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97" w:rsidRDefault="00447497" w:rsidP="00A26AB4">
      <w:pPr>
        <w:spacing w:after="81"/>
        <w:ind w:firstLine="480"/>
        <w:rPr>
          <w:noProof/>
        </w:rPr>
      </w:pPr>
    </w:p>
    <w:p w:rsidR="00927927" w:rsidRDefault="00927927" w:rsidP="00927927">
      <w:pPr>
        <w:spacing w:after="81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650490" cy="452120"/>
            <wp:effectExtent l="0" t="0" r="0" b="5080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27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480"/>
      </w:pPr>
    </w:p>
    <w:p w:rsidR="00927927" w:rsidRPr="006F7C56" w:rsidRDefault="00927927" w:rsidP="00927927">
      <w:pPr>
        <w:spacing w:after="81"/>
        <w:ind w:firstLineChars="0" w:firstLine="0"/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设</w:t>
      </w:r>
      <w:r w:rsidRPr="005C3268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计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927927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723"/>
        <w:rPr>
          <w:b/>
          <w:sz w:val="36"/>
          <w:szCs w:val="36"/>
        </w:rPr>
      </w:pPr>
    </w:p>
    <w:p w:rsidR="00927927" w:rsidRDefault="00927927" w:rsidP="00927927">
      <w:pPr>
        <w:spacing w:after="81"/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004760">
        <w:rPr>
          <w:b/>
          <w:sz w:val="36"/>
          <w:szCs w:val="36"/>
          <w:u w:val="single"/>
        </w:rPr>
        <w:t xml:space="preserve"> </w:t>
      </w:r>
      <w:r w:rsidR="00004760">
        <w:rPr>
          <w:rFonts w:hint="eastAsia"/>
          <w:b/>
          <w:sz w:val="36"/>
          <w:szCs w:val="36"/>
          <w:u w:val="single"/>
        </w:rPr>
        <w:t>SC语言</w:t>
      </w:r>
      <w:r w:rsidR="00004760">
        <w:rPr>
          <w:b/>
          <w:sz w:val="36"/>
          <w:szCs w:val="36"/>
          <w:u w:val="single"/>
        </w:rPr>
        <w:t>编译器</w:t>
      </w:r>
      <w:r w:rsidR="00004760">
        <w:rPr>
          <w:rFonts w:hint="eastAsia"/>
          <w:b/>
          <w:sz w:val="36"/>
          <w:szCs w:val="36"/>
          <w:u w:val="single"/>
        </w:rPr>
        <w:t xml:space="preserve">的设计与实现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:rsidR="00927927" w:rsidRPr="00116F95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480"/>
      </w:pPr>
    </w:p>
    <w:p w:rsidR="00927927" w:rsidRPr="00611242" w:rsidRDefault="00927927" w:rsidP="00927927">
      <w:pPr>
        <w:spacing w:after="81"/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611242">
        <w:rPr>
          <w:rFonts w:hint="eastAsia"/>
          <w:b/>
          <w:sz w:val="28"/>
          <w:szCs w:val="28"/>
          <w:u w:val="single"/>
        </w:rPr>
        <w:t xml:space="preserve">  </w:t>
      </w:r>
      <w:r w:rsidR="00004760">
        <w:rPr>
          <w:rFonts w:hint="eastAsia"/>
          <w:b/>
          <w:sz w:val="28"/>
          <w:szCs w:val="28"/>
          <w:u w:val="single"/>
        </w:rPr>
        <w:t>编 译 原 理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611242">
        <w:rPr>
          <w:rFonts w:hint="eastAsia"/>
          <w:b/>
          <w:sz w:val="28"/>
          <w:szCs w:val="28"/>
          <w:u w:val="single"/>
        </w:rPr>
        <w:t xml:space="preserve">  </w:t>
      </w:r>
    </w:p>
    <w:p w:rsidR="00927927" w:rsidRPr="003A0B26" w:rsidRDefault="00927927" w:rsidP="00927927">
      <w:pPr>
        <w:spacing w:after="81"/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B9291E">
        <w:rPr>
          <w:rFonts w:hint="eastAsia"/>
          <w:b/>
          <w:sz w:val="28"/>
          <w:szCs w:val="28"/>
          <w:u w:val="single"/>
        </w:rPr>
        <w:t xml:space="preserve"> </w:t>
      </w:r>
      <w:r w:rsidRPr="00BC1252">
        <w:rPr>
          <w:rFonts w:hint="eastAsia"/>
          <w:b/>
          <w:sz w:val="28"/>
          <w:szCs w:val="28"/>
          <w:u w:val="single"/>
        </w:rPr>
        <w:t>计算机1012班</w:t>
      </w:r>
      <w:r w:rsidRPr="00B9291E">
        <w:rPr>
          <w:rFonts w:hint="eastAsia"/>
          <w:b/>
          <w:sz w:val="28"/>
          <w:szCs w:val="28"/>
          <w:u w:val="single"/>
        </w:rPr>
        <w:t xml:space="preserve">     </w:t>
      </w:r>
    </w:p>
    <w:p w:rsidR="00927927" w:rsidRPr="00CB4776" w:rsidRDefault="00927927" w:rsidP="00927927">
      <w:pPr>
        <w:spacing w:after="81"/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C91996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91996">
        <w:rPr>
          <w:rFonts w:hint="eastAsia"/>
          <w:b/>
          <w:sz w:val="28"/>
          <w:szCs w:val="28"/>
          <w:u w:val="single"/>
        </w:rPr>
        <w:t xml:space="preserve"> </w:t>
      </w:r>
      <w:r w:rsidRPr="00BC1252">
        <w:rPr>
          <w:b/>
          <w:sz w:val="28"/>
          <w:szCs w:val="28"/>
          <w:u w:val="single"/>
        </w:rPr>
        <w:t>U201</w:t>
      </w:r>
      <w:r w:rsidR="008A67AD">
        <w:rPr>
          <w:rFonts w:hint="eastAsia"/>
          <w:b/>
          <w:sz w:val="28"/>
          <w:szCs w:val="28"/>
          <w:u w:val="single"/>
        </w:rPr>
        <w:t>0</w:t>
      </w:r>
      <w:r w:rsidRPr="00BC1252">
        <w:rPr>
          <w:b/>
          <w:sz w:val="28"/>
          <w:szCs w:val="28"/>
          <w:u w:val="single"/>
        </w:rPr>
        <w:t>14592</w:t>
      </w:r>
      <w:r w:rsidR="00C91996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91996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927927" w:rsidRPr="00CB4776" w:rsidRDefault="00927927" w:rsidP="00927927">
      <w:pPr>
        <w:spacing w:after="81"/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Pr="00BC1252">
        <w:rPr>
          <w:rFonts w:hint="eastAsia"/>
          <w:b/>
          <w:sz w:val="28"/>
          <w:szCs w:val="28"/>
          <w:u w:val="single"/>
        </w:rPr>
        <w:t>苏  宙  行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927927" w:rsidRDefault="00927927" w:rsidP="00927927">
      <w:pPr>
        <w:spacing w:after="81"/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04760">
        <w:rPr>
          <w:rFonts w:hint="eastAsia"/>
          <w:b/>
          <w:sz w:val="28"/>
          <w:szCs w:val="28"/>
          <w:u w:val="single"/>
        </w:rPr>
        <w:t xml:space="preserve">徐  丽 </w:t>
      </w:r>
      <w:r w:rsidR="00004760">
        <w:rPr>
          <w:b/>
          <w:sz w:val="28"/>
          <w:szCs w:val="28"/>
          <w:u w:val="single"/>
        </w:rPr>
        <w:t xml:space="preserve"> </w:t>
      </w:r>
      <w:r w:rsidR="00004760">
        <w:rPr>
          <w:rFonts w:hint="eastAsia"/>
          <w:b/>
          <w:sz w:val="28"/>
          <w:szCs w:val="28"/>
          <w:u w:val="single"/>
        </w:rPr>
        <w:t>萍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927927" w:rsidRPr="00573A72" w:rsidRDefault="00927927" w:rsidP="00927927">
      <w:pPr>
        <w:spacing w:after="81"/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004760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fldChar w:fldCharType="begin"/>
      </w:r>
      <w:r>
        <w:rPr>
          <w:b/>
          <w:sz w:val="28"/>
          <w:szCs w:val="28"/>
          <w:u w:val="single"/>
        </w:rPr>
        <w:instrText xml:space="preserve"> </w:instrText>
      </w:r>
      <w:r>
        <w:rPr>
          <w:rFonts w:hint="eastAsia"/>
          <w:b/>
          <w:sz w:val="28"/>
          <w:szCs w:val="28"/>
          <w:u w:val="single"/>
        </w:rPr>
        <w:instrText>TIME \@ "yyyy'年'M'月'd'日'"</w:instrText>
      </w:r>
      <w:r>
        <w:rPr>
          <w:b/>
          <w:sz w:val="28"/>
          <w:szCs w:val="28"/>
          <w:u w:val="single"/>
        </w:rPr>
        <w:instrText xml:space="preserve"> </w:instrText>
      </w:r>
      <w:r>
        <w:rPr>
          <w:b/>
          <w:sz w:val="28"/>
          <w:szCs w:val="28"/>
          <w:u w:val="single"/>
        </w:rPr>
        <w:fldChar w:fldCharType="separate"/>
      </w:r>
      <w:r w:rsidR="00825BF7">
        <w:rPr>
          <w:rFonts w:hint="eastAsia"/>
          <w:b/>
          <w:noProof/>
          <w:sz w:val="28"/>
          <w:szCs w:val="28"/>
          <w:u w:val="single"/>
        </w:rPr>
        <w:t>2013年11月13日</w:t>
      </w:r>
      <w:r>
        <w:rPr>
          <w:b/>
          <w:sz w:val="28"/>
          <w:szCs w:val="28"/>
          <w:u w:val="single"/>
        </w:rPr>
        <w:fldChar w:fldCharType="end"/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0476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927927" w:rsidRPr="00004760" w:rsidRDefault="00927927" w:rsidP="00927927">
      <w:pPr>
        <w:spacing w:after="81"/>
        <w:ind w:firstLine="480"/>
      </w:pPr>
    </w:p>
    <w:p w:rsidR="00927927" w:rsidRDefault="00927927" w:rsidP="00927927">
      <w:pPr>
        <w:spacing w:after="81"/>
        <w:ind w:firstLine="480"/>
      </w:pPr>
    </w:p>
    <w:p w:rsidR="008B4AB4" w:rsidRDefault="00927927" w:rsidP="009717C9">
      <w:pPr>
        <w:spacing w:after="81"/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8B4AB4" w:rsidRPr="008B4AB4" w:rsidRDefault="008B4AB4">
      <w:pPr>
        <w:widowControl/>
        <w:snapToGrid/>
        <w:spacing w:afterLines="0" w:after="0" w:line="240" w:lineRule="auto"/>
        <w:ind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447497" w:rsidRDefault="00447497" w:rsidP="008B4AB4">
      <w:pPr>
        <w:spacing w:after="81"/>
        <w:ind w:firstLineChars="0" w:firstLine="0"/>
        <w:sectPr w:rsidR="00447497" w:rsidSect="008B4AB4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B5368D" w:rsidRDefault="00664CC0" w:rsidP="003F0CCD">
      <w:pPr>
        <w:pStyle w:val="a8"/>
      </w:pPr>
      <w:r>
        <w:rPr>
          <w:rFonts w:hint="eastAsia"/>
        </w:rPr>
        <w:lastRenderedPageBreak/>
        <w:t>目</w:t>
      </w:r>
      <w:r w:rsidR="003F0CCD"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8B4AB4" w:rsidRDefault="005500F7">
      <w:pPr>
        <w:pStyle w:val="11"/>
        <w:spacing w:before="163"/>
        <w:rPr>
          <w:b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 w:rsidR="008B4AB4">
        <w:rPr>
          <w:noProof/>
        </w:rPr>
        <w:t>1</w:t>
      </w:r>
      <w:r w:rsidR="008B4AB4">
        <w:rPr>
          <w:rFonts w:hint="eastAsia"/>
          <w:noProof/>
        </w:rPr>
        <w:t xml:space="preserve"> </w:t>
      </w:r>
      <w:r w:rsidR="008B4AB4">
        <w:rPr>
          <w:rFonts w:hint="eastAsia"/>
          <w:noProof/>
        </w:rPr>
        <w:t>课程设计任务书</w:t>
      </w:r>
      <w:r w:rsidR="008B4AB4">
        <w:rPr>
          <w:noProof/>
        </w:rPr>
        <w:tab/>
      </w:r>
      <w:r w:rsidR="008B4AB4">
        <w:rPr>
          <w:noProof/>
        </w:rPr>
        <w:fldChar w:fldCharType="begin"/>
      </w:r>
      <w:r w:rsidR="008B4AB4">
        <w:rPr>
          <w:noProof/>
        </w:rPr>
        <w:instrText xml:space="preserve"> PAGEREF _Toc364694796 \h </w:instrText>
      </w:r>
      <w:r w:rsidR="008B4AB4">
        <w:rPr>
          <w:noProof/>
        </w:rPr>
      </w:r>
      <w:r w:rsidR="008B4AB4">
        <w:rPr>
          <w:noProof/>
        </w:rPr>
        <w:fldChar w:fldCharType="separate"/>
      </w:r>
      <w:r w:rsidR="008B4AB4">
        <w:rPr>
          <w:noProof/>
        </w:rPr>
        <w:t>3</w:t>
      </w:r>
      <w:r w:rsidR="008B4AB4">
        <w:rPr>
          <w:noProof/>
        </w:rP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1.1</w:t>
      </w:r>
      <w:r>
        <w:rPr>
          <w:rFonts w:hint="eastAsia"/>
        </w:rPr>
        <w:t xml:space="preserve"> 主要内容</w:t>
      </w:r>
      <w:r>
        <w:tab/>
      </w:r>
      <w:r>
        <w:fldChar w:fldCharType="begin"/>
      </w:r>
      <w:r>
        <w:instrText xml:space="preserve"> PAGEREF _Toc364694797 \h </w:instrText>
      </w:r>
      <w:r>
        <w:fldChar w:fldCharType="separate"/>
      </w:r>
      <w:r>
        <w:t>3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1.2</w:t>
      </w:r>
      <w:r>
        <w:rPr>
          <w:rFonts w:hint="eastAsia"/>
        </w:rPr>
        <w:t xml:space="preserve"> 任务要求</w:t>
      </w:r>
      <w:r>
        <w:tab/>
      </w:r>
      <w:r>
        <w:fldChar w:fldCharType="begin"/>
      </w:r>
      <w:r>
        <w:instrText xml:space="preserve"> PAGEREF _Toc364694798 \h </w:instrText>
      </w:r>
      <w:r>
        <w:fldChar w:fldCharType="separate"/>
      </w:r>
      <w:r>
        <w:t>3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1.3</w:t>
      </w:r>
      <w:r>
        <w:rPr>
          <w:rFonts w:hint="eastAsia"/>
        </w:rPr>
        <w:t xml:space="preserve"> 难度规定</w:t>
      </w:r>
      <w:r>
        <w:tab/>
      </w:r>
      <w:r>
        <w:fldChar w:fldCharType="begin"/>
      </w:r>
      <w:r>
        <w:instrText xml:space="preserve"> PAGEREF _Toc364694799 \h </w:instrText>
      </w:r>
      <w:r>
        <w:fldChar w:fldCharType="separate"/>
      </w:r>
      <w:r>
        <w:t>3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1.4</w:t>
      </w:r>
      <w:r>
        <w:rPr>
          <w:rFonts w:hint="eastAsia"/>
        </w:rPr>
        <w:t xml:space="preserve"> 基本要求</w:t>
      </w:r>
      <w:r>
        <w:tab/>
      </w:r>
      <w:r>
        <w:fldChar w:fldCharType="begin"/>
      </w:r>
      <w:r>
        <w:instrText xml:space="preserve"> PAGEREF _Toc364694800 \h </w:instrText>
      </w:r>
      <w:r>
        <w:fldChar w:fldCharType="separate"/>
      </w:r>
      <w:r>
        <w:t>3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1.5</w:t>
      </w:r>
      <w:r>
        <w:rPr>
          <w:rFonts w:hint="eastAsia"/>
        </w:rPr>
        <w:t xml:space="preserve"> 参考文献</w:t>
      </w:r>
      <w:r>
        <w:tab/>
      </w:r>
      <w:r>
        <w:fldChar w:fldCharType="begin"/>
      </w:r>
      <w:r>
        <w:instrText xml:space="preserve"> PAGEREF _Toc364694801 \h </w:instrText>
      </w:r>
      <w:r>
        <w:fldChar w:fldCharType="separate"/>
      </w:r>
      <w:r>
        <w:t>4</w:t>
      </w:r>
      <w:r>
        <w:fldChar w:fldCharType="end"/>
      </w:r>
    </w:p>
    <w:p w:rsidR="008B4AB4" w:rsidRDefault="008B4AB4">
      <w:pPr>
        <w:pStyle w:val="11"/>
        <w:spacing w:before="163"/>
        <w:rPr>
          <w:b w:val="0"/>
          <w:noProof/>
          <w:sz w:val="21"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问题描述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_Toc364694802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2.1</w:t>
      </w:r>
      <w:r>
        <w:rPr>
          <w:rFonts w:hint="eastAsia"/>
        </w:rPr>
        <w:t xml:space="preserve"> 选题背景</w:t>
      </w:r>
      <w:r>
        <w:tab/>
      </w:r>
      <w:r>
        <w:fldChar w:fldCharType="begin"/>
      </w:r>
      <w:r>
        <w:instrText xml:space="preserve"> PAGEREF _Toc364694803 \h </w:instrText>
      </w:r>
      <w:r>
        <w:fldChar w:fldCharType="separate"/>
      </w:r>
      <w:r>
        <w:t>5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2.2</w:t>
      </w:r>
      <w:r>
        <w:rPr>
          <w:rFonts w:hint="eastAsia"/>
        </w:rPr>
        <w:t xml:space="preserve"> 课题概述</w:t>
      </w:r>
      <w:r>
        <w:tab/>
      </w:r>
      <w:r>
        <w:fldChar w:fldCharType="begin"/>
      </w:r>
      <w:r>
        <w:instrText xml:space="preserve"> PAGEREF _Toc364694804 \h </w:instrText>
      </w:r>
      <w:r>
        <w:fldChar w:fldCharType="separate"/>
      </w:r>
      <w:r>
        <w:t>5</w:t>
      </w:r>
      <w:r>
        <w:fldChar w:fldCharType="end"/>
      </w:r>
    </w:p>
    <w:p w:rsidR="008B4AB4" w:rsidRDefault="008B4AB4">
      <w:pPr>
        <w:pStyle w:val="11"/>
        <w:spacing w:before="163"/>
        <w:rPr>
          <w:b w:val="0"/>
          <w:noProof/>
          <w:sz w:val="21"/>
          <w:szCs w:val="22"/>
        </w:rPr>
      </w:pPr>
      <w:r>
        <w:rPr>
          <w:noProof/>
        </w:rPr>
        <w:t>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_Toc364694805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3.1</w:t>
      </w:r>
      <w:r>
        <w:rPr>
          <w:rFonts w:hint="eastAsia"/>
        </w:rPr>
        <w:t xml:space="preserve"> 方案的基本原理</w:t>
      </w:r>
      <w:r>
        <w:tab/>
      </w:r>
      <w:r>
        <w:fldChar w:fldCharType="begin"/>
      </w:r>
      <w:r>
        <w:instrText xml:space="preserve"> PAGEREF _Toc364694806 \h </w:instrText>
      </w:r>
      <w:r>
        <w:fldChar w:fldCharType="separate"/>
      </w:r>
      <w:r>
        <w:t>6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3.2</w:t>
      </w:r>
      <w:r>
        <w:rPr>
          <w:rFonts w:hint="eastAsia"/>
        </w:rPr>
        <w:t xml:space="preserve"> 整体设计思路</w:t>
      </w:r>
      <w:r>
        <w:tab/>
      </w:r>
      <w:r>
        <w:fldChar w:fldCharType="begin"/>
      </w:r>
      <w:r>
        <w:instrText xml:space="preserve"> PAGEREF _Toc364694807 \h </w:instrText>
      </w:r>
      <w:r>
        <w:fldChar w:fldCharType="separate"/>
      </w:r>
      <w:r>
        <w:t>6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3.3</w:t>
      </w:r>
      <w:r>
        <w:rPr>
          <w:rFonts w:hint="eastAsia"/>
        </w:rPr>
        <w:t xml:space="preserve"> 系统的模块划分</w:t>
      </w:r>
      <w:r>
        <w:tab/>
      </w:r>
      <w:r>
        <w:fldChar w:fldCharType="begin"/>
      </w:r>
      <w:r>
        <w:instrText xml:space="preserve"> PAGEREF _Toc364694808 \h </w:instrText>
      </w:r>
      <w:r>
        <w:fldChar w:fldCharType="separate"/>
      </w:r>
      <w:r>
        <w:t>6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3.4</w:t>
      </w:r>
      <w:r>
        <w:rPr>
          <w:rFonts w:hint="eastAsia"/>
        </w:rPr>
        <w:t xml:space="preserve"> 工作计划</w:t>
      </w:r>
      <w:r>
        <w:tab/>
      </w:r>
      <w:r>
        <w:fldChar w:fldCharType="begin"/>
      </w:r>
      <w:r>
        <w:instrText xml:space="preserve"> PAGEREF _Toc364694809 \h </w:instrText>
      </w:r>
      <w:r>
        <w:fldChar w:fldCharType="separate"/>
      </w:r>
      <w:r>
        <w:t>7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3.4.1</w:t>
      </w:r>
      <w:r>
        <w:rPr>
          <w:rFonts w:hint="eastAsia"/>
        </w:rPr>
        <w:t xml:space="preserve"> 第一阶段：搭建开发环境与代码兼容性调整</w:t>
      </w:r>
      <w:r>
        <w:tab/>
      </w:r>
      <w:r>
        <w:fldChar w:fldCharType="begin"/>
      </w:r>
      <w:r>
        <w:instrText xml:space="preserve"> PAGEREF _Toc364694810 \h </w:instrText>
      </w:r>
      <w:r>
        <w:fldChar w:fldCharType="separate"/>
      </w:r>
      <w:r>
        <w:t>7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3.4.2</w:t>
      </w:r>
      <w:r>
        <w:rPr>
          <w:rFonts w:hint="eastAsia"/>
        </w:rPr>
        <w:t xml:space="preserve"> 第二阶段：主要数据结构和接口的定义</w:t>
      </w:r>
      <w:r>
        <w:tab/>
      </w:r>
      <w:r>
        <w:fldChar w:fldCharType="begin"/>
      </w:r>
      <w:r>
        <w:instrText xml:space="preserve"> PAGEREF _Toc364694811 \h </w:instrText>
      </w:r>
      <w:r>
        <w:fldChar w:fldCharType="separate"/>
      </w:r>
      <w:r>
        <w:t>7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3.4.3</w:t>
      </w:r>
      <w:r>
        <w:rPr>
          <w:rFonts w:hint="eastAsia"/>
        </w:rPr>
        <w:t xml:space="preserve"> 第三阶段：符号表的生成与管理</w:t>
      </w:r>
      <w:r>
        <w:tab/>
      </w:r>
      <w:r>
        <w:fldChar w:fldCharType="begin"/>
      </w:r>
      <w:r>
        <w:instrText xml:space="preserve"> PAGEREF _Toc364694812 \h </w:instrText>
      </w:r>
      <w:r>
        <w:fldChar w:fldCharType="separate"/>
      </w:r>
      <w:r>
        <w:t>7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3.4.4</w:t>
      </w:r>
      <w:r>
        <w:rPr>
          <w:rFonts w:hint="eastAsia"/>
        </w:rPr>
        <w:t xml:space="preserve"> 第四阶段：中间代码的生成</w:t>
      </w:r>
      <w:r>
        <w:tab/>
      </w:r>
      <w:r>
        <w:fldChar w:fldCharType="begin"/>
      </w:r>
      <w:r>
        <w:instrText xml:space="preserve"> PAGEREF _Toc364694813 \h </w:instrText>
      </w:r>
      <w:r>
        <w:fldChar w:fldCharType="separate"/>
      </w:r>
      <w:r>
        <w:t>7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3.4.5</w:t>
      </w:r>
      <w:r>
        <w:rPr>
          <w:rFonts w:hint="eastAsia"/>
        </w:rPr>
        <w:t xml:space="preserve"> 第五阶段：中间代码的优化</w:t>
      </w:r>
      <w:r>
        <w:tab/>
      </w:r>
      <w:r>
        <w:fldChar w:fldCharType="begin"/>
      </w:r>
      <w:r>
        <w:instrText xml:space="preserve"> PAGEREF _Toc364694814 \h </w:instrText>
      </w:r>
      <w:r>
        <w:fldChar w:fldCharType="separate"/>
      </w:r>
      <w:r>
        <w:t>7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3.4.6</w:t>
      </w:r>
      <w:r>
        <w:rPr>
          <w:rFonts w:hint="eastAsia"/>
        </w:rPr>
        <w:t xml:space="preserve"> 第六阶段：目标代码的生成</w:t>
      </w:r>
      <w:r>
        <w:tab/>
      </w:r>
      <w:r>
        <w:fldChar w:fldCharType="begin"/>
      </w:r>
      <w:r>
        <w:instrText xml:space="preserve"> PAGEREF _Toc364694815 \h </w:instrText>
      </w:r>
      <w:r>
        <w:fldChar w:fldCharType="separate"/>
      </w:r>
      <w:r>
        <w:t>7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3.4.7</w:t>
      </w:r>
      <w:r>
        <w:rPr>
          <w:rFonts w:hint="eastAsia"/>
        </w:rPr>
        <w:t xml:space="preserve"> 第七阶段：附加功能的实现</w:t>
      </w:r>
      <w:r>
        <w:tab/>
      </w:r>
      <w:r>
        <w:fldChar w:fldCharType="begin"/>
      </w:r>
      <w:r>
        <w:instrText xml:space="preserve"> PAGEREF _Toc364694816 \h </w:instrText>
      </w:r>
      <w:r>
        <w:fldChar w:fldCharType="separate"/>
      </w:r>
      <w:r>
        <w:t>8</w:t>
      </w:r>
      <w:r>
        <w:fldChar w:fldCharType="end"/>
      </w:r>
    </w:p>
    <w:p w:rsidR="008B4AB4" w:rsidRDefault="008B4AB4">
      <w:pPr>
        <w:pStyle w:val="11"/>
        <w:spacing w:before="163"/>
        <w:rPr>
          <w:b w:val="0"/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系统实现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_Toc364694817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4.1</w:t>
      </w:r>
      <w:r>
        <w:rPr>
          <w:rFonts w:hint="eastAsia"/>
        </w:rPr>
        <w:t xml:space="preserve"> 数据结构和算法设计</w:t>
      </w:r>
      <w:r>
        <w:tab/>
      </w:r>
      <w:r>
        <w:fldChar w:fldCharType="begin"/>
      </w:r>
      <w:r>
        <w:instrText xml:space="preserve"> PAGEREF _Toc364694818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4.2</w:t>
      </w:r>
      <w:r>
        <w:rPr>
          <w:rFonts w:hint="eastAsia"/>
        </w:rPr>
        <w:t xml:space="preserve"> 中间代码的设计</w:t>
      </w:r>
      <w:r>
        <w:tab/>
      </w:r>
      <w:r>
        <w:fldChar w:fldCharType="begin"/>
      </w:r>
      <w:r>
        <w:instrText xml:space="preserve"> PAGEREF _Toc364694819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4.2.1</w:t>
      </w:r>
      <w:r>
        <w:rPr>
          <w:rFonts w:hint="eastAsia"/>
        </w:rPr>
        <w:t xml:space="preserve"> 中间代码的指令集</w:t>
      </w:r>
      <w:r>
        <w:tab/>
      </w:r>
      <w:r>
        <w:fldChar w:fldCharType="begin"/>
      </w:r>
      <w:r>
        <w:instrText xml:space="preserve"> PAGEREF _Toc364694820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4.2.2</w:t>
      </w:r>
      <w:r>
        <w:rPr>
          <w:rFonts w:hint="eastAsia"/>
        </w:rPr>
        <w:t xml:space="preserve"> 中间代码到目标代码的映射关系</w:t>
      </w:r>
      <w:r>
        <w:tab/>
      </w:r>
      <w:r>
        <w:fldChar w:fldCharType="begin"/>
      </w:r>
      <w:r>
        <w:instrText xml:space="preserve"> PAGEREF _Toc364694821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4.3</w:t>
      </w:r>
      <w:r>
        <w:rPr>
          <w:rFonts w:hint="eastAsia"/>
        </w:rPr>
        <w:t xml:space="preserve"> 执行效率分析</w:t>
      </w:r>
      <w:r>
        <w:tab/>
      </w:r>
      <w:r>
        <w:fldChar w:fldCharType="begin"/>
      </w:r>
      <w:r>
        <w:instrText xml:space="preserve"> PAGEREF _Toc364694822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4.3.1</w:t>
      </w:r>
      <w:r>
        <w:rPr>
          <w:rFonts w:hint="eastAsia"/>
        </w:rPr>
        <w:t xml:space="preserve"> 复杂度分析</w:t>
      </w:r>
      <w:r>
        <w:tab/>
      </w:r>
      <w:r>
        <w:fldChar w:fldCharType="begin"/>
      </w:r>
      <w:r>
        <w:instrText xml:space="preserve"> PAGEREF _Toc364694823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4.3.2</w:t>
      </w:r>
      <w:r>
        <w:rPr>
          <w:rFonts w:hint="eastAsia"/>
        </w:rPr>
        <w:t xml:space="preserve"> 实际运行测试</w:t>
      </w:r>
      <w:r>
        <w:tab/>
      </w:r>
      <w:r>
        <w:fldChar w:fldCharType="begin"/>
      </w:r>
      <w:r>
        <w:instrText xml:space="preserve"> PAGEREF _Toc364694824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4.4 C</w:t>
      </w:r>
      <w:r>
        <w:rPr>
          <w:rFonts w:hint="eastAsia"/>
        </w:rPr>
        <w:t>语言程序实现的简要说明</w:t>
      </w:r>
      <w:r>
        <w:tab/>
      </w:r>
      <w:r>
        <w:fldChar w:fldCharType="begin"/>
      </w:r>
      <w:r>
        <w:instrText xml:space="preserve"> PAGEREF _Toc364694825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4.4.1</w:t>
      </w:r>
      <w:r>
        <w:rPr>
          <w:rFonts w:hint="eastAsia"/>
        </w:rPr>
        <w:t xml:space="preserve"> 开发环境</w:t>
      </w:r>
      <w:r>
        <w:tab/>
      </w:r>
      <w:r>
        <w:fldChar w:fldCharType="begin"/>
      </w:r>
      <w:r>
        <w:instrText xml:space="preserve"> PAGEREF _Toc364694826 \h </w:instrText>
      </w:r>
      <w:r>
        <w:fldChar w:fldCharType="separate"/>
      </w:r>
      <w:r>
        <w:t>9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4.4.2</w:t>
      </w:r>
      <w:r>
        <w:rPr>
          <w:rFonts w:hint="eastAsia"/>
        </w:rPr>
        <w:t xml:space="preserve"> 函数原型与功能及调用关系</w:t>
      </w:r>
      <w:r>
        <w:tab/>
      </w:r>
      <w:r>
        <w:fldChar w:fldCharType="begin"/>
      </w:r>
      <w:r>
        <w:instrText xml:space="preserve"> PAGEREF _Toc364694827 \h </w:instrText>
      </w:r>
      <w:r>
        <w:fldChar w:fldCharType="separate"/>
      </w:r>
      <w:r>
        <w:t>10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4.4.3</w:t>
      </w:r>
      <w:r>
        <w:rPr>
          <w:rFonts w:hint="eastAsia"/>
        </w:rPr>
        <w:t xml:space="preserve"> 源程序清单</w:t>
      </w:r>
      <w:r>
        <w:tab/>
      </w:r>
      <w:r>
        <w:fldChar w:fldCharType="begin"/>
      </w:r>
      <w:r>
        <w:instrText xml:space="preserve"> PAGEREF _Toc364694828 \h </w:instrText>
      </w:r>
      <w:r>
        <w:fldChar w:fldCharType="separate"/>
      </w:r>
      <w:r>
        <w:t>10</w:t>
      </w:r>
      <w:r>
        <w:fldChar w:fldCharType="end"/>
      </w:r>
    </w:p>
    <w:p w:rsidR="008B4AB4" w:rsidRDefault="008B4AB4">
      <w:pPr>
        <w:pStyle w:val="11"/>
        <w:spacing w:before="163"/>
        <w:rPr>
          <w:b w:val="0"/>
          <w:noProof/>
          <w:sz w:val="21"/>
          <w:szCs w:val="22"/>
        </w:rPr>
      </w:pPr>
      <w:r>
        <w:rPr>
          <w:noProof/>
        </w:rPr>
        <w:t>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_Toc364694829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lastRenderedPageBreak/>
        <w:t>5.1</w:t>
      </w:r>
      <w:r>
        <w:rPr>
          <w:rFonts w:hint="eastAsia"/>
        </w:rPr>
        <w:t xml:space="preserve"> 概述</w:t>
      </w:r>
      <w:r>
        <w:tab/>
      </w:r>
      <w:r>
        <w:fldChar w:fldCharType="begin"/>
      </w:r>
      <w:r>
        <w:instrText xml:space="preserve"> PAGEREF _Toc364694830 \h </w:instrText>
      </w:r>
      <w:r>
        <w:fldChar w:fldCharType="separate"/>
      </w:r>
      <w:r>
        <w:t>11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5.1.1</w:t>
      </w:r>
      <w:r>
        <w:rPr>
          <w:rFonts w:hint="eastAsia"/>
        </w:rPr>
        <w:t xml:space="preserve"> 功能概述</w:t>
      </w:r>
      <w:r>
        <w:tab/>
      </w:r>
      <w:r>
        <w:fldChar w:fldCharType="begin"/>
      </w:r>
      <w:r>
        <w:instrText xml:space="preserve"> PAGEREF _Toc364694831 \h </w:instrText>
      </w:r>
      <w:r>
        <w:fldChar w:fldCharType="separate"/>
      </w:r>
      <w:r>
        <w:t>11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5.1.2</w:t>
      </w:r>
      <w:r>
        <w:rPr>
          <w:rFonts w:hint="eastAsia"/>
        </w:rPr>
        <w:t xml:space="preserve"> 依赖软件包</w:t>
      </w:r>
      <w:r>
        <w:tab/>
      </w:r>
      <w:r>
        <w:fldChar w:fldCharType="begin"/>
      </w:r>
      <w:r>
        <w:instrText xml:space="preserve"> PAGEREF _Toc364694832 \h </w:instrText>
      </w:r>
      <w:r>
        <w:fldChar w:fldCharType="separate"/>
      </w:r>
      <w:r>
        <w:t>11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5.1.3</w:t>
      </w:r>
      <w:r>
        <w:rPr>
          <w:rFonts w:hint="eastAsia"/>
        </w:rPr>
        <w:t xml:space="preserve"> 运行环境</w:t>
      </w:r>
      <w:r>
        <w:tab/>
      </w:r>
      <w:r>
        <w:fldChar w:fldCharType="begin"/>
      </w:r>
      <w:r>
        <w:instrText xml:space="preserve"> PAGEREF _Toc364694833 \h </w:instrText>
      </w:r>
      <w:r>
        <w:fldChar w:fldCharType="separate"/>
      </w:r>
      <w:r>
        <w:t>11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5.2</w:t>
      </w:r>
      <w:r>
        <w:rPr>
          <w:rFonts w:hint="eastAsia"/>
        </w:rPr>
        <w:t xml:space="preserve"> 操作说明</w:t>
      </w:r>
      <w:r>
        <w:tab/>
      </w:r>
      <w:r>
        <w:fldChar w:fldCharType="begin"/>
      </w:r>
      <w:r>
        <w:instrText xml:space="preserve"> PAGEREF _Toc364694834 \h </w:instrText>
      </w:r>
      <w:r>
        <w:fldChar w:fldCharType="separate"/>
      </w:r>
      <w:r>
        <w:t>11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5.2.1</w:t>
      </w:r>
      <w:r>
        <w:rPr>
          <w:rFonts w:hint="eastAsia"/>
        </w:rPr>
        <w:t xml:space="preserve"> 软件安装与卸载</w:t>
      </w:r>
      <w:r>
        <w:tab/>
      </w:r>
      <w:r>
        <w:fldChar w:fldCharType="begin"/>
      </w:r>
      <w:r>
        <w:instrText xml:space="preserve"> PAGEREF _Toc364694835 \h </w:instrText>
      </w:r>
      <w:r>
        <w:fldChar w:fldCharType="separate"/>
      </w:r>
      <w:r>
        <w:t>11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5.2.2</w:t>
      </w:r>
      <w:r>
        <w:rPr>
          <w:rFonts w:hint="eastAsia"/>
        </w:rPr>
        <w:t xml:space="preserve"> 执行本程序</w:t>
      </w:r>
      <w:r>
        <w:tab/>
      </w:r>
      <w:r>
        <w:fldChar w:fldCharType="begin"/>
      </w:r>
      <w:r>
        <w:instrText xml:space="preserve"> PAGEREF _Toc364694836 \h </w:instrText>
      </w:r>
      <w:r>
        <w:fldChar w:fldCharType="separate"/>
      </w:r>
      <w:r>
        <w:t>11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5.3</w:t>
      </w:r>
      <w:r>
        <w:rPr>
          <w:rFonts w:hint="eastAsia"/>
        </w:rPr>
        <w:t xml:space="preserve"> 维护与扩展</w:t>
      </w:r>
      <w:r>
        <w:tab/>
      </w:r>
      <w:r>
        <w:fldChar w:fldCharType="begin"/>
      </w:r>
      <w:r>
        <w:instrText xml:space="preserve"> PAGEREF _Toc364694837 \h </w:instrText>
      </w:r>
      <w:r>
        <w:fldChar w:fldCharType="separate"/>
      </w:r>
      <w:r>
        <w:t>12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5.3.1</w:t>
      </w:r>
      <w:r>
        <w:rPr>
          <w:rFonts w:hint="eastAsia"/>
        </w:rPr>
        <w:t xml:space="preserve"> 目录组织</w:t>
      </w:r>
      <w:r>
        <w:tab/>
      </w:r>
      <w:r>
        <w:fldChar w:fldCharType="begin"/>
      </w:r>
      <w:r>
        <w:instrText xml:space="preserve"> PAGEREF _Toc364694838 \h </w:instrText>
      </w:r>
      <w:r>
        <w:fldChar w:fldCharType="separate"/>
      </w:r>
      <w:r>
        <w:t>12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5.3.2</w:t>
      </w:r>
      <w:r>
        <w:rPr>
          <w:rFonts w:hint="eastAsia"/>
        </w:rPr>
        <w:t xml:space="preserve"> 调试方法</w:t>
      </w:r>
      <w:r>
        <w:tab/>
      </w:r>
      <w:r>
        <w:fldChar w:fldCharType="begin"/>
      </w:r>
      <w:r>
        <w:instrText xml:space="preserve"> PAGEREF _Toc364694839 \h </w:instrText>
      </w:r>
      <w:r>
        <w:fldChar w:fldCharType="separate"/>
      </w:r>
      <w:r>
        <w:t>12</w:t>
      </w:r>
      <w:r>
        <w:fldChar w:fldCharType="end"/>
      </w:r>
    </w:p>
    <w:p w:rsidR="008B4AB4" w:rsidRDefault="008B4AB4">
      <w:pPr>
        <w:pStyle w:val="11"/>
        <w:spacing w:before="163"/>
        <w:rPr>
          <w:b w:val="0"/>
          <w:noProof/>
          <w:sz w:val="21"/>
          <w:szCs w:val="22"/>
        </w:rPr>
      </w:pPr>
      <w:r>
        <w:rPr>
          <w:noProof/>
        </w:rPr>
        <w:t>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_Toc364694840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6.1</w:t>
      </w:r>
      <w:r>
        <w:rPr>
          <w:rFonts w:hint="eastAsia"/>
        </w:rPr>
        <w:t xml:space="preserve"> 系统评价</w:t>
      </w:r>
      <w:r>
        <w:tab/>
      </w:r>
      <w:r>
        <w:fldChar w:fldCharType="begin"/>
      </w:r>
      <w:r>
        <w:instrText xml:space="preserve"> PAGEREF _Toc364694841 \h </w:instrText>
      </w:r>
      <w:r>
        <w:fldChar w:fldCharType="separate"/>
      </w:r>
      <w:r>
        <w:t>13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6.1.1</w:t>
      </w:r>
      <w:r>
        <w:rPr>
          <w:rFonts w:hint="eastAsia"/>
        </w:rPr>
        <w:t xml:space="preserve"> 程序测试结果分析</w:t>
      </w:r>
      <w:r>
        <w:tab/>
      </w:r>
      <w:r>
        <w:fldChar w:fldCharType="begin"/>
      </w:r>
      <w:r>
        <w:instrText xml:space="preserve"> PAGEREF _Toc364694842 \h </w:instrText>
      </w:r>
      <w:r>
        <w:fldChar w:fldCharType="separate"/>
      </w:r>
      <w:r>
        <w:t>13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6.1.2</w:t>
      </w:r>
      <w:r>
        <w:rPr>
          <w:rFonts w:hint="eastAsia"/>
        </w:rPr>
        <w:t xml:space="preserve"> 本程序的特色</w:t>
      </w:r>
      <w:r>
        <w:tab/>
      </w:r>
      <w:r>
        <w:fldChar w:fldCharType="begin"/>
      </w:r>
      <w:r>
        <w:instrText xml:space="preserve"> PAGEREF _Toc364694843 \h </w:instrText>
      </w:r>
      <w:r>
        <w:fldChar w:fldCharType="separate"/>
      </w:r>
      <w:r>
        <w:t>13</w:t>
      </w:r>
      <w:r>
        <w:fldChar w:fldCharType="end"/>
      </w:r>
    </w:p>
    <w:p w:rsidR="008B4AB4" w:rsidRDefault="008B4AB4">
      <w:pPr>
        <w:pStyle w:val="30"/>
        <w:rPr>
          <w:rFonts w:asciiTheme="minorHAnsi" w:eastAsiaTheme="minorEastAsia" w:hAnsiTheme="minorHAnsi"/>
          <w:sz w:val="21"/>
          <w:szCs w:val="22"/>
        </w:rPr>
      </w:pPr>
      <w:r>
        <w:t>6.1.3</w:t>
      </w:r>
      <w:r>
        <w:rPr>
          <w:rFonts w:hint="eastAsia"/>
        </w:rPr>
        <w:t xml:space="preserve"> 本程序的不足</w:t>
      </w:r>
      <w:r>
        <w:tab/>
      </w:r>
      <w:r>
        <w:fldChar w:fldCharType="begin"/>
      </w:r>
      <w:r>
        <w:instrText xml:space="preserve"> PAGEREF _Toc364694844 \h </w:instrText>
      </w:r>
      <w:r>
        <w:fldChar w:fldCharType="separate"/>
      </w:r>
      <w:r>
        <w:t>13</w:t>
      </w:r>
      <w:r>
        <w:fldChar w:fldCharType="end"/>
      </w:r>
    </w:p>
    <w:p w:rsidR="008B4AB4" w:rsidRDefault="008B4AB4">
      <w:pPr>
        <w:pStyle w:val="20"/>
        <w:spacing w:before="81" w:after="81"/>
        <w:ind w:left="240"/>
        <w:rPr>
          <w:rFonts w:asciiTheme="minorHAnsi" w:eastAsiaTheme="minorEastAsia" w:hAnsiTheme="minorHAnsi"/>
          <w:sz w:val="21"/>
          <w:szCs w:val="22"/>
        </w:rPr>
      </w:pPr>
      <w:r>
        <w:t>6.2</w:t>
      </w:r>
      <w:r>
        <w:rPr>
          <w:rFonts w:hint="eastAsia"/>
        </w:rPr>
        <w:t xml:space="preserve"> 课程设计心得体会</w:t>
      </w:r>
      <w:r>
        <w:tab/>
      </w:r>
      <w:r>
        <w:fldChar w:fldCharType="begin"/>
      </w:r>
      <w:r>
        <w:instrText xml:space="preserve"> PAGEREF _Toc364694845 \h </w:instrText>
      </w:r>
      <w:r>
        <w:fldChar w:fldCharType="separate"/>
      </w:r>
      <w:r>
        <w:t>13</w:t>
      </w:r>
      <w:r>
        <w:fldChar w:fldCharType="end"/>
      </w:r>
    </w:p>
    <w:p w:rsidR="008B4AB4" w:rsidRDefault="008B4AB4">
      <w:pPr>
        <w:pStyle w:val="11"/>
        <w:spacing w:before="163"/>
        <w:rPr>
          <w:b w:val="0"/>
          <w:noProof/>
          <w:sz w:val="21"/>
          <w:szCs w:val="22"/>
        </w:rPr>
      </w:pP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_Toc364694846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B4AB4" w:rsidRDefault="008B4AB4">
      <w:pPr>
        <w:pStyle w:val="11"/>
        <w:spacing w:before="163"/>
        <w:rPr>
          <w:b w:val="0"/>
          <w:noProof/>
          <w:sz w:val="21"/>
          <w:szCs w:val="22"/>
        </w:rPr>
      </w:pPr>
      <w:r>
        <w:rPr>
          <w:rFonts w:hint="eastAsia"/>
          <w:noProof/>
        </w:rPr>
        <w:t>附录</w:t>
      </w:r>
      <w:r>
        <w:rPr>
          <w:noProof/>
        </w:rPr>
        <w:t>1</w:t>
      </w:r>
      <w:r>
        <w:rPr>
          <w:rFonts w:hint="eastAsia"/>
          <w:noProof/>
        </w:rPr>
        <w:t>：源代码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_Toc364694847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B4AB4" w:rsidRDefault="008B4AB4">
      <w:pPr>
        <w:pStyle w:val="11"/>
        <w:spacing w:before="163"/>
        <w:rPr>
          <w:b w:val="0"/>
          <w:noProof/>
          <w:sz w:val="21"/>
          <w:szCs w:val="22"/>
        </w:rPr>
      </w:pPr>
      <w:r>
        <w:rPr>
          <w:rFonts w:hint="eastAsia"/>
          <w:noProof/>
        </w:rPr>
        <w:t>附录</w:t>
      </w:r>
      <w:r>
        <w:rPr>
          <w:noProof/>
        </w:rPr>
        <w:t>2</w:t>
      </w:r>
      <w:r>
        <w:rPr>
          <w:rFonts w:hint="eastAsia"/>
          <w:noProof/>
        </w:rPr>
        <w:t>：英文缩写词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_Toc364694848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F0CCD" w:rsidRDefault="005500F7" w:rsidP="00132417">
      <w:pPr>
        <w:pStyle w:val="10"/>
      </w:pPr>
      <w:r>
        <w:fldChar w:fldCharType="end"/>
      </w:r>
    </w:p>
    <w:p w:rsidR="005500F7" w:rsidRPr="005500F7" w:rsidRDefault="005500F7" w:rsidP="005500F7">
      <w:pPr>
        <w:spacing w:after="81"/>
        <w:ind w:firstLine="480"/>
      </w:pPr>
    </w:p>
    <w:p w:rsidR="003F0CCD" w:rsidRPr="003F0CCD" w:rsidRDefault="003F0CCD" w:rsidP="00132417">
      <w:pPr>
        <w:pStyle w:val="11"/>
        <w:spacing w:before="163"/>
        <w:sectPr w:rsidR="003F0CCD" w:rsidRPr="003F0CCD" w:rsidSect="006B27BA">
          <w:headerReference w:type="default" r:id="rId14"/>
          <w:head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:rsidR="004801E9" w:rsidRDefault="00992BF6" w:rsidP="008E021F">
      <w:pPr>
        <w:pStyle w:val="1"/>
      </w:pPr>
      <w:bookmarkStart w:id="0" w:name="_Toc364694796"/>
      <w:bookmarkStart w:id="1" w:name="_Ref365403089"/>
      <w:r>
        <w:rPr>
          <w:rFonts w:hint="eastAsia"/>
        </w:rPr>
        <w:lastRenderedPageBreak/>
        <w:t>课程设计任务书</w:t>
      </w:r>
      <w:bookmarkEnd w:id="0"/>
      <w:bookmarkEnd w:id="1"/>
    </w:p>
    <w:p w:rsidR="00992BF6" w:rsidRDefault="00C91996" w:rsidP="00992BF6">
      <w:pPr>
        <w:pStyle w:val="2"/>
        <w:spacing w:before="163"/>
      </w:pPr>
      <w:bookmarkStart w:id="2" w:name="_Toc364694797"/>
      <w:r>
        <w:rPr>
          <w:rFonts w:hint="eastAsia"/>
        </w:rPr>
        <w:t>主要内容</w:t>
      </w:r>
      <w:bookmarkEnd w:id="2"/>
    </w:p>
    <w:p w:rsidR="00992BF6" w:rsidRDefault="00C91996" w:rsidP="006B27BA">
      <w:pPr>
        <w:spacing w:after="81"/>
        <w:ind w:firstLine="480"/>
      </w:pPr>
      <w:r w:rsidRPr="00C91996">
        <w:rPr>
          <w:rFonts w:hint="eastAsia"/>
        </w:rPr>
        <w:t>采用C语言(或C++语言或C#语言或JAVA语言)或程序器lex和yacc，构造一个SC语言的编译程序或集成开发环境（IDE）。</w:t>
      </w:r>
    </w:p>
    <w:p w:rsidR="00992BF6" w:rsidRDefault="00C91996" w:rsidP="00992BF6">
      <w:pPr>
        <w:pStyle w:val="2"/>
        <w:spacing w:before="163"/>
      </w:pPr>
      <w:bookmarkStart w:id="3" w:name="_Toc364694798"/>
      <w:r>
        <w:rPr>
          <w:rFonts w:hint="eastAsia"/>
        </w:rPr>
        <w:t>任务要求</w:t>
      </w:r>
      <w:bookmarkEnd w:id="3"/>
    </w:p>
    <w:p w:rsidR="00992BF6" w:rsidRDefault="00C91996" w:rsidP="006B27BA">
      <w:pPr>
        <w:spacing w:after="81"/>
        <w:ind w:firstLine="480"/>
      </w:pPr>
      <w:r w:rsidRPr="00C91996">
        <w:rPr>
          <w:rFonts w:hint="eastAsia"/>
        </w:rPr>
        <w:t>收集与阅读相关文献资料，确定采用的技术线路，设计系统方案，完成系统实现；提交标准格式打印的《课程设计报告》和包括《课程设计报告》、编译器源程序、编译器目标程序和测试模拟数据文件之光盘。</w:t>
      </w:r>
    </w:p>
    <w:p w:rsidR="00992BF6" w:rsidRDefault="00C91996" w:rsidP="00992BF6">
      <w:pPr>
        <w:pStyle w:val="2"/>
        <w:spacing w:before="163"/>
      </w:pPr>
      <w:bookmarkStart w:id="4" w:name="_Toc364694799"/>
      <w:r>
        <w:rPr>
          <w:rFonts w:hint="eastAsia"/>
        </w:rPr>
        <w:t>难度规定</w:t>
      </w:r>
      <w:bookmarkEnd w:id="4"/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参照下列完成难度系数进行评定分数。难度系数值大小表示实现的系统功能的难度大小。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⑴完成词法分析、语法分析、语义分析、中间代码生成、优化和目标代码生成难度系数区间为[1.0]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⑵完成词法分析、语法分析、语义分析和目标代码生成难度系数区间为[0.9,1.0]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⑶完成词法分析、语法分析、语义分析和中间代码生成难度系数区间为[0.8,0.9)</w:t>
      </w:r>
    </w:p>
    <w:p w:rsidR="00992BF6" w:rsidRDefault="00C91996" w:rsidP="00C91996">
      <w:pPr>
        <w:spacing w:after="81"/>
        <w:ind w:firstLine="480"/>
      </w:pPr>
      <w:r>
        <w:rPr>
          <w:rFonts w:hint="eastAsia"/>
        </w:rPr>
        <w:t>⑷完成词法分析和语法分析难度系数区间为[0.6,0.8)</w:t>
      </w:r>
    </w:p>
    <w:p w:rsidR="00992BF6" w:rsidRDefault="00C91996" w:rsidP="00992BF6">
      <w:pPr>
        <w:pStyle w:val="2"/>
        <w:spacing w:before="163"/>
      </w:pPr>
      <w:bookmarkStart w:id="5" w:name="_Toc364694800"/>
      <w:r>
        <w:rPr>
          <w:rFonts w:hint="eastAsia"/>
        </w:rPr>
        <w:t>基本要求</w:t>
      </w:r>
      <w:bookmarkEnd w:id="5"/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⑴SC语言是指C语言的子语言，其要求至少包含的语言成分如下，具体语言范围自行确定；</w:t>
      </w:r>
    </w:p>
    <w:p w:rsidR="00C91996" w:rsidRDefault="00C91996" w:rsidP="00C91996">
      <w:pPr>
        <w:pStyle w:val="aa"/>
        <w:numPr>
          <w:ilvl w:val="0"/>
          <w:numId w:val="9"/>
        </w:numPr>
        <w:spacing w:after="81"/>
        <w:ind w:firstLineChars="0"/>
      </w:pPr>
      <w:r>
        <w:rPr>
          <w:rFonts w:hint="eastAsia"/>
        </w:rPr>
        <w:t>数据类型至少包括</w:t>
      </w:r>
      <w:r>
        <w:t>char</w:t>
      </w:r>
      <w:r>
        <w:rPr>
          <w:rFonts w:hint="eastAsia"/>
        </w:rPr>
        <w:t>类型、</w:t>
      </w:r>
      <w:r>
        <w:t>int</w:t>
      </w:r>
      <w:r>
        <w:rPr>
          <w:rFonts w:hint="eastAsia"/>
        </w:rPr>
        <w:t>类型和</w:t>
      </w:r>
      <w:r>
        <w:t>float</w:t>
      </w:r>
      <w:r>
        <w:rPr>
          <w:rFonts w:hint="eastAsia"/>
        </w:rPr>
        <w:t>类型</w:t>
      </w:r>
    </w:p>
    <w:p w:rsidR="00C91996" w:rsidRDefault="00C91996" w:rsidP="00C91996">
      <w:pPr>
        <w:pStyle w:val="aa"/>
        <w:numPr>
          <w:ilvl w:val="0"/>
          <w:numId w:val="9"/>
        </w:numPr>
        <w:spacing w:after="81"/>
        <w:ind w:firstLineChars="0"/>
      </w:pPr>
      <w:r>
        <w:rPr>
          <w:rFonts w:hint="eastAsia"/>
        </w:rPr>
        <w:t>基本运算至少包括算术、比较、自增自减和复合赋值运算</w:t>
      </w:r>
    </w:p>
    <w:p w:rsidR="00C91996" w:rsidRDefault="00C91996" w:rsidP="00C91996">
      <w:pPr>
        <w:pStyle w:val="aa"/>
        <w:numPr>
          <w:ilvl w:val="0"/>
          <w:numId w:val="9"/>
        </w:numPr>
        <w:spacing w:after="81"/>
        <w:ind w:firstLineChars="0"/>
      </w:pPr>
      <w:r>
        <w:rPr>
          <w:rFonts w:hint="eastAsia"/>
        </w:rPr>
        <w:t>控制语句至少包括</w:t>
      </w:r>
      <w:r>
        <w:t>if</w:t>
      </w:r>
      <w:r>
        <w:rPr>
          <w:rFonts w:hint="eastAsia"/>
        </w:rPr>
        <w:t>语句和</w:t>
      </w:r>
      <w:r>
        <w:t>while</w:t>
      </w:r>
      <w:r>
        <w:rPr>
          <w:rFonts w:hint="eastAsia"/>
        </w:rPr>
        <w:t>语句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⑵如果仅完成中间代码生成，编译器的输出为中间代码形式的文本格式；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⑶语义分析至少包括数据类型属性分析。</w:t>
      </w:r>
    </w:p>
    <w:p w:rsidR="00992BF6" w:rsidRDefault="00C91996" w:rsidP="00C91996">
      <w:pPr>
        <w:spacing w:after="81"/>
        <w:ind w:firstLine="480"/>
      </w:pPr>
      <w:r>
        <w:rPr>
          <w:rFonts w:hint="eastAsia"/>
        </w:rPr>
        <w:t>⑷《课程设计报告》封面和报告内容目录采用统一格式，各小节具体划分</w:t>
      </w:r>
      <w:r>
        <w:rPr>
          <w:rFonts w:hint="eastAsia"/>
        </w:rPr>
        <w:lastRenderedPageBreak/>
        <w:t>自己根据实际情况确定。</w:t>
      </w:r>
    </w:p>
    <w:p w:rsidR="00992BF6" w:rsidRDefault="00992BF6" w:rsidP="00992BF6">
      <w:pPr>
        <w:pStyle w:val="2"/>
        <w:spacing w:before="163"/>
      </w:pPr>
      <w:bookmarkStart w:id="6" w:name="_Toc364694801"/>
      <w:r>
        <w:rPr>
          <w:rFonts w:hint="eastAsia"/>
        </w:rPr>
        <w:t>参考文献</w:t>
      </w:r>
      <w:bookmarkEnd w:id="6"/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[1] 吕映芝等. 编译原理(第二版). 北京：清华大学出版社，2005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[2] 张昱等. 编译原理实验教程. 北京：高等教育出版社，2009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[3] Andrew.W.Appel.赵克佳(译). 现代编译原理C语言描述. 北京：人民邮电出版社，2006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[4] 陈火旺等. 程序设计语言编译原理(第三版). 北京：国防工业出版社,2000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[5] 胡伦俊等. 编译原理(第二版). 北京：电子工业出版社，2005</w:t>
      </w:r>
    </w:p>
    <w:p w:rsidR="00C91996" w:rsidRDefault="00C91996" w:rsidP="00C91996">
      <w:pPr>
        <w:spacing w:after="81"/>
        <w:ind w:firstLine="480"/>
      </w:pPr>
      <w:r>
        <w:rPr>
          <w:rFonts w:hint="eastAsia"/>
        </w:rPr>
        <w:t>[6] 冯雁等. 编译原理课程设计. 杭州：浙江大学出版社，2007</w:t>
      </w:r>
    </w:p>
    <w:p w:rsidR="00992BF6" w:rsidRDefault="00C91996" w:rsidP="00C91996">
      <w:pPr>
        <w:spacing w:after="81"/>
        <w:ind w:firstLine="480"/>
      </w:pPr>
      <w:r>
        <w:t>[7] John E. Hopcroft,Jefferey D Ullman. Formal langualges and their relation to automata, Addison-Wesley Publishing Company,1969</w:t>
      </w:r>
    </w:p>
    <w:p w:rsidR="00C91996" w:rsidRDefault="00C91996" w:rsidP="00C91996">
      <w:pPr>
        <w:spacing w:after="81"/>
        <w:ind w:firstLine="480"/>
      </w:pPr>
    </w:p>
    <w:p w:rsidR="00C91996" w:rsidRDefault="00C91996" w:rsidP="00C91996">
      <w:pPr>
        <w:spacing w:after="81"/>
        <w:ind w:firstLine="480"/>
        <w:sectPr w:rsidR="00C91996" w:rsidSect="006B27BA">
          <w:headerReference w:type="default" r:id="rId16"/>
          <w:head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4801E9" w:rsidRDefault="00C91996" w:rsidP="008E021F">
      <w:pPr>
        <w:pStyle w:val="1"/>
      </w:pPr>
      <w:bookmarkStart w:id="7" w:name="_Toc364694802"/>
      <w:r>
        <w:rPr>
          <w:rFonts w:hint="eastAsia"/>
        </w:rPr>
        <w:lastRenderedPageBreak/>
        <w:t>问题描述</w:t>
      </w:r>
      <w:bookmarkEnd w:id="7"/>
    </w:p>
    <w:p w:rsidR="00C631E4" w:rsidRDefault="00C631E4" w:rsidP="00C631E4">
      <w:pPr>
        <w:pStyle w:val="2"/>
        <w:spacing w:before="163"/>
      </w:pPr>
      <w:bookmarkStart w:id="8" w:name="_Toc364694803"/>
      <w:r>
        <w:rPr>
          <w:rFonts w:hint="eastAsia"/>
        </w:rPr>
        <w:t>选题背景</w:t>
      </w:r>
      <w:bookmarkEnd w:id="8"/>
    </w:p>
    <w:p w:rsidR="00C631E4" w:rsidRDefault="00676735" w:rsidP="006B27BA">
      <w:pPr>
        <w:spacing w:after="81"/>
        <w:ind w:firstLine="480"/>
      </w:pPr>
      <w:r>
        <w:rPr>
          <w:rFonts w:hint="eastAsia"/>
        </w:rPr>
        <w:t>学习C</w:t>
      </w:r>
      <w:r>
        <w:t>语言的语法，</w:t>
      </w:r>
      <w:r>
        <w:rPr>
          <w:rFonts w:hint="eastAsia"/>
        </w:rPr>
        <w:t>能让人</w:t>
      </w:r>
      <w:r>
        <w:t>了解</w:t>
      </w:r>
      <w:r>
        <w:rPr>
          <w:rFonts w:hint="eastAsia"/>
        </w:rPr>
        <w:t>这门</w:t>
      </w:r>
      <w:r>
        <w:t>程序设计语言；</w:t>
      </w:r>
      <w:r>
        <w:rPr>
          <w:rFonts w:hint="eastAsia"/>
        </w:rPr>
        <w:t>能够</w:t>
      </w:r>
      <w:r>
        <w:t>用</w:t>
      </w:r>
      <w:r>
        <w:rPr>
          <w:rFonts w:hint="eastAsia"/>
        </w:rPr>
        <w:t>C语言</w:t>
      </w:r>
      <w:r>
        <w:t>编写简单的程序，说明自己已经熟悉了</w:t>
      </w:r>
      <w:r>
        <w:rPr>
          <w:rFonts w:hint="eastAsia"/>
        </w:rPr>
        <w:t>C语言；</w:t>
      </w:r>
      <w:r>
        <w:t>而掌握了</w:t>
      </w:r>
      <w:r>
        <w:rPr>
          <w:rFonts w:hint="eastAsia"/>
        </w:rPr>
        <w:t>C语言</w:t>
      </w:r>
      <w:r>
        <w:t>的编译过程，则</w:t>
      </w:r>
      <w:r>
        <w:rPr>
          <w:rFonts w:hint="eastAsia"/>
        </w:rPr>
        <w:t>是</w:t>
      </w:r>
      <w:r>
        <w:t>向</w:t>
      </w:r>
      <w:r w:rsidR="00334AA1">
        <w:rPr>
          <w:rFonts w:hint="eastAsia"/>
        </w:rPr>
        <w:t>“</w:t>
      </w:r>
      <w:r>
        <w:t>精通</w:t>
      </w:r>
      <w:r>
        <w:rPr>
          <w:rFonts w:hint="eastAsia"/>
        </w:rPr>
        <w:t>C语言</w:t>
      </w:r>
      <w:r w:rsidR="00334AA1">
        <w:rPr>
          <w:rFonts w:hint="eastAsia"/>
        </w:rPr>
        <w:t>”</w:t>
      </w:r>
      <w:r>
        <w:t>迈出了一大步。设计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C语言（C语言</w:t>
      </w:r>
      <w:r>
        <w:t>的</w:t>
      </w:r>
      <w:r>
        <w:rPr>
          <w:rFonts w:hint="eastAsia"/>
        </w:rPr>
        <w:t>子集</w:t>
      </w:r>
      <w:r>
        <w:t>）</w:t>
      </w:r>
      <w:r>
        <w:rPr>
          <w:rFonts w:hint="eastAsia"/>
        </w:rPr>
        <w:t>编译器</w:t>
      </w:r>
      <w:r>
        <w:t>的过程，</w:t>
      </w:r>
      <w:r>
        <w:rPr>
          <w:rFonts w:hint="eastAsia"/>
        </w:rPr>
        <w:t>能</w:t>
      </w:r>
      <w:r>
        <w:t>让我对</w:t>
      </w:r>
      <w:r>
        <w:rPr>
          <w:rFonts w:hint="eastAsia"/>
        </w:rPr>
        <w:t>C语言</w:t>
      </w:r>
      <w:r>
        <w:t>甚至其他程序设计语言有更加深刻的理解</w:t>
      </w:r>
      <w:r>
        <w:rPr>
          <w:rFonts w:hint="eastAsia"/>
        </w:rPr>
        <w:t>。</w:t>
      </w:r>
      <w:r>
        <w:t>与此同时</w:t>
      </w:r>
      <w:r>
        <w:rPr>
          <w:rFonts w:hint="eastAsia"/>
        </w:rPr>
        <w:t>，</w:t>
      </w:r>
      <w:r>
        <w:t>也可以</w:t>
      </w:r>
      <w:r w:rsidR="00334AA1">
        <w:rPr>
          <w:rFonts w:hint="eastAsia"/>
        </w:rPr>
        <w:t>让</w:t>
      </w:r>
      <w:r w:rsidR="00334AA1">
        <w:t>这个</w:t>
      </w:r>
      <w:r w:rsidR="00334AA1">
        <w:t>“</w:t>
      </w:r>
      <w:r w:rsidR="00334AA1">
        <w:t>编译器</w:t>
      </w:r>
      <w:r w:rsidR="00334AA1">
        <w:t>”</w:t>
      </w:r>
      <w:r>
        <w:rPr>
          <w:rFonts w:hint="eastAsia"/>
        </w:rPr>
        <w:t>利用</w:t>
      </w:r>
      <w:r>
        <w:t>编译过程</w:t>
      </w:r>
      <w:r>
        <w:rPr>
          <w:rFonts w:hint="eastAsia"/>
        </w:rPr>
        <w:t>中</w:t>
      </w:r>
      <w:r>
        <w:t>的语法和语义分析</w:t>
      </w:r>
      <w:r w:rsidR="00334AA1">
        <w:rPr>
          <w:rFonts w:hint="eastAsia"/>
        </w:rPr>
        <w:t>时</w:t>
      </w:r>
      <w:r w:rsidR="00334AA1">
        <w:t>得出的结果生成一些辅助信息，</w:t>
      </w:r>
      <w:r w:rsidR="00334AA1">
        <w:rPr>
          <w:rFonts w:hint="eastAsia"/>
        </w:rPr>
        <w:t>作为</w:t>
      </w:r>
      <w:r w:rsidR="00334AA1">
        <w:t>日后</w:t>
      </w:r>
      <w:r w:rsidR="00334AA1">
        <w:rPr>
          <w:rFonts w:hint="eastAsia"/>
        </w:rPr>
        <w:t>供</w:t>
      </w:r>
      <w:r w:rsidR="00334AA1">
        <w:t>自己在</w:t>
      </w:r>
      <w:r w:rsidR="00334AA1">
        <w:rPr>
          <w:rFonts w:hint="eastAsia"/>
        </w:rPr>
        <w:t>阅读</w:t>
      </w:r>
      <w:r w:rsidR="00334AA1">
        <w:t>和分析别人的代码</w:t>
      </w:r>
      <w:r w:rsidR="00334AA1">
        <w:rPr>
          <w:rFonts w:hint="eastAsia"/>
        </w:rPr>
        <w:t>时</w:t>
      </w:r>
      <w:r w:rsidR="00334AA1">
        <w:t>使用的小工具。</w:t>
      </w:r>
    </w:p>
    <w:p w:rsidR="00334AA1" w:rsidRDefault="00334AA1" w:rsidP="006B27BA">
      <w:pPr>
        <w:spacing w:after="81"/>
        <w:ind w:firstLine="480"/>
      </w:pPr>
      <w:r>
        <w:rPr>
          <w:rFonts w:hint="eastAsia"/>
        </w:rPr>
        <w:t>由此可见，</w:t>
      </w:r>
      <w:r>
        <w:t>该题目对我</w:t>
      </w:r>
      <w:r>
        <w:rPr>
          <w:rFonts w:hint="eastAsia"/>
        </w:rPr>
        <w:t>日后</w:t>
      </w:r>
      <w:r>
        <w:t>的学习和工作将有很大的帮助</w:t>
      </w:r>
      <w:r>
        <w:rPr>
          <w:rFonts w:hint="eastAsia"/>
        </w:rPr>
        <w:t>，</w:t>
      </w:r>
      <w:r>
        <w:t>所以我选择了该题目，利用暑假时间完成本</w:t>
      </w:r>
      <w:r>
        <w:rPr>
          <w:rFonts w:hint="eastAsia"/>
        </w:rPr>
        <w:t>题</w:t>
      </w:r>
      <w:r>
        <w:t>的设计与实现。</w:t>
      </w:r>
    </w:p>
    <w:p w:rsidR="00C631E4" w:rsidRDefault="00334AA1" w:rsidP="00C631E4">
      <w:pPr>
        <w:pStyle w:val="2"/>
        <w:spacing w:before="163"/>
      </w:pPr>
      <w:bookmarkStart w:id="9" w:name="_Toc364694804"/>
      <w:r>
        <w:rPr>
          <w:rFonts w:hint="eastAsia"/>
        </w:rPr>
        <w:t>课题概述</w:t>
      </w:r>
      <w:bookmarkEnd w:id="9"/>
    </w:p>
    <w:p w:rsidR="00AE6761" w:rsidRDefault="00334AA1" w:rsidP="00AE6761">
      <w:pPr>
        <w:spacing w:after="81"/>
        <w:ind w:firstLine="480"/>
        <w:rPr>
          <w:rFonts w:asciiTheme="minorEastAsia" w:eastAsiaTheme="minorEastAsia" w:hAnsiTheme="minorEastAsia"/>
        </w:rPr>
      </w:pPr>
      <w:r>
        <w:rPr>
          <w:rFonts w:hint="eastAsia"/>
        </w:rPr>
        <w:t>SC语言</w:t>
      </w:r>
      <w:r>
        <w:t>为</w:t>
      </w:r>
      <w:r>
        <w:rPr>
          <w:rFonts w:hint="eastAsia"/>
        </w:rPr>
        <w:t>C语的</w:t>
      </w:r>
      <w:r>
        <w:t>子集，具体包含多少</w:t>
      </w:r>
      <w:r>
        <w:rPr>
          <w:rFonts w:hint="eastAsia"/>
        </w:rPr>
        <w:t>C语言</w:t>
      </w:r>
      <w:r>
        <w:t>的语法成分</w:t>
      </w:r>
      <w:r w:rsidR="00AE6761">
        <w:rPr>
          <w:rFonts w:hint="eastAsia"/>
        </w:rPr>
        <w:t>由</w:t>
      </w:r>
      <w:r w:rsidR="00AE6761">
        <w:t>设计者</w:t>
      </w:r>
      <w:r>
        <w:rPr>
          <w:rFonts w:hint="eastAsia"/>
        </w:rPr>
        <w:t>自行决定</w:t>
      </w:r>
      <w:r w:rsidR="00AE6761">
        <w:rPr>
          <w:rFonts w:hint="eastAsia"/>
        </w:rPr>
        <w:t>，</w:t>
      </w:r>
      <w:r w:rsidR="00AE6761">
        <w:t>但是</w:t>
      </w:r>
      <w:r w:rsidR="00AE6761" w:rsidRPr="00AE6761">
        <w:rPr>
          <w:rFonts w:hint="eastAsia"/>
        </w:rPr>
        <w:t>数据类型至少包括char类型、int类型和float类型</w:t>
      </w:r>
      <w:r w:rsidR="00AE6761">
        <w:rPr>
          <w:rFonts w:hint="eastAsia"/>
        </w:rPr>
        <w:t>，</w:t>
      </w:r>
      <w:r w:rsidR="00AE6761" w:rsidRPr="00AE6761">
        <w:rPr>
          <w:rFonts w:asciiTheme="minorEastAsia" w:eastAsiaTheme="minorEastAsia" w:hAnsiTheme="minorEastAsia" w:hint="eastAsia"/>
        </w:rPr>
        <w:t>基本运算至少包括算术运算、比较运算、自增自减运算和复合赋值运算</w:t>
      </w:r>
      <w:r w:rsidR="00AE6761">
        <w:rPr>
          <w:rFonts w:hint="eastAsia"/>
        </w:rPr>
        <w:t>，</w:t>
      </w:r>
      <w:r w:rsidR="00AE6761" w:rsidRPr="00AE6761">
        <w:rPr>
          <w:rFonts w:asciiTheme="minorEastAsia" w:eastAsiaTheme="minorEastAsia" w:hAnsiTheme="minorEastAsia" w:hint="eastAsia"/>
        </w:rPr>
        <w:t>控制语句至少包括</w:t>
      </w:r>
      <w:r w:rsidR="00AE6761" w:rsidRPr="00AE6761">
        <w:rPr>
          <w:rFonts w:asciiTheme="minorEastAsia" w:eastAsiaTheme="minorEastAsia" w:hAnsiTheme="minorEastAsia"/>
        </w:rPr>
        <w:t>if</w:t>
      </w:r>
      <w:r w:rsidR="00AE6761" w:rsidRPr="00AE6761">
        <w:rPr>
          <w:rFonts w:asciiTheme="minorEastAsia" w:eastAsiaTheme="minorEastAsia" w:hAnsiTheme="minorEastAsia" w:hint="eastAsia"/>
        </w:rPr>
        <w:t>语句和</w:t>
      </w:r>
      <w:r w:rsidR="00AE6761" w:rsidRPr="00AE6761">
        <w:rPr>
          <w:rFonts w:asciiTheme="minorEastAsia" w:eastAsiaTheme="minorEastAsia" w:hAnsiTheme="minorEastAsia"/>
        </w:rPr>
        <w:t>while</w:t>
      </w:r>
      <w:r w:rsidR="00AE6761" w:rsidRPr="00AE6761">
        <w:rPr>
          <w:rFonts w:asciiTheme="minorEastAsia" w:eastAsiaTheme="minorEastAsia" w:hAnsiTheme="minorEastAsia" w:hint="eastAsia"/>
        </w:rPr>
        <w:t>语句</w:t>
      </w:r>
      <w:r w:rsidR="00AE6761">
        <w:rPr>
          <w:rFonts w:asciiTheme="minorEastAsia" w:eastAsiaTheme="minorEastAsia" w:hAnsiTheme="minorEastAsia" w:hint="eastAsia"/>
        </w:rPr>
        <w:t>。</w:t>
      </w:r>
      <w:r>
        <w:t>我的实现程度见</w:t>
      </w:r>
      <w:r>
        <w:rPr>
          <w:rFonts w:hint="eastAsia"/>
        </w:rPr>
        <w:t>第三章“</w:t>
      </w:r>
      <w:hyperlink w:anchor="_系统设计" w:history="1">
        <w:r w:rsidRPr="00334AA1">
          <w:rPr>
            <w:rStyle w:val="ab"/>
            <w:rFonts w:hint="eastAsia"/>
          </w:rPr>
          <w:t>系统设计</w:t>
        </w:r>
      </w:hyperlink>
      <w:r>
        <w:rPr>
          <w:rFonts w:asciiTheme="minorEastAsia" w:eastAsiaTheme="minorEastAsia" w:hAnsiTheme="minorEastAsia"/>
        </w:rPr>
        <w:t>”。</w:t>
      </w:r>
    </w:p>
    <w:p w:rsidR="00AE6761" w:rsidRDefault="00AE6761" w:rsidP="00AE6761">
      <w:pPr>
        <w:spacing w:after="81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对C语言源代码进行了</w:t>
      </w:r>
      <w:r>
        <w:rPr>
          <w:rFonts w:asciiTheme="minorEastAsia" w:eastAsiaTheme="minorEastAsia" w:hAnsiTheme="minorEastAsia"/>
        </w:rPr>
        <w:t>词法分析和语法分析之后，</w:t>
      </w:r>
      <w:r>
        <w:rPr>
          <w:rFonts w:asciiTheme="minorEastAsia" w:eastAsiaTheme="minorEastAsia" w:hAnsiTheme="minorEastAsia" w:hint="eastAsia"/>
        </w:rPr>
        <w:t>生成</w:t>
      </w:r>
      <w:r>
        <w:rPr>
          <w:rFonts w:asciiTheme="minorEastAsia" w:eastAsiaTheme="minorEastAsia" w:hAnsiTheme="minorEastAsia"/>
        </w:rPr>
        <w:t>中间代码和目标代码</w:t>
      </w:r>
      <w:r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/>
        </w:rPr>
        <w:t>其中</w:t>
      </w:r>
      <w:r>
        <w:rPr>
          <w:rFonts w:asciiTheme="minorEastAsia" w:eastAsiaTheme="minorEastAsia" w:hAnsiTheme="minorEastAsia" w:hint="eastAsia"/>
        </w:rPr>
        <w:t>中间代码的</w:t>
      </w:r>
      <w:r>
        <w:rPr>
          <w:rFonts w:asciiTheme="minorEastAsia" w:eastAsiaTheme="minorEastAsia" w:hAnsiTheme="minorEastAsia"/>
        </w:rPr>
        <w:t>格式由设计者自行确定</w:t>
      </w:r>
      <w:r>
        <w:rPr>
          <w:rFonts w:asciiTheme="minorEastAsia" w:eastAsiaTheme="minorEastAsia" w:hAnsiTheme="minorEastAsia" w:hint="eastAsia"/>
        </w:rPr>
        <w:t>，目标代码</w:t>
      </w:r>
      <w:r>
        <w:rPr>
          <w:rFonts w:asciiTheme="minorEastAsia" w:eastAsiaTheme="minorEastAsia" w:hAnsiTheme="minorEastAsia"/>
        </w:rPr>
        <w:t>为</w:t>
      </w:r>
      <w:r>
        <w:rPr>
          <w:rFonts w:asciiTheme="minorEastAsia" w:eastAsiaTheme="minorEastAsia" w:hAnsiTheme="minorEastAsia" w:hint="eastAsia"/>
        </w:rPr>
        <w:t>x</w:t>
      </w:r>
      <w:r>
        <w:rPr>
          <w:rFonts w:asciiTheme="minorEastAsia" w:eastAsiaTheme="minorEastAsia" w:hAnsiTheme="minorEastAsia"/>
        </w:rPr>
        <w:t>86汇编代码</w:t>
      </w:r>
      <w:r>
        <w:rPr>
          <w:rFonts w:asciiTheme="minorEastAsia" w:eastAsiaTheme="minorEastAsia" w:hAnsiTheme="minorEastAsia" w:hint="eastAsia"/>
        </w:rPr>
        <w:t>。</w:t>
      </w:r>
    </w:p>
    <w:p w:rsidR="00AE6761" w:rsidRPr="00334AA1" w:rsidRDefault="00AE6761" w:rsidP="00AE6761">
      <w:pPr>
        <w:spacing w:after="81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另外</w:t>
      </w:r>
      <w:r>
        <w:rPr>
          <w:rFonts w:asciiTheme="minorEastAsia" w:eastAsiaTheme="minorEastAsia" w:hAnsiTheme="minorEastAsia"/>
        </w:rPr>
        <w:t>，对于中间代码，可以使用代码优化技术，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一定的优化，提高目标代码的生成效率</w:t>
      </w:r>
      <w:r w:rsidR="00387340"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 w:hint="eastAsia"/>
        </w:rPr>
        <w:t>最终</w:t>
      </w:r>
      <w:r>
        <w:rPr>
          <w:rFonts w:asciiTheme="minorEastAsia" w:eastAsiaTheme="minorEastAsia" w:hAnsiTheme="minorEastAsia"/>
        </w:rPr>
        <w:t>生成的</w:t>
      </w:r>
      <w:r>
        <w:rPr>
          <w:rFonts w:asciiTheme="minorEastAsia" w:eastAsiaTheme="minorEastAsia" w:hAnsiTheme="minorEastAsia" w:hint="eastAsia"/>
        </w:rPr>
        <w:t>可执行</w:t>
      </w:r>
      <w:r>
        <w:rPr>
          <w:rFonts w:asciiTheme="minorEastAsia" w:eastAsiaTheme="minorEastAsia" w:hAnsiTheme="minorEastAsia"/>
        </w:rPr>
        <w:t>文件的</w:t>
      </w:r>
      <w:r w:rsidR="00387340">
        <w:rPr>
          <w:rFonts w:asciiTheme="minorEastAsia" w:eastAsiaTheme="minorEastAsia" w:hAnsiTheme="minorEastAsia" w:hint="eastAsia"/>
        </w:rPr>
        <w:t>执行</w:t>
      </w:r>
      <w:r w:rsidR="00387340">
        <w:rPr>
          <w:rFonts w:asciiTheme="minorEastAsia" w:eastAsiaTheme="minorEastAsia" w:hAnsiTheme="minorEastAsia"/>
        </w:rPr>
        <w:t>效率。</w:t>
      </w:r>
    </w:p>
    <w:p w:rsidR="00334AA1" w:rsidRPr="00334AA1" w:rsidRDefault="00334AA1" w:rsidP="00334AA1">
      <w:pPr>
        <w:spacing w:after="81"/>
        <w:ind w:firstLine="480"/>
      </w:pPr>
    </w:p>
    <w:p w:rsidR="00A26AB4" w:rsidRPr="00AE6761" w:rsidRDefault="00A26AB4" w:rsidP="006B27BA">
      <w:pPr>
        <w:spacing w:after="81"/>
        <w:ind w:firstLine="480"/>
        <w:sectPr w:rsidR="00A26AB4" w:rsidRPr="00AE6761" w:rsidSect="006B27BA">
          <w:headerReference w:type="default" r:id="rId18"/>
          <w:head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A26AB4" w:rsidRDefault="00C91996" w:rsidP="008E021F">
      <w:pPr>
        <w:pStyle w:val="1"/>
      </w:pPr>
      <w:bookmarkStart w:id="11" w:name="_系统设计"/>
      <w:bookmarkStart w:id="12" w:name="_Toc364694805"/>
      <w:bookmarkEnd w:id="11"/>
      <w:r>
        <w:rPr>
          <w:rFonts w:hint="eastAsia"/>
        </w:rPr>
        <w:lastRenderedPageBreak/>
        <w:t>系统</w:t>
      </w:r>
      <w:r w:rsidR="00A26AB4">
        <w:rPr>
          <w:rFonts w:hint="eastAsia"/>
        </w:rPr>
        <w:t>设计</w:t>
      </w:r>
      <w:bookmarkEnd w:id="12"/>
    </w:p>
    <w:p w:rsidR="00C04D7A" w:rsidRDefault="00C04D7A" w:rsidP="00C04D7A">
      <w:pPr>
        <w:pStyle w:val="2"/>
        <w:spacing w:before="163"/>
      </w:pPr>
      <w:bookmarkStart w:id="13" w:name="_Toc364694806"/>
      <w:r>
        <w:rPr>
          <w:rFonts w:hint="eastAsia"/>
        </w:rPr>
        <w:t>方案的基本原理</w:t>
      </w:r>
      <w:bookmarkEnd w:id="13"/>
    </w:p>
    <w:p w:rsidR="00C04D7A" w:rsidRDefault="00C52A9D" w:rsidP="006B27BA">
      <w:pPr>
        <w:spacing w:after="81"/>
        <w:ind w:firstLine="480"/>
      </w:pPr>
      <w:r>
        <w:rPr>
          <w:rFonts w:hint="eastAsia"/>
        </w:rPr>
        <w:t>程序</w:t>
      </w:r>
      <w:r>
        <w:t>的整体执行流程为先使用flex对输入文件进行词法分析，然后由bison对解析得到的词法元素</w:t>
      </w:r>
      <w:r>
        <w:rPr>
          <w:rFonts w:hint="eastAsia"/>
        </w:rPr>
        <w:t>序列</w:t>
      </w:r>
      <w:r>
        <w:t>进行</w:t>
      </w:r>
      <w:r>
        <w:rPr>
          <w:rFonts w:hint="eastAsia"/>
        </w:rPr>
        <w:t>语法分析，每</w:t>
      </w:r>
      <w:r>
        <w:t>得到</w:t>
      </w:r>
      <w:r>
        <w:rPr>
          <w:rFonts w:hint="eastAsia"/>
        </w:rPr>
        <w:t>一条匹配</w:t>
      </w:r>
      <w:r>
        <w:t>的语法规则就对该语句进行语义分析，</w:t>
      </w:r>
      <w:r>
        <w:rPr>
          <w:rFonts w:hint="eastAsia"/>
        </w:rPr>
        <w:t>更新</w:t>
      </w:r>
      <w:r>
        <w:t>符号表并生成相关的中间代码。</w:t>
      </w:r>
      <w:r w:rsidR="00820652">
        <w:rPr>
          <w:rFonts w:hint="eastAsia"/>
        </w:rPr>
        <w:t>生成</w:t>
      </w:r>
      <w:r w:rsidR="00820652">
        <w:t>中间代码之后</w:t>
      </w:r>
      <w:r w:rsidR="00820652">
        <w:rPr>
          <w:rFonts w:hint="eastAsia"/>
        </w:rPr>
        <w:t>再</w:t>
      </w:r>
      <w:r w:rsidR="00820652">
        <w:t>对其进行一定的优化</w:t>
      </w:r>
      <w:r w:rsidR="00820652">
        <w:rPr>
          <w:rFonts w:hint="eastAsia"/>
        </w:rPr>
        <w:t>，</w:t>
      </w:r>
      <w:r w:rsidR="00820652">
        <w:t>最后生成目标代码。</w:t>
      </w:r>
    </w:p>
    <w:p w:rsidR="00CF530A" w:rsidRDefault="00CF530A" w:rsidP="00CF530A">
      <w:pPr>
        <w:pStyle w:val="2"/>
        <w:spacing w:before="163"/>
      </w:pPr>
      <w:bookmarkStart w:id="14" w:name="_整体设计思路"/>
      <w:bookmarkStart w:id="15" w:name="_Ref364694083"/>
      <w:bookmarkStart w:id="16" w:name="_Toc364694807"/>
      <w:bookmarkEnd w:id="14"/>
      <w:r>
        <w:rPr>
          <w:rFonts w:hint="eastAsia"/>
        </w:rPr>
        <w:t>整体</w:t>
      </w:r>
      <w:r>
        <w:t>设计思路</w:t>
      </w:r>
      <w:bookmarkEnd w:id="15"/>
      <w:bookmarkEnd w:id="16"/>
    </w:p>
    <w:p w:rsidR="00A509C6" w:rsidRDefault="00CF530A" w:rsidP="006B27BA">
      <w:pPr>
        <w:spacing w:after="81"/>
        <w:ind w:firstLine="480"/>
      </w:pPr>
      <w:r>
        <w:rPr>
          <w:rFonts w:hint="eastAsia"/>
        </w:rPr>
        <w:t>本程序</w:t>
      </w:r>
      <w:r>
        <w:t>的主要实现语言为</w:t>
      </w:r>
      <w:r>
        <w:rPr>
          <w:rFonts w:hint="eastAsia"/>
        </w:rPr>
        <w:t>C</w:t>
      </w:r>
      <w:r>
        <w:t>++，以lex和yacc的源代码为</w:t>
      </w:r>
      <w:r>
        <w:rPr>
          <w:rFonts w:hint="eastAsia"/>
        </w:rPr>
        <w:t>辅助。</w:t>
      </w:r>
      <w:r>
        <w:t>由于</w:t>
      </w:r>
      <w:r>
        <w:rPr>
          <w:rFonts w:hint="eastAsia"/>
        </w:rPr>
        <w:t>符号表</w:t>
      </w:r>
      <w:r>
        <w:t>中每一项</w:t>
      </w:r>
      <w:r w:rsidR="0064371E">
        <w:rPr>
          <w:rFonts w:hint="eastAsia"/>
        </w:rPr>
        <w:t>都有</w:t>
      </w:r>
      <w:r w:rsidR="0064371E">
        <w:t>一些</w:t>
      </w:r>
      <w:r w:rsidR="0064371E">
        <w:rPr>
          <w:rFonts w:hint="eastAsia"/>
        </w:rPr>
        <w:t>共有</w:t>
      </w:r>
      <w:r w:rsidR="0064371E">
        <w:t>的信息</w:t>
      </w:r>
      <w:r w:rsidR="0064371E">
        <w:rPr>
          <w:rFonts w:hint="eastAsia"/>
        </w:rPr>
        <w:t>比如</w:t>
      </w:r>
      <w:r w:rsidR="0064371E">
        <w:t>名字，而</w:t>
      </w:r>
      <w:r w:rsidR="0064371E">
        <w:rPr>
          <w:rFonts w:hint="eastAsia"/>
        </w:rPr>
        <w:t>不同符号</w:t>
      </w:r>
      <w:r w:rsidR="0064371E">
        <w:t>又有各自独特的信息，所以采用</w:t>
      </w:r>
      <w:r w:rsidR="0064371E">
        <w:rPr>
          <w:rFonts w:hint="eastAsia"/>
        </w:rPr>
        <w:t>具有</w:t>
      </w:r>
      <w:r w:rsidR="0064371E">
        <w:t>多态特性的面向对象程序设计语言</w:t>
      </w:r>
      <w:r w:rsidR="0064371E">
        <w:rPr>
          <w:rFonts w:hint="eastAsia"/>
        </w:rPr>
        <w:t>在</w:t>
      </w:r>
      <w:r w:rsidR="0064371E">
        <w:t>实现上有一定的优势。在</w:t>
      </w:r>
      <w:r w:rsidR="0064371E">
        <w:rPr>
          <w:rFonts w:hint="eastAsia"/>
        </w:rPr>
        <w:t>本程序</w:t>
      </w:r>
      <w:r w:rsidR="0064371E">
        <w:t>中，</w:t>
      </w:r>
      <w:r w:rsidR="0064371E">
        <w:rPr>
          <w:rFonts w:hint="eastAsia"/>
        </w:rPr>
        <w:t>所有</w:t>
      </w:r>
      <w:r w:rsidR="0064371E">
        <w:t>符号的</w:t>
      </w:r>
      <w:r w:rsidR="0064371E">
        <w:rPr>
          <w:rFonts w:hint="eastAsia"/>
        </w:rPr>
        <w:t>基类</w:t>
      </w:r>
      <w:r w:rsidR="0064371E">
        <w:t>为Symbol类，变量、类型、函数等具体项目</w:t>
      </w:r>
      <w:r w:rsidR="0064371E">
        <w:rPr>
          <w:rFonts w:hint="eastAsia"/>
        </w:rPr>
        <w:t>由基类派生</w:t>
      </w:r>
      <w:r w:rsidR="0064371E">
        <w:t>，各自具有</w:t>
      </w:r>
      <w:r w:rsidR="00F31053">
        <w:rPr>
          <w:rFonts w:hint="eastAsia"/>
        </w:rPr>
        <w:t>与其特性</w:t>
      </w:r>
      <w:r w:rsidR="00F31053">
        <w:t>相关的属性。</w:t>
      </w:r>
    </w:p>
    <w:p w:rsidR="00A509C6" w:rsidRDefault="00630328" w:rsidP="006B27BA">
      <w:pPr>
        <w:spacing w:after="81"/>
        <w:ind w:firstLine="480"/>
      </w:pPr>
      <w:r>
        <w:rPr>
          <w:rFonts w:hint="eastAsia"/>
        </w:rPr>
        <w:t>与符号表</w:t>
      </w:r>
      <w:r>
        <w:t>相关的</w:t>
      </w:r>
      <w:r>
        <w:rPr>
          <w:rFonts w:hint="eastAsia"/>
        </w:rPr>
        <w:t>主要</w:t>
      </w:r>
      <w:r w:rsidR="00A509C6">
        <w:t>数据结构一共有三级</w:t>
      </w:r>
      <w:r w:rsidR="00A509C6">
        <w:rPr>
          <w:rFonts w:hint="eastAsia"/>
        </w:rPr>
        <w:t>——</w:t>
      </w:r>
      <w:r w:rsidR="00A509C6">
        <w:t>符号表</w:t>
      </w:r>
      <w:r w:rsidR="00A509C6">
        <w:rPr>
          <w:rFonts w:hint="eastAsia"/>
        </w:rPr>
        <w:t>栈</w:t>
      </w:r>
      <w:r w:rsidR="00A509C6">
        <w:t>、符号表、符号。</w:t>
      </w:r>
    </w:p>
    <w:p w:rsidR="00820652" w:rsidRDefault="00A509C6" w:rsidP="006B27BA">
      <w:pPr>
        <w:spacing w:after="81"/>
        <w:ind w:firstLine="480"/>
      </w:pPr>
      <w:r>
        <w:t>每个</w:t>
      </w:r>
      <w:r>
        <w:rPr>
          <w:rFonts w:hint="eastAsia"/>
        </w:rPr>
        <w:t>作用域</w:t>
      </w:r>
      <w:r>
        <w:t>有一个符号表，</w:t>
      </w:r>
      <w:r>
        <w:rPr>
          <w:rFonts w:hint="eastAsia"/>
        </w:rPr>
        <w:t>进入作用域</w:t>
      </w:r>
      <w:r>
        <w:t>时将符号表压入</w:t>
      </w:r>
      <w:r>
        <w:rPr>
          <w:rFonts w:hint="eastAsia"/>
        </w:rPr>
        <w:t>符号表</w:t>
      </w:r>
      <w:r>
        <w:t>栈，在作用域中对符号表进行</w:t>
      </w:r>
      <w:r>
        <w:rPr>
          <w:rFonts w:hint="eastAsia"/>
        </w:rPr>
        <w:t>更新</w:t>
      </w:r>
      <w:r>
        <w:t>和读取</w:t>
      </w:r>
      <w:r>
        <w:rPr>
          <w:rFonts w:hint="eastAsia"/>
        </w:rPr>
        <w:t>操作</w:t>
      </w:r>
      <w:r>
        <w:t>，离开作用域时将其弹出，回到上</w:t>
      </w:r>
      <w:r>
        <w:rPr>
          <w:rFonts w:hint="eastAsia"/>
        </w:rPr>
        <w:t>层</w:t>
      </w:r>
      <w:r>
        <w:t>作用域</w:t>
      </w:r>
      <w:r>
        <w:rPr>
          <w:rFonts w:hint="eastAsia"/>
        </w:rPr>
        <w:t>。这样</w:t>
      </w:r>
      <w:r>
        <w:t>可以</w:t>
      </w:r>
      <w:r>
        <w:rPr>
          <w:rFonts w:hint="eastAsia"/>
        </w:rPr>
        <w:t>通过</w:t>
      </w:r>
      <w:r>
        <w:t>每次都从栈顶往栈底依次</w:t>
      </w:r>
      <w:r>
        <w:rPr>
          <w:rFonts w:hint="eastAsia"/>
        </w:rPr>
        <w:t>搜索</w:t>
      </w:r>
      <w:r>
        <w:t>符号表来实现</w:t>
      </w:r>
      <w:r>
        <w:rPr>
          <w:rFonts w:hint="eastAsia"/>
        </w:rPr>
        <w:t>作用域</w:t>
      </w:r>
      <w:r>
        <w:t>的特性</w:t>
      </w:r>
      <w:r>
        <w:rPr>
          <w:rFonts w:hint="eastAsia"/>
        </w:rPr>
        <w:t>（实际搜索</w:t>
      </w:r>
      <w:r>
        <w:t>过程将根据搜索对象的不同而</w:t>
      </w:r>
      <w:r>
        <w:rPr>
          <w:rFonts w:hint="eastAsia"/>
        </w:rPr>
        <w:t>使用</w:t>
      </w:r>
      <w:r>
        <w:t>辅助数据结构实现）。</w:t>
      </w:r>
      <w:r w:rsidR="001F2D69">
        <w:rPr>
          <w:rFonts w:hint="eastAsia"/>
        </w:rPr>
        <w:t>由于</w:t>
      </w:r>
      <w:r w:rsidR="001F2D69">
        <w:t>实际上所有</w:t>
      </w:r>
      <w:r w:rsidR="001F2D69">
        <w:rPr>
          <w:rFonts w:hint="eastAsia"/>
        </w:rPr>
        <w:t>符号</w:t>
      </w:r>
      <w:r w:rsidR="001F2D69">
        <w:t>再起作用域之外都是</w:t>
      </w:r>
      <w:r w:rsidR="001F2D69">
        <w:rPr>
          <w:rFonts w:hint="eastAsia"/>
        </w:rPr>
        <w:t>不可见</w:t>
      </w:r>
      <w:r w:rsidR="001F2D69">
        <w:t>的，所以个人认为没有必要使用</w:t>
      </w:r>
      <w:r w:rsidR="008B4AB4">
        <w:rPr>
          <w:rFonts w:hint="eastAsia"/>
        </w:rPr>
        <w:t>树</w:t>
      </w:r>
      <w:r w:rsidR="008B4AB4">
        <w:t>的形式将每个作用域和它的</w:t>
      </w:r>
      <w:r w:rsidR="008B4AB4">
        <w:rPr>
          <w:rFonts w:hint="eastAsia"/>
        </w:rPr>
        <w:t>子作用域</w:t>
      </w:r>
      <w:r w:rsidR="008B4AB4">
        <w:t>都保存下来，而是直接使用栈</w:t>
      </w:r>
      <w:r w:rsidR="008B4AB4">
        <w:rPr>
          <w:rFonts w:hint="eastAsia"/>
        </w:rPr>
        <w:t>，</w:t>
      </w:r>
      <w:r w:rsidR="008B4AB4">
        <w:t>不可见的作用域直接弹出，不会</w:t>
      </w:r>
      <w:r w:rsidR="008B4AB4">
        <w:rPr>
          <w:rFonts w:hint="eastAsia"/>
        </w:rPr>
        <w:t>一直</w:t>
      </w:r>
      <w:r w:rsidR="008B4AB4">
        <w:t>保留到编译程序扫描完整个程序。</w:t>
      </w:r>
    </w:p>
    <w:p w:rsidR="00A509C6" w:rsidRPr="00A509C6" w:rsidRDefault="00A509C6" w:rsidP="006B27BA">
      <w:pPr>
        <w:spacing w:after="81"/>
        <w:ind w:firstLine="480"/>
      </w:pPr>
      <w:r>
        <w:rPr>
          <w:rFonts w:hint="eastAsia"/>
        </w:rPr>
        <w:t>每扫描</w:t>
      </w:r>
      <w:r>
        <w:t>到</w:t>
      </w:r>
      <w:r>
        <w:rPr>
          <w:rFonts w:hint="eastAsia"/>
        </w:rPr>
        <w:t>一个</w:t>
      </w:r>
      <w:r w:rsidR="00CF33D5">
        <w:rPr>
          <w:rFonts w:hint="eastAsia"/>
        </w:rPr>
        <w:t>符号</w:t>
      </w:r>
      <w:r w:rsidR="00CF33D5">
        <w:t>，就将它放入符号表中，</w:t>
      </w:r>
      <w:r w:rsidR="00CF33D5">
        <w:rPr>
          <w:rFonts w:hint="eastAsia"/>
        </w:rPr>
        <w:t>同时</w:t>
      </w:r>
      <w:r w:rsidR="00CF33D5">
        <w:t>每种符号都有一个辅助的数据结构来保存</w:t>
      </w:r>
      <w:r w:rsidR="00CF33D5">
        <w:rPr>
          <w:rFonts w:hint="eastAsia"/>
        </w:rPr>
        <w:t>它们的</w:t>
      </w:r>
      <w:r w:rsidR="00CF33D5">
        <w:t>位置，这样在需要查找特定类型的符号</w:t>
      </w:r>
      <w:r w:rsidR="00CF33D5">
        <w:rPr>
          <w:rFonts w:hint="eastAsia"/>
        </w:rPr>
        <w:t>时不用</w:t>
      </w:r>
      <w:r w:rsidR="00CF33D5">
        <w:t>搜索整个符号表并且对每个符号进行类型判断。</w:t>
      </w:r>
      <w:r w:rsidR="00BC6560">
        <w:rPr>
          <w:rFonts w:hint="eastAsia"/>
        </w:rPr>
        <w:t>关于</w:t>
      </w:r>
      <w:r w:rsidR="00BC6560">
        <w:t>符号的具体内容，参见</w:t>
      </w:r>
      <w:r w:rsidR="00BC6560">
        <w:rPr>
          <w:rFonts w:hint="eastAsia"/>
        </w:rPr>
        <w:t>“</w:t>
      </w:r>
      <w:hyperlink w:anchor="_数据结构和算法设计" w:history="1">
        <w:r w:rsidR="00BC6560" w:rsidRPr="00BC6560">
          <w:rPr>
            <w:rStyle w:val="ab"/>
            <w:rFonts w:hint="eastAsia"/>
          </w:rPr>
          <w:t>数据结构和算法设计</w:t>
        </w:r>
      </w:hyperlink>
      <w:r w:rsidR="00BC6560" w:rsidRPr="001F2D69">
        <w:rPr>
          <w:rFonts w:asciiTheme="minorEastAsia" w:eastAsiaTheme="minorEastAsia" w:hAnsiTheme="minorEastAsia"/>
        </w:rPr>
        <w:t>”</w:t>
      </w:r>
      <w:r w:rsidR="00BC6560">
        <w:rPr>
          <w:rFonts w:asciiTheme="minorEastAsia" w:eastAsiaTheme="minorEastAsia" w:hAnsiTheme="minorEastAsia" w:hint="eastAsia"/>
        </w:rPr>
        <w:t>。</w:t>
      </w:r>
      <w:bookmarkStart w:id="17" w:name="随工作计划的推进持续更新"/>
      <w:bookmarkEnd w:id="17"/>
    </w:p>
    <w:p w:rsidR="002220D0" w:rsidRDefault="00AC48D4" w:rsidP="00387340">
      <w:pPr>
        <w:pStyle w:val="2"/>
        <w:spacing w:before="163"/>
      </w:pPr>
      <w:bookmarkStart w:id="18" w:name="_Toc364694808"/>
      <w:r>
        <w:rPr>
          <w:rFonts w:hint="eastAsia"/>
        </w:rPr>
        <w:t>系统</w:t>
      </w:r>
      <w:r w:rsidR="00C04D7A">
        <w:rPr>
          <w:rFonts w:hint="eastAsia"/>
        </w:rPr>
        <w:t>的</w:t>
      </w:r>
      <w:r>
        <w:rPr>
          <w:rFonts w:hint="eastAsia"/>
        </w:rPr>
        <w:t>模块划分</w:t>
      </w:r>
      <w:bookmarkEnd w:id="18"/>
    </w:p>
    <w:p w:rsidR="00387340" w:rsidRDefault="00387340" w:rsidP="00387340">
      <w:pPr>
        <w:spacing w:after="81"/>
        <w:ind w:firstLine="480"/>
      </w:pPr>
    </w:p>
    <w:p w:rsidR="00CF530A" w:rsidRDefault="00CF530A" w:rsidP="00CF530A">
      <w:pPr>
        <w:pStyle w:val="2"/>
        <w:spacing w:before="163"/>
      </w:pPr>
      <w:bookmarkStart w:id="19" w:name="_Toc364694809"/>
      <w:bookmarkStart w:id="20" w:name="_Ref370113996"/>
      <w:bookmarkStart w:id="21" w:name="_Ref370114000"/>
      <w:r>
        <w:rPr>
          <w:rFonts w:hint="eastAsia"/>
        </w:rPr>
        <w:lastRenderedPageBreak/>
        <w:t>工作计划</w:t>
      </w:r>
      <w:bookmarkEnd w:id="19"/>
      <w:bookmarkEnd w:id="20"/>
      <w:bookmarkEnd w:id="21"/>
    </w:p>
    <w:p w:rsidR="00CF530A" w:rsidRDefault="00CF530A" w:rsidP="00CF530A">
      <w:pPr>
        <w:pStyle w:val="3"/>
        <w:spacing w:before="163" w:after="163"/>
      </w:pPr>
      <w:bookmarkStart w:id="22" w:name="_Toc364694810"/>
      <w:r>
        <w:rPr>
          <w:rFonts w:hint="eastAsia"/>
        </w:rPr>
        <w:t>第一阶段</w:t>
      </w:r>
      <w:r w:rsidR="001F2D69">
        <w:rPr>
          <w:rFonts w:hint="eastAsia"/>
        </w:rPr>
        <w:t>：</w:t>
      </w:r>
      <w:r w:rsidR="00630328">
        <w:t>搭建开发环境与代码兼容性调整</w:t>
      </w:r>
      <w:bookmarkEnd w:id="22"/>
    </w:p>
    <w:p w:rsidR="00CF530A" w:rsidRPr="00630328" w:rsidRDefault="00630328" w:rsidP="00CF530A">
      <w:pPr>
        <w:spacing w:after="81"/>
        <w:ind w:firstLine="480"/>
      </w:pPr>
      <w:r>
        <w:rPr>
          <w:rFonts w:hint="eastAsia"/>
        </w:rPr>
        <w:t>之前编译原理</w:t>
      </w:r>
      <w:r>
        <w:t>实验时写的代码全部都在</w:t>
      </w:r>
      <w:r>
        <w:rPr>
          <w:rFonts w:hint="eastAsia"/>
        </w:rPr>
        <w:t>lex</w:t>
      </w:r>
      <w:r>
        <w:t>和yacc源文件中，</w:t>
      </w:r>
      <w:r>
        <w:rPr>
          <w:rFonts w:hint="eastAsia"/>
        </w:rPr>
        <w:t>而且</w:t>
      </w:r>
      <w:r>
        <w:t>完全使用</w:t>
      </w:r>
      <w:r>
        <w:rPr>
          <w:rFonts w:hint="eastAsia"/>
        </w:rPr>
        <w:t>C语言</w:t>
      </w:r>
      <w:r>
        <w:t>编写。由于</w:t>
      </w:r>
      <w:r>
        <w:rPr>
          <w:rFonts w:hint="eastAsia"/>
        </w:rPr>
        <w:t>本次</w:t>
      </w:r>
      <w:r>
        <w:t>课程设计的工作量</w:t>
      </w:r>
      <w:r>
        <w:rPr>
          <w:rFonts w:hint="eastAsia"/>
        </w:rPr>
        <w:t>远远超过</w:t>
      </w:r>
      <w:r>
        <w:t>实验的水平，所以我选择了Visual Studio 2012</w:t>
      </w:r>
      <w:r>
        <w:rPr>
          <w:rFonts w:hint="eastAsia"/>
        </w:rPr>
        <w:t>作为</w:t>
      </w:r>
      <w:r>
        <w:t>开发环境，以便对项目中</w:t>
      </w:r>
      <w:r>
        <w:rPr>
          <w:rFonts w:hint="eastAsia"/>
        </w:rPr>
        <w:t>的</w:t>
      </w:r>
      <w:r>
        <w:t>大量源文件进行集中</w:t>
      </w:r>
      <w:r>
        <w:rPr>
          <w:rFonts w:hint="eastAsia"/>
        </w:rPr>
        <w:t>管理</w:t>
      </w:r>
      <w:r>
        <w:t>。同时</w:t>
      </w:r>
      <w:r>
        <w:rPr>
          <w:rFonts w:hint="eastAsia"/>
        </w:rPr>
        <w:t>，</w:t>
      </w:r>
      <w:r>
        <w:t>我还使用了git作为版本控制的工具（</w:t>
      </w:r>
      <w:r>
        <w:rPr>
          <w:rFonts w:hint="eastAsia"/>
        </w:rPr>
        <w:t>并</w:t>
      </w:r>
      <w:r>
        <w:t>使用</w:t>
      </w:r>
      <w:r>
        <w:rPr>
          <w:rFonts w:hint="eastAsia"/>
        </w:rPr>
        <w:t>了Tortoise</w:t>
      </w:r>
      <w:r>
        <w:t>Git的图形化界面）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我还</w:t>
      </w:r>
      <w:r>
        <w:rPr>
          <w:rFonts w:hint="eastAsia"/>
        </w:rPr>
        <w:t>修改</w:t>
      </w:r>
      <w:r>
        <w:t>了实验时的源代码，使其</w:t>
      </w:r>
      <w:r w:rsidR="002C24D8">
        <w:rPr>
          <w:rFonts w:hint="eastAsia"/>
        </w:rPr>
        <w:t>即</w:t>
      </w:r>
      <w:r>
        <w:t>可以在Linux中使用gcc编译</w:t>
      </w:r>
      <w:r w:rsidR="002C24D8">
        <w:rPr>
          <w:rFonts w:hint="eastAsia"/>
        </w:rPr>
        <w:t>并</w:t>
      </w:r>
      <w:r w:rsidR="002C24D8">
        <w:t>运行</w:t>
      </w:r>
      <w:r>
        <w:t>，</w:t>
      </w:r>
      <w:r w:rsidR="002C24D8">
        <w:rPr>
          <w:rFonts w:hint="eastAsia"/>
        </w:rPr>
        <w:t>又可以</w:t>
      </w:r>
      <w:r w:rsidR="002C24D8">
        <w:t>在</w:t>
      </w:r>
      <w:r w:rsidR="002C24D8">
        <w:rPr>
          <w:rFonts w:hint="eastAsia"/>
        </w:rPr>
        <w:t>Windows</w:t>
      </w:r>
      <w:r w:rsidR="002C24D8">
        <w:t>中使用Visual Studio中编译并运行。</w:t>
      </w:r>
    </w:p>
    <w:p w:rsidR="002220D0" w:rsidRDefault="002C24D8" w:rsidP="002C24D8">
      <w:pPr>
        <w:pStyle w:val="3"/>
        <w:spacing w:before="163" w:after="163"/>
      </w:pPr>
      <w:bookmarkStart w:id="23" w:name="_Toc364694811"/>
      <w:r>
        <w:rPr>
          <w:rFonts w:hint="eastAsia"/>
        </w:rPr>
        <w:t>第二阶段</w:t>
      </w:r>
      <w:r w:rsidR="001F2D69">
        <w:rPr>
          <w:rFonts w:hint="eastAsia"/>
        </w:rPr>
        <w:t>：</w:t>
      </w:r>
      <w:r>
        <w:t>主要数据结构</w:t>
      </w:r>
      <w:r>
        <w:rPr>
          <w:rFonts w:hint="eastAsia"/>
        </w:rPr>
        <w:t>和接口</w:t>
      </w:r>
      <w:r>
        <w:t>的</w:t>
      </w:r>
      <w:r>
        <w:rPr>
          <w:rFonts w:hint="eastAsia"/>
        </w:rPr>
        <w:t>定义</w:t>
      </w:r>
      <w:bookmarkEnd w:id="23"/>
    </w:p>
    <w:p w:rsidR="002C24D8" w:rsidRPr="002C24D8" w:rsidRDefault="002C24D8" w:rsidP="002C24D8">
      <w:pPr>
        <w:spacing w:after="81"/>
        <w:ind w:firstLine="480"/>
      </w:pPr>
      <w:r>
        <w:rPr>
          <w:rFonts w:hint="eastAsia"/>
        </w:rPr>
        <w:t>本阶段</w:t>
      </w:r>
      <w:r>
        <w:t>主要是</w:t>
      </w:r>
      <w:r>
        <w:rPr>
          <w:rFonts w:hint="eastAsia"/>
        </w:rPr>
        <w:t>设计</w:t>
      </w:r>
      <w:r>
        <w:t>并</w:t>
      </w:r>
      <w:r>
        <w:rPr>
          <w:rFonts w:hint="eastAsia"/>
        </w:rPr>
        <w:t>编写</w:t>
      </w:r>
      <w:r>
        <w:t>相关类的头文件，</w:t>
      </w:r>
      <w:r>
        <w:rPr>
          <w:rFonts w:hint="eastAsia"/>
        </w:rPr>
        <w:t>确定</w:t>
      </w:r>
      <w:r>
        <w:t>其</w:t>
      </w:r>
      <w:r>
        <w:rPr>
          <w:rFonts w:hint="eastAsia"/>
        </w:rPr>
        <w:t>数据成员与</w:t>
      </w:r>
      <w:r>
        <w:t>函数成员</w:t>
      </w:r>
      <w:r>
        <w:rPr>
          <w:rFonts w:hint="eastAsia"/>
        </w:rPr>
        <w:t>。同时可以</w:t>
      </w:r>
      <w:r>
        <w:t>适当编写部分核心的public方法</w:t>
      </w:r>
      <w:r>
        <w:rPr>
          <w:rFonts w:hint="eastAsia"/>
        </w:rPr>
        <w:t>的</w:t>
      </w:r>
      <w:r>
        <w:t>代码</w:t>
      </w:r>
      <w:r>
        <w:rPr>
          <w:rFonts w:hint="eastAsia"/>
        </w:rPr>
        <w:t>。具体</w:t>
      </w:r>
      <w:r w:rsidR="001F2D69">
        <w:rPr>
          <w:rFonts w:hint="eastAsia"/>
        </w:rPr>
        <w:t>内容</w:t>
      </w:r>
      <w:r>
        <w:t>可以参考</w:t>
      </w:r>
      <w:r w:rsidR="001F2D69">
        <w:rPr>
          <w:rFonts w:hint="eastAsia"/>
        </w:rPr>
        <w:t>“</w:t>
      </w:r>
      <w:hyperlink w:anchor="_整体设计思路" w:history="1">
        <w:r w:rsidR="001F2D69" w:rsidRPr="001F2D69">
          <w:rPr>
            <w:rStyle w:val="ab"/>
            <w:rFonts w:hint="eastAsia"/>
          </w:rPr>
          <w:t>整体设计思路</w:t>
        </w:r>
      </w:hyperlink>
      <w:r w:rsidR="001F2D69" w:rsidRPr="001F2D69">
        <w:rPr>
          <w:rFonts w:asciiTheme="minorEastAsia" w:eastAsiaTheme="minorEastAsia" w:hAnsiTheme="minorEastAsia"/>
        </w:rPr>
        <w:t>”</w:t>
      </w:r>
      <w:r w:rsidR="001F2D69">
        <w:rPr>
          <w:rFonts w:asciiTheme="minorEastAsia" w:eastAsiaTheme="minorEastAsia" w:hAnsiTheme="minorEastAsia" w:hint="eastAsia"/>
        </w:rPr>
        <w:t>和</w:t>
      </w:r>
      <w:r w:rsidR="001F2D69">
        <w:rPr>
          <w:rFonts w:asciiTheme="minorEastAsia" w:eastAsiaTheme="minorEastAsia" w:hAnsiTheme="minorEastAsia"/>
        </w:rPr>
        <w:t>“</w:t>
      </w:r>
      <w:hyperlink w:anchor="_数据结构和算法设计" w:history="1">
        <w:r w:rsidR="001F2D69" w:rsidRPr="001F2D69">
          <w:rPr>
            <w:rStyle w:val="ab"/>
            <w:rFonts w:asciiTheme="minorEastAsia" w:eastAsiaTheme="minorEastAsia" w:hAnsiTheme="minorEastAsia"/>
          </w:rPr>
          <w:t>数据结构和算法设计</w:t>
        </w:r>
      </w:hyperlink>
      <w:r w:rsidR="001F2D69" w:rsidRPr="001F2D69">
        <w:rPr>
          <w:rFonts w:asciiTheme="minorEastAsia" w:eastAsiaTheme="minorEastAsia" w:hAnsiTheme="minorEastAsia"/>
        </w:rPr>
        <w:t>”</w:t>
      </w:r>
      <w:r w:rsidR="001F2D69">
        <w:rPr>
          <w:rFonts w:asciiTheme="minorEastAsia" w:eastAsiaTheme="minorEastAsia" w:hAnsiTheme="minorEastAsia" w:hint="eastAsia"/>
        </w:rPr>
        <w:t>。</w:t>
      </w:r>
    </w:p>
    <w:p w:rsidR="002C24D8" w:rsidRDefault="002C24D8" w:rsidP="002C24D8">
      <w:pPr>
        <w:pStyle w:val="3"/>
        <w:spacing w:before="163" w:after="163"/>
      </w:pPr>
      <w:bookmarkStart w:id="24" w:name="_Toc364694812"/>
      <w:r>
        <w:rPr>
          <w:rFonts w:hint="eastAsia"/>
        </w:rPr>
        <w:t>第三阶段</w:t>
      </w:r>
      <w:r w:rsidR="001F2D69">
        <w:rPr>
          <w:rFonts w:hint="eastAsia"/>
        </w:rPr>
        <w:t>：</w:t>
      </w:r>
      <w:r>
        <w:t>符号表的</w:t>
      </w:r>
      <w:r>
        <w:rPr>
          <w:rFonts w:hint="eastAsia"/>
        </w:rPr>
        <w:t>生成</w:t>
      </w:r>
      <w:r>
        <w:t>与管理</w:t>
      </w:r>
      <w:bookmarkEnd w:id="24"/>
    </w:p>
    <w:p w:rsidR="002C24D8" w:rsidRDefault="001F2D69" w:rsidP="002C24D8">
      <w:pPr>
        <w:spacing w:after="81"/>
        <w:ind w:firstLine="480"/>
      </w:pPr>
      <w:r>
        <w:rPr>
          <w:rFonts w:hint="eastAsia"/>
        </w:rPr>
        <w:t>实现</w:t>
      </w:r>
      <w:r>
        <w:t>全部接口</w:t>
      </w:r>
      <w:r>
        <w:rPr>
          <w:rFonts w:hint="eastAsia"/>
        </w:rPr>
        <w:t>函数，并且</w:t>
      </w:r>
      <w:r>
        <w:t>在lex和yacc源文件中添加相关代码，实现符号表的</w:t>
      </w:r>
      <w:r>
        <w:rPr>
          <w:rFonts w:hint="eastAsia"/>
        </w:rPr>
        <w:t>建立与</w:t>
      </w:r>
      <w:r>
        <w:t>管理，</w:t>
      </w:r>
      <w:r>
        <w:rPr>
          <w:rFonts w:hint="eastAsia"/>
        </w:rPr>
        <w:t>以及</w:t>
      </w:r>
      <w:r>
        <w:t>基本的类型检查和</w:t>
      </w:r>
      <w:r>
        <w:rPr>
          <w:rFonts w:hint="eastAsia"/>
        </w:rPr>
        <w:t>未定义/重定义错误</w:t>
      </w:r>
      <w:r>
        <w:t>的检查。</w:t>
      </w:r>
      <w:r w:rsidR="00BC6560">
        <w:rPr>
          <w:rFonts w:hint="eastAsia"/>
        </w:rPr>
        <w:t>本阶段的</w:t>
      </w:r>
      <w:r w:rsidR="00BC6560">
        <w:t>工作主要集中在类型、变量、函数和标签</w:t>
      </w:r>
      <w:r w:rsidR="00BC6560">
        <w:rPr>
          <w:rFonts w:hint="eastAsia"/>
        </w:rPr>
        <w:t>（循环语句的</w:t>
      </w:r>
      <w:r w:rsidR="00BC6560">
        <w:t>第一条</w:t>
      </w:r>
      <w:r w:rsidR="00BC6560">
        <w:rPr>
          <w:rFonts w:hint="eastAsia"/>
        </w:rPr>
        <w:t>语句</w:t>
      </w:r>
      <w:r w:rsidR="00BC6560">
        <w:t>也算标签）四种语法成分的处理上。</w:t>
      </w:r>
    </w:p>
    <w:p w:rsidR="002C24D8" w:rsidRPr="002C24D8" w:rsidRDefault="002C24D8" w:rsidP="002C24D8">
      <w:pPr>
        <w:pStyle w:val="3"/>
        <w:spacing w:before="163" w:after="163"/>
      </w:pPr>
      <w:bookmarkStart w:id="25" w:name="_Toc364694813"/>
      <w:r>
        <w:rPr>
          <w:rFonts w:hint="eastAsia"/>
        </w:rPr>
        <w:t>第四阶段</w:t>
      </w:r>
      <w:r w:rsidR="001F2D69">
        <w:rPr>
          <w:rFonts w:hint="eastAsia"/>
        </w:rPr>
        <w:t>：</w:t>
      </w:r>
      <w:r>
        <w:rPr>
          <w:rFonts w:hint="eastAsia"/>
        </w:rPr>
        <w:t>中间</w:t>
      </w:r>
      <w:r>
        <w:t>代码的生成</w:t>
      </w:r>
      <w:bookmarkEnd w:id="25"/>
    </w:p>
    <w:p w:rsidR="002C24D8" w:rsidRDefault="001F2D69" w:rsidP="002C24D8">
      <w:pPr>
        <w:spacing w:after="81"/>
        <w:ind w:firstLine="480"/>
      </w:pPr>
      <w:r>
        <w:rPr>
          <w:rFonts w:hint="eastAsia"/>
        </w:rPr>
        <w:t>第三</w:t>
      </w:r>
      <w:r>
        <w:t>阶段已经</w:t>
      </w:r>
      <w:r>
        <w:rPr>
          <w:rFonts w:hint="eastAsia"/>
        </w:rPr>
        <w:t>成功</w:t>
      </w:r>
      <w:r>
        <w:t>组织了符号表，</w:t>
      </w:r>
      <w:r w:rsidR="00BC6560">
        <w:rPr>
          <w:rFonts w:hint="eastAsia"/>
        </w:rPr>
        <w:t>但是</w:t>
      </w:r>
      <w:r w:rsidR="00BC6560">
        <w:t>并没有处理</w:t>
      </w:r>
      <w:r w:rsidR="00BC6560">
        <w:rPr>
          <w:rFonts w:hint="eastAsia"/>
        </w:rPr>
        <w:t>运算</w:t>
      </w:r>
      <w:r w:rsidR="00BC6560">
        <w:t>的语句。本阶段</w:t>
      </w:r>
      <w:r w:rsidR="00BC6560">
        <w:rPr>
          <w:rFonts w:hint="eastAsia"/>
        </w:rPr>
        <w:t>的</w:t>
      </w:r>
      <w:r w:rsidR="00BC6560">
        <w:t>主要工作是生成</w:t>
      </w:r>
      <w:r w:rsidR="00BC6560">
        <w:rPr>
          <w:rFonts w:hint="eastAsia"/>
        </w:rPr>
        <w:t>运算</w:t>
      </w:r>
      <w:r w:rsidR="007C43A2">
        <w:rPr>
          <w:rFonts w:hint="eastAsia"/>
        </w:rPr>
        <w:t>语句</w:t>
      </w:r>
      <w:r w:rsidR="007C43A2">
        <w:t>的中间代码，</w:t>
      </w:r>
      <w:r w:rsidR="008C3C44">
        <w:rPr>
          <w:rFonts w:hint="eastAsia"/>
        </w:rPr>
        <w:t>并且输出</w:t>
      </w:r>
      <w:r w:rsidR="008C3C44">
        <w:t>相关</w:t>
      </w:r>
      <w:r w:rsidR="008C3C44">
        <w:rPr>
          <w:rFonts w:hint="eastAsia"/>
        </w:rPr>
        <w:t>的</w:t>
      </w:r>
      <w:r w:rsidR="008C3C44">
        <w:t>类型</w:t>
      </w:r>
      <w:r w:rsidR="008C3C44">
        <w:rPr>
          <w:rFonts w:hint="eastAsia"/>
        </w:rPr>
        <w:t>信息</w:t>
      </w:r>
      <w:r w:rsidR="00DB40F7">
        <w:t>。</w:t>
      </w:r>
      <w:bookmarkStart w:id="26" w:name="中间代码是否处理变量分配？"/>
      <w:bookmarkEnd w:id="26"/>
    </w:p>
    <w:p w:rsidR="002C24D8" w:rsidRPr="002C24D8" w:rsidRDefault="002C24D8" w:rsidP="002C24D8">
      <w:pPr>
        <w:pStyle w:val="3"/>
        <w:spacing w:before="163" w:after="163"/>
      </w:pPr>
      <w:bookmarkStart w:id="27" w:name="_Toc364694814"/>
      <w:r>
        <w:rPr>
          <w:rFonts w:hint="eastAsia"/>
        </w:rPr>
        <w:t>第五阶段</w:t>
      </w:r>
      <w:r w:rsidR="001F2D69">
        <w:rPr>
          <w:rFonts w:hint="eastAsia"/>
        </w:rPr>
        <w:t>：</w:t>
      </w:r>
      <w:r>
        <w:t>中间代码的优化</w:t>
      </w:r>
      <w:bookmarkEnd w:id="27"/>
    </w:p>
    <w:p w:rsidR="00630328" w:rsidRDefault="00510ED6" w:rsidP="006B27BA">
      <w:pPr>
        <w:spacing w:after="81"/>
        <w:ind w:firstLine="480"/>
      </w:pPr>
      <w:r>
        <w:rPr>
          <w:rFonts w:hint="eastAsia"/>
        </w:rPr>
        <w:t>使用DAG等对</w:t>
      </w:r>
      <w:r>
        <w:t>代码进行优化。</w:t>
      </w:r>
      <w:r w:rsidR="008C3C44">
        <w:rPr>
          <w:rFonts w:hint="eastAsia"/>
        </w:rPr>
        <w:t>（暂未实现</w:t>
      </w:r>
      <w:r w:rsidR="008C3C44">
        <w:t>）</w:t>
      </w:r>
    </w:p>
    <w:p w:rsidR="002C24D8" w:rsidRDefault="002C24D8" w:rsidP="002C24D8">
      <w:pPr>
        <w:pStyle w:val="3"/>
        <w:spacing w:before="163" w:after="163"/>
      </w:pPr>
      <w:bookmarkStart w:id="28" w:name="_Toc364694815"/>
      <w:r>
        <w:rPr>
          <w:rFonts w:hint="eastAsia"/>
        </w:rPr>
        <w:t>第六阶段</w:t>
      </w:r>
      <w:r w:rsidR="001F2D69">
        <w:rPr>
          <w:rFonts w:hint="eastAsia"/>
        </w:rPr>
        <w:t>：</w:t>
      </w:r>
      <w:r>
        <w:t>目标代码的生成</w:t>
      </w:r>
      <w:bookmarkEnd w:id="28"/>
    </w:p>
    <w:p w:rsidR="002C24D8" w:rsidRDefault="00510ED6" w:rsidP="006B27BA">
      <w:pPr>
        <w:spacing w:after="81"/>
        <w:ind w:firstLine="480"/>
      </w:pPr>
      <w:r>
        <w:rPr>
          <w:rFonts w:hint="eastAsia"/>
        </w:rPr>
        <w:t>将</w:t>
      </w:r>
      <w:r w:rsidR="00F43EDA">
        <w:rPr>
          <w:rFonts w:hint="eastAsia"/>
        </w:rPr>
        <w:t>（</w:t>
      </w:r>
      <w:r>
        <w:t>优化后的</w:t>
      </w:r>
      <w:r w:rsidR="00F43EDA">
        <w:rPr>
          <w:rFonts w:hint="eastAsia"/>
        </w:rPr>
        <w:t>）</w:t>
      </w:r>
      <w:r w:rsidR="00F43EDA">
        <w:t>中间</w:t>
      </w:r>
      <w:r>
        <w:t>代码转化为</w:t>
      </w:r>
      <w:r>
        <w:rPr>
          <w:rFonts w:hint="eastAsia"/>
        </w:rPr>
        <w:t>x</w:t>
      </w:r>
      <w:r>
        <w:t>86汇编代码</w:t>
      </w:r>
      <w:r>
        <w:rPr>
          <w:rFonts w:hint="eastAsia"/>
        </w:rPr>
        <w:t>。</w:t>
      </w:r>
    </w:p>
    <w:p w:rsidR="001F2D69" w:rsidRDefault="001F2D69" w:rsidP="001F2D69">
      <w:pPr>
        <w:pStyle w:val="3"/>
        <w:spacing w:before="163" w:after="163"/>
      </w:pPr>
      <w:bookmarkStart w:id="29" w:name="_Toc364694816"/>
      <w:r>
        <w:rPr>
          <w:rFonts w:hint="eastAsia"/>
        </w:rPr>
        <w:t>第七阶段：附加功能</w:t>
      </w:r>
      <w:r>
        <w:t>的实现</w:t>
      </w:r>
      <w:bookmarkEnd w:id="29"/>
    </w:p>
    <w:p w:rsidR="001F2D69" w:rsidRDefault="00510ED6" w:rsidP="006B27BA">
      <w:pPr>
        <w:spacing w:after="81"/>
        <w:ind w:firstLine="480"/>
      </w:pPr>
      <w:r>
        <w:rPr>
          <w:rFonts w:hint="eastAsia"/>
        </w:rPr>
        <w:t>统计函数调用</w:t>
      </w:r>
      <w:r>
        <w:t>关系、全局变量引用情况等。</w:t>
      </w:r>
    </w:p>
    <w:p w:rsidR="001F2D69" w:rsidRDefault="001F2D69" w:rsidP="006B27BA">
      <w:pPr>
        <w:spacing w:after="81"/>
        <w:ind w:firstLine="480"/>
      </w:pPr>
    </w:p>
    <w:p w:rsidR="002220D0" w:rsidRDefault="002220D0" w:rsidP="006B27BA">
      <w:pPr>
        <w:spacing w:after="81"/>
        <w:ind w:firstLine="480"/>
        <w:sectPr w:rsidR="002220D0" w:rsidSect="006B27BA">
          <w:headerReference w:type="default" r:id="rId20"/>
          <w:headerReference w:type="first" r:id="rId21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AC48D4" w:rsidRDefault="003B1933" w:rsidP="008E021F">
      <w:pPr>
        <w:pStyle w:val="1"/>
      </w:pPr>
      <w:bookmarkStart w:id="30" w:name="_Toc364694817"/>
      <w:r>
        <w:rPr>
          <w:rFonts w:hint="eastAsia"/>
        </w:rPr>
        <w:lastRenderedPageBreak/>
        <w:t>系统实现</w:t>
      </w:r>
      <w:bookmarkEnd w:id="30"/>
    </w:p>
    <w:p w:rsidR="002220D0" w:rsidRDefault="002220D0" w:rsidP="002220D0">
      <w:pPr>
        <w:pStyle w:val="2"/>
        <w:spacing w:before="163"/>
      </w:pPr>
      <w:bookmarkStart w:id="31" w:name="_数据结构和算法设计"/>
      <w:bookmarkStart w:id="32" w:name="_Toc364694818"/>
      <w:bookmarkEnd w:id="31"/>
      <w:r>
        <w:rPr>
          <w:rFonts w:hint="eastAsia"/>
        </w:rPr>
        <w:t>数据结构和算法设计</w:t>
      </w:r>
      <w:bookmarkEnd w:id="32"/>
    </w:p>
    <w:p w:rsidR="00D917C9" w:rsidRDefault="00F31080" w:rsidP="006B27BA">
      <w:pPr>
        <w:spacing w:after="81"/>
        <w:ind w:firstLine="480"/>
      </w:pPr>
      <w:r>
        <w:rPr>
          <w:rFonts w:hint="eastAsia"/>
        </w:rPr>
        <w:t>符号表</w:t>
      </w:r>
    </w:p>
    <w:p w:rsidR="00D917C9" w:rsidRDefault="00D917C9" w:rsidP="006B27BA">
      <w:pPr>
        <w:spacing w:after="81"/>
        <w:ind w:firstLine="480"/>
      </w:pPr>
    </w:p>
    <w:p w:rsidR="008B4AB4" w:rsidRDefault="008B4AB4" w:rsidP="008B4AB4">
      <w:pPr>
        <w:pStyle w:val="2"/>
        <w:spacing w:before="163"/>
      </w:pPr>
      <w:bookmarkStart w:id="33" w:name="_Toc364694819"/>
      <w:r>
        <w:rPr>
          <w:rFonts w:hint="eastAsia"/>
        </w:rPr>
        <w:t>中间代码</w:t>
      </w:r>
      <w:r>
        <w:t>的</w:t>
      </w:r>
      <w:r>
        <w:rPr>
          <w:rFonts w:hint="eastAsia"/>
        </w:rPr>
        <w:t>设计</w:t>
      </w:r>
      <w:bookmarkEnd w:id="33"/>
    </w:p>
    <w:p w:rsidR="00550E32" w:rsidRPr="00550E32" w:rsidRDefault="00550E32" w:rsidP="00550E32">
      <w:pPr>
        <w:spacing w:after="81"/>
        <w:ind w:firstLine="480"/>
      </w:pPr>
      <w:r>
        <w:rPr>
          <w:rFonts w:hint="eastAsia"/>
        </w:rPr>
        <w:t>该</w:t>
      </w:r>
      <w:r>
        <w:t>中间代码的词法</w:t>
      </w:r>
      <w:r w:rsidR="001F2359">
        <w:rPr>
          <w:rFonts w:hint="eastAsia"/>
        </w:rPr>
        <w:t>和</w:t>
      </w:r>
      <w:r>
        <w:t>语法的设计</w:t>
      </w:r>
      <w:r>
        <w:rPr>
          <w:rFonts w:hint="eastAsia"/>
        </w:rPr>
        <w:t>参考</w:t>
      </w:r>
      <w:r>
        <w:t>了</w:t>
      </w:r>
      <w:r>
        <w:rPr>
          <w:rFonts w:hint="eastAsia"/>
        </w:rPr>
        <w:t>C语言</w:t>
      </w:r>
      <w:r w:rsidR="001F2359">
        <w:rPr>
          <w:rFonts w:hint="eastAsia"/>
        </w:rPr>
        <w:t>、GCC的</w:t>
      </w:r>
      <w:r w:rsidR="00DE65F3">
        <w:rPr>
          <w:rFonts w:hint="eastAsia"/>
        </w:rPr>
        <w:t>RTL层</w:t>
      </w:r>
      <w:r w:rsidR="001F2359">
        <w:t>中间语言</w:t>
      </w:r>
      <w:r w:rsidR="001F2359">
        <w:rPr>
          <w:rFonts w:hint="eastAsia"/>
        </w:rPr>
        <w:t>以及</w:t>
      </w:r>
      <w:r w:rsidR="001F2359">
        <w:t>llvm采用的</w:t>
      </w:r>
      <w:r w:rsidR="001F2359">
        <w:rPr>
          <w:rFonts w:hint="eastAsia"/>
        </w:rPr>
        <w:t>CIL。为了简化</w:t>
      </w:r>
      <w:r w:rsidR="001F2359">
        <w:t>描述，我</w:t>
      </w:r>
      <w:r w:rsidR="001F2359">
        <w:rPr>
          <w:rFonts w:hint="eastAsia"/>
        </w:rPr>
        <w:t>将在</w:t>
      </w:r>
      <w:r w:rsidR="001F2359">
        <w:t>下面用</w:t>
      </w:r>
      <w:r w:rsidR="00513CEF">
        <w:rPr>
          <w:rFonts w:hint="eastAsia"/>
        </w:rPr>
        <w:t>I</w:t>
      </w:r>
      <w:r w:rsidR="00513CEF">
        <w:t>C</w:t>
      </w:r>
      <w:r w:rsidR="00513CEF">
        <w:rPr>
          <w:rFonts w:hint="eastAsia"/>
        </w:rPr>
        <w:t>（intermediate</w:t>
      </w:r>
      <w:r w:rsidR="00513CEF">
        <w:t xml:space="preserve"> code）</w:t>
      </w:r>
      <w:r w:rsidR="001F2359">
        <w:rPr>
          <w:rFonts w:hint="eastAsia"/>
        </w:rPr>
        <w:t>代指</w:t>
      </w:r>
      <w:r w:rsidR="001F2359">
        <w:t>该语言。</w:t>
      </w:r>
    </w:p>
    <w:p w:rsidR="00B773E5" w:rsidRDefault="00B773E5" w:rsidP="008B4AB4">
      <w:pPr>
        <w:pStyle w:val="3"/>
        <w:spacing w:before="163" w:after="163"/>
      </w:pPr>
      <w:bookmarkStart w:id="34" w:name="_Toc364694820"/>
      <w:r>
        <w:rPr>
          <w:rFonts w:hint="eastAsia"/>
        </w:rPr>
        <w:t>整体</w:t>
      </w:r>
      <w:r>
        <w:t>结构布局</w:t>
      </w:r>
    </w:p>
    <w:p w:rsidR="003A6471" w:rsidRDefault="00513CEF" w:rsidP="00B773E5">
      <w:pPr>
        <w:spacing w:after="81"/>
        <w:ind w:firstLine="480"/>
      </w:pPr>
      <w:r>
        <w:t>IC</w:t>
      </w:r>
      <w:r w:rsidR="00F05B28">
        <w:rPr>
          <w:rFonts w:hint="eastAsia"/>
        </w:rPr>
        <w:t>一共</w:t>
      </w:r>
      <w:r w:rsidR="00F05B28">
        <w:t>由五个部分组成，其分布顺序如下：</w:t>
      </w:r>
    </w:p>
    <w:p w:rsidR="00781421" w:rsidRDefault="00781421" w:rsidP="00B773E5">
      <w:pPr>
        <w:spacing w:after="81"/>
        <w:ind w:firstLine="480"/>
      </w:pPr>
      <w:r>
        <w:rPr>
          <w:rFonts w:hint="eastAsia"/>
        </w:rPr>
        <w:t>（由于暂时只支持</w:t>
      </w:r>
      <w:r>
        <w:t>函数和自定义类型的</w:t>
      </w:r>
      <w:r>
        <w:rPr>
          <w:rFonts w:hint="eastAsia"/>
        </w:rPr>
        <w:t>声明</w:t>
      </w:r>
      <w:r>
        <w:t>而不支持其使用，故本次课设</w:t>
      </w:r>
      <w:r>
        <w:rPr>
          <w:rFonts w:hint="eastAsia"/>
        </w:rPr>
        <w:t>生成的中间代码</w:t>
      </w:r>
      <w:r>
        <w:t>只有entry中的入口函数体</w:t>
      </w:r>
      <w:r>
        <w:rPr>
          <w:rFonts w:hint="eastAsia"/>
        </w:rPr>
        <w:t>中</w:t>
      </w:r>
      <w:r>
        <w:t>的代码）</w:t>
      </w:r>
    </w:p>
    <w:p w:rsidR="004A2BAA" w:rsidRDefault="004A2BAA" w:rsidP="0017796F">
      <w:pPr>
        <w:pStyle w:val="a0"/>
        <w:ind w:left="368" w:hanging="368"/>
      </w:pPr>
      <w:r>
        <w:rPr>
          <w:rFonts w:hint="eastAsia"/>
        </w:rPr>
        <w:t xml:space="preserve">// </w:t>
      </w:r>
      <w:r>
        <w:rPr>
          <w:rFonts w:hint="eastAsia"/>
        </w:rPr>
        <w:t>文件</w:t>
      </w:r>
      <w:r>
        <w:t>：</w:t>
      </w:r>
      <w:r>
        <w:rPr>
          <w:rFonts w:hint="eastAsia"/>
        </w:rPr>
        <w:t>IR.</w:t>
      </w:r>
      <w:r>
        <w:t>def</w:t>
      </w:r>
    </w:p>
    <w:p w:rsidR="000631B2" w:rsidRDefault="000631B2" w:rsidP="0017796F">
      <w:pPr>
        <w:pStyle w:val="a0"/>
        <w:ind w:left="368" w:hanging="368"/>
      </w:pPr>
      <w:r>
        <w:rPr>
          <w:rFonts w:hint="eastAsia"/>
        </w:rPr>
        <w:t>types {</w:t>
      </w:r>
    </w:p>
    <w:p w:rsidR="000631B2" w:rsidRDefault="000631B2" w:rsidP="0017796F">
      <w:pPr>
        <w:pStyle w:val="a0"/>
        <w:ind w:left="368" w:hanging="368"/>
      </w:pPr>
      <w:r>
        <w:rPr>
          <w:rFonts w:hint="eastAsia"/>
        </w:rPr>
        <w:t xml:space="preserve">    </w:t>
      </w:r>
      <w:r>
        <w:t>类型</w:t>
      </w:r>
      <w:r>
        <w:rPr>
          <w:rFonts w:hint="eastAsia"/>
        </w:rPr>
        <w:t>定义</w:t>
      </w:r>
    </w:p>
    <w:p w:rsidR="000631B2" w:rsidRDefault="000631B2" w:rsidP="0017796F">
      <w:pPr>
        <w:pStyle w:val="a0"/>
        <w:ind w:left="368" w:hanging="368"/>
      </w:pPr>
      <w:r>
        <w:rPr>
          <w:rFonts w:hint="eastAsia"/>
        </w:rPr>
        <w:t>}</w:t>
      </w:r>
    </w:p>
    <w:p w:rsidR="000631B2" w:rsidRDefault="000631B2" w:rsidP="0017796F">
      <w:pPr>
        <w:pStyle w:val="a0"/>
        <w:ind w:left="368" w:hanging="368"/>
      </w:pPr>
    </w:p>
    <w:p w:rsidR="0032609B" w:rsidRDefault="0032609B" w:rsidP="0017796F">
      <w:pPr>
        <w:pStyle w:val="a0"/>
        <w:ind w:left="368" w:hanging="368"/>
      </w:pPr>
      <w:r>
        <w:rPr>
          <w:rFonts w:hint="eastAsia"/>
        </w:rPr>
        <w:t>functions {</w:t>
      </w:r>
    </w:p>
    <w:p w:rsidR="0017796F" w:rsidRDefault="0032609B" w:rsidP="0017796F">
      <w:pPr>
        <w:pStyle w:val="a0"/>
        <w:ind w:left="368" w:hanging="368"/>
      </w:pPr>
      <w:r>
        <w:rPr>
          <w:rFonts w:hint="eastAsia"/>
        </w:rPr>
        <w:t xml:space="preserve">    </w:t>
      </w:r>
      <w:r w:rsidR="003A6471">
        <w:rPr>
          <w:rFonts w:hint="eastAsia"/>
        </w:rPr>
        <w:t>函数声明</w:t>
      </w:r>
    </w:p>
    <w:p w:rsidR="0032609B" w:rsidRDefault="0032609B" w:rsidP="0017796F">
      <w:pPr>
        <w:pStyle w:val="a0"/>
        <w:ind w:left="368" w:hanging="368"/>
      </w:pPr>
      <w:r>
        <w:rPr>
          <w:rFonts w:hint="eastAsia"/>
        </w:rPr>
        <w:t>}</w:t>
      </w:r>
    </w:p>
    <w:p w:rsidR="0032609B" w:rsidRDefault="0032609B" w:rsidP="0017796F">
      <w:pPr>
        <w:pStyle w:val="a0"/>
        <w:ind w:left="368" w:hanging="368"/>
      </w:pPr>
    </w:p>
    <w:p w:rsidR="0032609B" w:rsidRDefault="0032609B" w:rsidP="00E76CC8">
      <w:pPr>
        <w:pStyle w:val="a0"/>
        <w:ind w:left="368" w:hanging="368"/>
      </w:pPr>
      <w:r>
        <w:rPr>
          <w:rFonts w:hint="eastAsia"/>
        </w:rPr>
        <w:t>constants {</w:t>
      </w:r>
    </w:p>
    <w:p w:rsidR="003A6471" w:rsidRDefault="0032609B" w:rsidP="00E76CC8">
      <w:pPr>
        <w:pStyle w:val="a0"/>
        <w:ind w:left="368" w:hanging="368"/>
      </w:pPr>
      <w:r>
        <w:t xml:space="preserve">    </w:t>
      </w:r>
      <w:r w:rsidR="0017796F">
        <w:rPr>
          <w:rFonts w:hint="eastAsia"/>
        </w:rPr>
        <w:t>常量定义</w:t>
      </w:r>
    </w:p>
    <w:p w:rsidR="0032609B" w:rsidRDefault="0032609B" w:rsidP="00E76CC8">
      <w:pPr>
        <w:pStyle w:val="a0"/>
        <w:ind w:left="368" w:hanging="368"/>
      </w:pPr>
      <w:r>
        <w:rPr>
          <w:rFonts w:hint="eastAsia"/>
        </w:rPr>
        <w:t>}</w:t>
      </w:r>
    </w:p>
    <w:p w:rsidR="0032609B" w:rsidRDefault="0032609B" w:rsidP="00E76CC8">
      <w:pPr>
        <w:pStyle w:val="a0"/>
        <w:ind w:left="368" w:hanging="368"/>
      </w:pPr>
    </w:p>
    <w:p w:rsidR="0032609B" w:rsidRDefault="0032609B" w:rsidP="0017796F">
      <w:pPr>
        <w:pStyle w:val="a0"/>
        <w:ind w:left="368" w:hanging="368"/>
      </w:pPr>
      <w:r>
        <w:rPr>
          <w:rFonts w:hint="eastAsia"/>
        </w:rPr>
        <w:t>variables {</w:t>
      </w:r>
    </w:p>
    <w:p w:rsidR="003A6471" w:rsidRDefault="0032609B" w:rsidP="0017796F">
      <w:pPr>
        <w:pStyle w:val="a0"/>
        <w:ind w:left="368" w:hanging="368"/>
      </w:pPr>
      <w:r>
        <w:t xml:space="preserve">    </w:t>
      </w:r>
      <w:r w:rsidR="003A6471">
        <w:rPr>
          <w:rFonts w:hint="eastAsia"/>
        </w:rPr>
        <w:t>全局变量定义</w:t>
      </w:r>
    </w:p>
    <w:p w:rsidR="0032609B" w:rsidRDefault="0032609B" w:rsidP="0017796F">
      <w:pPr>
        <w:pStyle w:val="a0"/>
        <w:ind w:left="368" w:hanging="368"/>
      </w:pPr>
      <w:r>
        <w:rPr>
          <w:rFonts w:hint="eastAsia"/>
        </w:rPr>
        <w:t>}</w:t>
      </w:r>
    </w:p>
    <w:p w:rsidR="004A2BAA" w:rsidRDefault="004A2BAA" w:rsidP="0017796F">
      <w:pPr>
        <w:pStyle w:val="a0"/>
        <w:ind w:left="368" w:hanging="368"/>
      </w:pPr>
    </w:p>
    <w:p w:rsidR="0032609B" w:rsidRDefault="004A2BAA" w:rsidP="0017796F">
      <w:pPr>
        <w:pStyle w:val="a0"/>
        <w:ind w:left="368" w:hanging="368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文件：</w:t>
      </w:r>
      <w:r>
        <w:rPr>
          <w:rFonts w:hint="eastAsia"/>
        </w:rPr>
        <w:t>IR.</w:t>
      </w:r>
      <w:r>
        <w:t>imp</w:t>
      </w:r>
    </w:p>
    <w:p w:rsidR="00C0786C" w:rsidRDefault="00C0786C" w:rsidP="00F05B28">
      <w:pPr>
        <w:pStyle w:val="a0"/>
        <w:ind w:left="368" w:hanging="368"/>
      </w:pPr>
      <w:r>
        <w:rPr>
          <w:rFonts w:hint="eastAsia"/>
        </w:rPr>
        <w:t>entry {</w:t>
      </w:r>
    </w:p>
    <w:p w:rsidR="003A6471" w:rsidRDefault="00C0786C" w:rsidP="00F05B28">
      <w:pPr>
        <w:pStyle w:val="a0"/>
        <w:ind w:left="368" w:hanging="368"/>
      </w:pPr>
      <w:r>
        <w:t xml:space="preserve">    </w:t>
      </w:r>
      <w:r w:rsidR="003A6471">
        <w:rPr>
          <w:rFonts w:hint="eastAsia"/>
        </w:rPr>
        <w:t>入口函数函数体</w:t>
      </w:r>
    </w:p>
    <w:p w:rsidR="00C0786C" w:rsidRDefault="00C0786C" w:rsidP="00F05B28">
      <w:pPr>
        <w:pStyle w:val="a0"/>
        <w:ind w:left="368" w:hanging="368"/>
      </w:pPr>
      <w:r>
        <w:rPr>
          <w:rFonts w:hint="eastAsia"/>
        </w:rPr>
        <w:t>}</w:t>
      </w:r>
    </w:p>
    <w:p w:rsidR="00C0786C" w:rsidRDefault="00C0786C" w:rsidP="00F05B28">
      <w:pPr>
        <w:pStyle w:val="a0"/>
        <w:ind w:left="368" w:hanging="368"/>
      </w:pPr>
    </w:p>
    <w:p w:rsidR="00C0786C" w:rsidRDefault="00C0786C" w:rsidP="009A7D36">
      <w:pPr>
        <w:pStyle w:val="a0"/>
        <w:ind w:left="368" w:hanging="368"/>
      </w:pPr>
      <w:r>
        <w:rPr>
          <w:rFonts w:hint="eastAsia"/>
        </w:rPr>
        <w:t>modules {</w:t>
      </w:r>
    </w:p>
    <w:p w:rsidR="003A6471" w:rsidRDefault="00C0786C" w:rsidP="009A7D36">
      <w:pPr>
        <w:pStyle w:val="a0"/>
        <w:ind w:left="368" w:hanging="368"/>
      </w:pPr>
      <w:r>
        <w:t xml:space="preserve">    </w:t>
      </w:r>
      <w:r w:rsidR="003A6471">
        <w:rPr>
          <w:rFonts w:hint="eastAsia"/>
        </w:rPr>
        <w:t>其他函数体</w:t>
      </w:r>
    </w:p>
    <w:p w:rsidR="00C0786C" w:rsidRDefault="00C0786C" w:rsidP="009A7D36">
      <w:pPr>
        <w:pStyle w:val="a0"/>
        <w:ind w:left="368" w:hanging="368"/>
      </w:pPr>
      <w:r>
        <w:rPr>
          <w:rFonts w:hint="eastAsia"/>
        </w:rPr>
        <w:t>}</w:t>
      </w:r>
    </w:p>
    <w:p w:rsidR="009A7D36" w:rsidRDefault="009A7D36" w:rsidP="00B773E5">
      <w:pPr>
        <w:spacing w:after="81"/>
        <w:ind w:firstLine="480"/>
      </w:pPr>
    </w:p>
    <w:p w:rsidR="00860D2F" w:rsidRDefault="00860D2F" w:rsidP="00574F5A">
      <w:pPr>
        <w:pStyle w:val="aa"/>
        <w:numPr>
          <w:ilvl w:val="0"/>
          <w:numId w:val="14"/>
        </w:numPr>
        <w:spacing w:after="81"/>
        <w:ind w:firstLineChars="0"/>
      </w:pPr>
      <w:r>
        <w:rPr>
          <w:rFonts w:hint="eastAsia"/>
        </w:rPr>
        <w:lastRenderedPageBreak/>
        <w:t>类型定义</w:t>
      </w:r>
      <w:r>
        <w:t>的格式为：</w:t>
      </w:r>
    </w:p>
    <w:p w:rsidR="00860D2F" w:rsidRDefault="00860D2F" w:rsidP="00860D2F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聚合度</w:t>
      </w:r>
      <w:r>
        <w:rPr>
          <w:rFonts w:hint="eastAsia"/>
        </w:rPr>
        <w:t xml:space="preserve"> </w:t>
      </w:r>
      <w:r>
        <w:t>类型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t>{</w:t>
      </w:r>
    </w:p>
    <w:p w:rsidR="00860D2F" w:rsidRDefault="00860D2F" w:rsidP="00860D2F">
      <w:pPr>
        <w:pStyle w:val="a0"/>
        <w:numPr>
          <w:ilvl w:val="0"/>
          <w:numId w:val="12"/>
        </w:numPr>
        <w:ind w:firstLineChars="0"/>
      </w:pPr>
      <w:r>
        <w:t xml:space="preserve">    </w:t>
      </w:r>
      <w:r>
        <w:rPr>
          <w:rFonts w:hint="eastAsia"/>
        </w:rPr>
        <w:t>成员</w:t>
      </w:r>
      <w:r>
        <w:t>列表</w:t>
      </w:r>
    </w:p>
    <w:p w:rsidR="00860D2F" w:rsidRDefault="00860D2F" w:rsidP="00860D2F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}</w:t>
      </w:r>
    </w:p>
    <w:p w:rsidR="00860D2F" w:rsidRDefault="00860D2F" w:rsidP="00B773E5">
      <w:pPr>
        <w:spacing w:after="81"/>
        <w:ind w:firstLine="480"/>
      </w:pPr>
      <w:r>
        <w:rPr>
          <w:rFonts w:hint="eastAsia"/>
        </w:rPr>
        <w:t>其中</w:t>
      </w:r>
      <w:r>
        <w:t>聚合度为struct或union，类型名称为标识符，</w:t>
      </w:r>
      <w:r>
        <w:rPr>
          <w:rFonts w:hint="eastAsia"/>
        </w:rPr>
        <w:t>成员列表</w:t>
      </w:r>
      <w:r>
        <w:t>的格式</w:t>
      </w:r>
      <w:r w:rsidR="00574F5A">
        <w:rPr>
          <w:rFonts w:hint="eastAsia"/>
        </w:rPr>
        <w:t>与</w:t>
      </w:r>
      <w:r w:rsidR="00574F5A">
        <w:t>全局变量的定义</w:t>
      </w:r>
      <w:r w:rsidR="00574F5A">
        <w:rPr>
          <w:rFonts w:hint="eastAsia"/>
        </w:rPr>
        <w:t>格式相同</w:t>
      </w:r>
      <w:r w:rsidR="00574F5A">
        <w:t>。</w:t>
      </w:r>
    </w:p>
    <w:p w:rsidR="00410C74" w:rsidRDefault="003A6471" w:rsidP="00574F5A">
      <w:pPr>
        <w:pStyle w:val="aa"/>
        <w:numPr>
          <w:ilvl w:val="0"/>
          <w:numId w:val="14"/>
        </w:numPr>
        <w:spacing w:after="81"/>
        <w:ind w:firstLineChars="0"/>
      </w:pPr>
      <w:r>
        <w:rPr>
          <w:rFonts w:hint="eastAsia"/>
        </w:rPr>
        <w:t>函数</w:t>
      </w:r>
      <w:r>
        <w:t>声明的格式为：</w:t>
      </w:r>
    </w:p>
    <w:p w:rsidR="00410C74" w:rsidRDefault="00C0786C" w:rsidP="009A7D3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返回类型</w:t>
      </w:r>
      <w:r w:rsidR="0095661B">
        <w:t xml:space="preserve"> </w:t>
      </w:r>
      <w:r>
        <w:rPr>
          <w:rFonts w:hint="eastAsia"/>
        </w:rPr>
        <w:t>函数名</w:t>
      </w:r>
      <w:r w:rsidR="009A7D36">
        <w:t xml:space="preserve"> </w:t>
      </w:r>
      <w:r w:rsidR="009A7D36">
        <w:rPr>
          <w:rFonts w:hint="eastAsia"/>
        </w:rPr>
        <w:t>(</w:t>
      </w:r>
      <w:r>
        <w:rPr>
          <w:rFonts w:hint="eastAsia"/>
        </w:rPr>
        <w:t>参数</w:t>
      </w:r>
      <w:r w:rsidR="009A7D36">
        <w:t xml:space="preserve">1, </w:t>
      </w:r>
      <w:r>
        <w:rPr>
          <w:rFonts w:hint="eastAsia"/>
        </w:rPr>
        <w:t>参数</w:t>
      </w:r>
      <w:r w:rsidR="009A7D36">
        <w:t>2,…)</w:t>
      </w:r>
    </w:p>
    <w:p w:rsidR="003A6471" w:rsidRDefault="0032609B" w:rsidP="00B773E5">
      <w:pPr>
        <w:spacing w:after="81"/>
        <w:ind w:firstLine="480"/>
      </w:pPr>
      <w:r>
        <w:rPr>
          <w:rFonts w:hint="eastAsia"/>
        </w:rPr>
        <w:t>其中</w:t>
      </w:r>
      <w:r w:rsidR="00C0786C">
        <w:rPr>
          <w:rFonts w:hint="eastAsia"/>
        </w:rPr>
        <w:t>返回类型</w:t>
      </w:r>
      <w:r w:rsidR="000631B2">
        <w:rPr>
          <w:rFonts w:hint="eastAsia"/>
        </w:rPr>
        <w:t>和</w:t>
      </w:r>
      <w:r w:rsidR="000631B2">
        <w:t>参数</w:t>
      </w:r>
      <w:r w:rsidR="00C0786C">
        <w:t>为</w:t>
      </w:r>
      <w:r w:rsidR="00C0786C">
        <w:rPr>
          <w:rFonts w:hint="eastAsia"/>
        </w:rPr>
        <w:t>“</w:t>
      </w:r>
      <w:r w:rsidR="00C0786C">
        <w:fldChar w:fldCharType="begin"/>
      </w:r>
      <w:r w:rsidR="00C0786C">
        <w:instrText xml:space="preserve"> REF _Ref365395661 \h </w:instrText>
      </w:r>
      <w:r w:rsidR="00C0786C">
        <w:fldChar w:fldCharType="separate"/>
      </w:r>
      <w:r w:rsidR="00C0786C">
        <w:rPr>
          <w:rFonts w:hint="eastAsia"/>
        </w:rPr>
        <w:t>类型系统</w:t>
      </w:r>
      <w:r w:rsidR="00C0786C">
        <w:fldChar w:fldCharType="end"/>
      </w:r>
      <w:r w:rsidR="00C0786C" w:rsidRPr="00C0786C">
        <w:rPr>
          <w:rFonts w:asciiTheme="minorEastAsia" w:eastAsiaTheme="minorEastAsia" w:hAnsiTheme="minorEastAsia"/>
        </w:rPr>
        <w:t>”</w:t>
      </w:r>
      <w:r w:rsidR="00C0786C">
        <w:rPr>
          <w:rFonts w:asciiTheme="minorEastAsia" w:eastAsiaTheme="minorEastAsia" w:hAnsiTheme="minorEastAsia" w:hint="eastAsia"/>
        </w:rPr>
        <w:t>中</w:t>
      </w:r>
      <w:r w:rsidR="000631B2">
        <w:rPr>
          <w:rFonts w:asciiTheme="minorEastAsia" w:eastAsiaTheme="minorEastAsia" w:hAnsiTheme="minorEastAsia" w:hint="eastAsia"/>
        </w:rPr>
        <w:t>的</w:t>
      </w:r>
      <w:r w:rsidR="000631B2">
        <w:rPr>
          <w:rFonts w:asciiTheme="minorEastAsia" w:eastAsiaTheme="minorEastAsia" w:hAnsiTheme="minorEastAsia"/>
        </w:rPr>
        <w:t>类型，</w:t>
      </w:r>
      <w:r w:rsidR="000631B2">
        <w:rPr>
          <w:rFonts w:asciiTheme="minorEastAsia" w:eastAsiaTheme="minorEastAsia" w:hAnsiTheme="minorEastAsia" w:hint="eastAsia"/>
        </w:rPr>
        <w:t>函数名</w:t>
      </w:r>
      <w:r w:rsidR="000631B2">
        <w:rPr>
          <w:rFonts w:asciiTheme="minorEastAsia" w:eastAsiaTheme="minorEastAsia" w:hAnsiTheme="minorEastAsia"/>
        </w:rPr>
        <w:t>为标识符</w:t>
      </w:r>
      <w:r w:rsidR="000631B2">
        <w:rPr>
          <w:rFonts w:asciiTheme="minorEastAsia" w:eastAsiaTheme="minorEastAsia" w:hAnsiTheme="minorEastAsia" w:hint="eastAsia"/>
        </w:rPr>
        <w:t>。</w:t>
      </w:r>
    </w:p>
    <w:p w:rsidR="009A7D36" w:rsidRDefault="0017796F" w:rsidP="00574F5A">
      <w:pPr>
        <w:pStyle w:val="aa"/>
        <w:numPr>
          <w:ilvl w:val="0"/>
          <w:numId w:val="14"/>
        </w:numPr>
        <w:spacing w:after="81"/>
        <w:ind w:firstLineChars="0"/>
      </w:pPr>
      <w:r>
        <w:rPr>
          <w:rFonts w:hint="eastAsia"/>
        </w:rPr>
        <w:t>常量</w:t>
      </w:r>
      <w:r w:rsidR="00574F5A">
        <w:rPr>
          <w:rFonts w:hint="eastAsia"/>
        </w:rPr>
        <w:t>和</w:t>
      </w:r>
      <w:r w:rsidR="00574F5A">
        <w:t>全局变量</w:t>
      </w:r>
      <w:r w:rsidR="009A7D36">
        <w:t>定义</w:t>
      </w:r>
      <w:r w:rsidR="00574F5A">
        <w:rPr>
          <w:rFonts w:hint="eastAsia"/>
        </w:rPr>
        <w:t>的</w:t>
      </w:r>
      <w:r>
        <w:rPr>
          <w:rFonts w:hint="eastAsia"/>
        </w:rPr>
        <w:t>格式</w:t>
      </w:r>
      <w:r>
        <w:t>为：</w:t>
      </w:r>
    </w:p>
    <w:p w:rsidR="0017796F" w:rsidRDefault="00A2269C" w:rsidP="00860D2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变量</w:t>
      </w:r>
      <w:r w:rsidR="000631B2">
        <w:rPr>
          <w:rFonts w:hint="eastAsia"/>
        </w:rPr>
        <w:t>名称</w:t>
      </w:r>
      <w:r w:rsidR="0017796F">
        <w:rPr>
          <w:rFonts w:hint="eastAsia"/>
        </w:rPr>
        <w:t>:</w:t>
      </w:r>
      <w:r w:rsidR="000631B2">
        <w:rPr>
          <w:rFonts w:hint="eastAsia"/>
        </w:rPr>
        <w:t>类型</w:t>
      </w:r>
      <w:r w:rsidR="0017796F">
        <w:rPr>
          <w:rFonts w:hint="eastAsia"/>
        </w:rPr>
        <w:t xml:space="preserve"> = </w:t>
      </w:r>
      <w:r w:rsidR="000631B2">
        <w:rPr>
          <w:rFonts w:hint="eastAsia"/>
        </w:rPr>
        <w:t>值</w:t>
      </w:r>
    </w:p>
    <w:p w:rsidR="0017796F" w:rsidRDefault="00860D2F" w:rsidP="00B773E5">
      <w:pPr>
        <w:spacing w:after="81"/>
        <w:ind w:firstLine="480"/>
        <w:rPr>
          <w:rFonts w:asciiTheme="minorEastAsia" w:eastAsiaTheme="minorEastAsia" w:hAnsiTheme="minorEastAsia"/>
        </w:rPr>
      </w:pPr>
      <w:r>
        <w:rPr>
          <w:rFonts w:hint="eastAsia"/>
        </w:rPr>
        <w:t>其中名称为</w:t>
      </w:r>
      <w:r>
        <w:t>标识符，类型为</w:t>
      </w:r>
      <w:r>
        <w:rPr>
          <w:rFonts w:hint="eastAsia"/>
        </w:rPr>
        <w:t>“</w:t>
      </w:r>
      <w:r>
        <w:fldChar w:fldCharType="begin"/>
      </w:r>
      <w:r>
        <w:instrText xml:space="preserve"> REF _Ref365395661 \h </w:instrText>
      </w:r>
      <w:r>
        <w:fldChar w:fldCharType="separate"/>
      </w:r>
      <w:r>
        <w:rPr>
          <w:rFonts w:hint="eastAsia"/>
        </w:rPr>
        <w:t>类型系统</w:t>
      </w:r>
      <w:r>
        <w:fldChar w:fldCharType="end"/>
      </w:r>
      <w:r w:rsidRPr="00C0786C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中的</w:t>
      </w:r>
      <w:r>
        <w:rPr>
          <w:rFonts w:asciiTheme="minorEastAsia" w:eastAsiaTheme="minorEastAsia" w:hAnsiTheme="minorEastAsia"/>
        </w:rPr>
        <w:t>类型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值为整数、</w:t>
      </w:r>
      <w:r>
        <w:rPr>
          <w:rFonts w:asciiTheme="minorEastAsia" w:eastAsiaTheme="minorEastAsia" w:hAnsiTheme="minorEastAsia" w:hint="eastAsia"/>
        </w:rPr>
        <w:t>实数</w:t>
      </w:r>
      <w:r>
        <w:rPr>
          <w:rFonts w:asciiTheme="minorEastAsia" w:eastAsiaTheme="minorEastAsia" w:hAnsiTheme="minorEastAsia"/>
        </w:rPr>
        <w:t>、</w:t>
      </w:r>
      <w:r>
        <w:rPr>
          <w:rFonts w:asciiTheme="minorEastAsia" w:eastAsiaTheme="minorEastAsia" w:hAnsiTheme="minorEastAsia" w:hint="eastAsia"/>
        </w:rPr>
        <w:t>用</w:t>
      </w:r>
      <w:r>
        <w:rPr>
          <w:rFonts w:asciiTheme="minorEastAsia" w:eastAsiaTheme="minorEastAsia" w:hAnsiTheme="minorEastAsia"/>
        </w:rPr>
        <w:t>单引号围住的字符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用双引号围住的字符串。</w:t>
      </w:r>
    </w:p>
    <w:p w:rsidR="00574F5A" w:rsidRPr="00574F5A" w:rsidRDefault="00574F5A" w:rsidP="00574F5A">
      <w:pPr>
        <w:pStyle w:val="aa"/>
        <w:numPr>
          <w:ilvl w:val="0"/>
          <w:numId w:val="14"/>
        </w:numPr>
        <w:spacing w:after="81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函数（包括入口函数</w:t>
      </w:r>
      <w:r>
        <w:rPr>
          <w:rFonts w:asciiTheme="minorEastAsia" w:eastAsiaTheme="minorEastAsia" w:hAnsiTheme="minorEastAsia"/>
        </w:rPr>
        <w:t>）</w:t>
      </w:r>
      <w:r w:rsidR="00C50449">
        <w:rPr>
          <w:rFonts w:asciiTheme="minorEastAsia" w:eastAsiaTheme="minorEastAsia" w:hAnsiTheme="minorEastAsia" w:hint="eastAsia"/>
        </w:rPr>
        <w:t>体</w:t>
      </w:r>
      <w:r w:rsidRPr="00574F5A">
        <w:rPr>
          <w:rFonts w:asciiTheme="minorEastAsia" w:eastAsiaTheme="minorEastAsia" w:hAnsiTheme="minorEastAsia" w:hint="eastAsia"/>
        </w:rPr>
        <w:t>定义</w:t>
      </w:r>
      <w:r w:rsidRPr="00574F5A">
        <w:rPr>
          <w:rFonts w:asciiTheme="minorEastAsia" w:eastAsiaTheme="minorEastAsia" w:hAnsiTheme="minorEastAsia"/>
        </w:rPr>
        <w:t>的格式为：</w:t>
      </w:r>
    </w:p>
    <w:p w:rsidR="00574F5A" w:rsidRDefault="00A2269C" w:rsidP="00574F5A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返回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 xml:space="preserve"> (</w:t>
      </w:r>
      <w:r>
        <w:rPr>
          <w:rFonts w:hint="eastAsia"/>
        </w:rPr>
        <w:t>参数</w:t>
      </w:r>
      <w:r>
        <w:t xml:space="preserve">1, </w:t>
      </w:r>
      <w:r>
        <w:rPr>
          <w:rFonts w:hint="eastAsia"/>
        </w:rPr>
        <w:t>参数</w:t>
      </w:r>
      <w:r>
        <w:t>2,…)</w:t>
      </w:r>
      <w:r w:rsidR="00C50449">
        <w:t xml:space="preserve"> {</w:t>
      </w:r>
    </w:p>
    <w:p w:rsidR="00C50449" w:rsidRDefault="00C50449" w:rsidP="00574F5A">
      <w:pPr>
        <w:pStyle w:val="a0"/>
        <w:numPr>
          <w:ilvl w:val="0"/>
          <w:numId w:val="15"/>
        </w:numPr>
        <w:ind w:firstLineChars="0"/>
      </w:pPr>
      <w:r>
        <w:t xml:space="preserve">    types {</w:t>
      </w:r>
    </w:p>
    <w:p w:rsidR="00C50449" w:rsidRDefault="00C50449" w:rsidP="00574F5A">
      <w:pPr>
        <w:pStyle w:val="a0"/>
        <w:numPr>
          <w:ilvl w:val="0"/>
          <w:numId w:val="15"/>
        </w:numPr>
        <w:ind w:firstLineChars="0"/>
      </w:pPr>
      <w:r>
        <w:t xml:space="preserve">        </w:t>
      </w:r>
      <w:r>
        <w:rPr>
          <w:rFonts w:hint="eastAsia"/>
        </w:rPr>
        <w:t>类型定义</w:t>
      </w:r>
    </w:p>
    <w:p w:rsidR="00C50449" w:rsidRDefault="00C50449" w:rsidP="00574F5A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 xml:space="preserve">    </w:t>
      </w:r>
      <w:r>
        <w:t>}</w:t>
      </w:r>
    </w:p>
    <w:p w:rsidR="00C50449" w:rsidRDefault="00C50449" w:rsidP="00574F5A">
      <w:pPr>
        <w:pStyle w:val="a0"/>
        <w:numPr>
          <w:ilvl w:val="0"/>
          <w:numId w:val="15"/>
        </w:numPr>
        <w:ind w:firstLineChars="0"/>
      </w:pPr>
      <w:r>
        <w:t xml:space="preserve">    </w:t>
      </w:r>
      <w:r>
        <w:rPr>
          <w:rFonts w:hint="eastAsia"/>
        </w:rPr>
        <w:t>指令</w:t>
      </w:r>
      <w:r>
        <w:t>序列</w:t>
      </w:r>
    </w:p>
    <w:p w:rsidR="00C50449" w:rsidRDefault="00C50449" w:rsidP="00574F5A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}</w:t>
      </w:r>
    </w:p>
    <w:p w:rsidR="00574F5A" w:rsidRDefault="00550E32" w:rsidP="00B773E5">
      <w:pPr>
        <w:spacing w:after="81"/>
        <w:ind w:firstLine="480"/>
      </w:pPr>
      <w:r>
        <w:rPr>
          <w:rFonts w:hint="eastAsia"/>
        </w:rPr>
        <w:t>指令</w:t>
      </w:r>
      <w:r>
        <w:t>序列参见</w:t>
      </w:r>
      <w:r>
        <w:rPr>
          <w:rFonts w:hint="eastAsia"/>
        </w:rPr>
        <w:t>“</w:t>
      </w:r>
      <w:r>
        <w:fldChar w:fldCharType="begin"/>
      </w:r>
      <w:r>
        <w:instrText xml:space="preserve"> REF _Ref365403045 \h </w:instrText>
      </w:r>
      <w:r>
        <w:fldChar w:fldCharType="separate"/>
      </w:r>
      <w:r>
        <w:t>指令集</w:t>
      </w:r>
      <w:r>
        <w:fldChar w:fldCharType="end"/>
      </w:r>
      <w:r w:rsidRPr="00550E32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其他部分与之前提到过的相同。</w:t>
      </w:r>
    </w:p>
    <w:p w:rsidR="00C0786C" w:rsidRDefault="00C0786C" w:rsidP="00C0786C">
      <w:pPr>
        <w:pStyle w:val="3"/>
        <w:spacing w:before="163" w:after="163"/>
      </w:pPr>
      <w:bookmarkStart w:id="35" w:name="_类型系统"/>
      <w:bookmarkStart w:id="36" w:name="_Ref365395661"/>
      <w:bookmarkEnd w:id="35"/>
      <w:r>
        <w:rPr>
          <w:rFonts w:hint="eastAsia"/>
        </w:rPr>
        <w:t>类型系统</w:t>
      </w:r>
      <w:bookmarkEnd w:id="36"/>
    </w:p>
    <w:p w:rsidR="001F2359" w:rsidRDefault="00513CEF" w:rsidP="00C0786C">
      <w:pPr>
        <w:spacing w:after="81"/>
        <w:ind w:firstLine="480"/>
      </w:pPr>
      <w:r>
        <w:t>IC</w:t>
      </w:r>
      <w:r w:rsidR="001F2359">
        <w:rPr>
          <w:rFonts w:hint="eastAsia"/>
        </w:rPr>
        <w:t>的</w:t>
      </w:r>
      <w:r w:rsidR="001F2359">
        <w:t>所有</w:t>
      </w:r>
      <w:r w:rsidR="001F2359">
        <w:rPr>
          <w:rFonts w:hint="eastAsia"/>
        </w:rPr>
        <w:t>原子类型如下</w:t>
      </w:r>
      <w:r w:rsidR="001F2359">
        <w:t>：</w:t>
      </w:r>
    </w:p>
    <w:p w:rsidR="001F2359" w:rsidRDefault="00C0786C" w:rsidP="00C0786C">
      <w:pPr>
        <w:spacing w:after="81"/>
        <w:ind w:firstLine="480"/>
      </w:pPr>
      <w:r>
        <w:rPr>
          <w:rFonts w:hint="eastAsia"/>
        </w:rPr>
        <w:t>c</w:t>
      </w:r>
      <w:r w:rsidR="00D26364">
        <w:t>1</w:t>
      </w:r>
      <w:r>
        <w:t>;</w:t>
      </w:r>
      <w:r w:rsidR="001F2359">
        <w:t xml:space="preserve"> </w:t>
      </w:r>
      <w:r>
        <w:rPr>
          <w:rFonts w:hint="eastAsia"/>
        </w:rPr>
        <w:t>i</w:t>
      </w:r>
      <w:r>
        <w:t>8</w:t>
      </w:r>
      <w:r>
        <w:rPr>
          <w:rFonts w:hint="eastAsia"/>
        </w:rPr>
        <w:t>,</w:t>
      </w:r>
      <w:r>
        <w:t>i4,i2;</w:t>
      </w:r>
      <w:r w:rsidR="001F2359">
        <w:t xml:space="preserve"> </w:t>
      </w:r>
      <w:r>
        <w:t>u8,u4,u2;</w:t>
      </w:r>
      <w:r w:rsidR="001F2359">
        <w:t xml:space="preserve"> </w:t>
      </w:r>
      <w:r>
        <w:t>f8,f4;</w:t>
      </w:r>
      <w:r w:rsidR="001F2359">
        <w:t xml:space="preserve"> </w:t>
      </w:r>
      <w:r>
        <w:t>sN(N</w:t>
      </w:r>
      <w:r>
        <w:rPr>
          <w:rFonts w:hint="eastAsia"/>
        </w:rPr>
        <w:t>为正整数</w:t>
      </w:r>
      <w:r>
        <w:t>)</w:t>
      </w:r>
    </w:p>
    <w:p w:rsidR="00C0786C" w:rsidRDefault="001F2359" w:rsidP="00C0786C">
      <w:pPr>
        <w:spacing w:after="81"/>
        <w:ind w:firstLine="480"/>
      </w:pPr>
      <w:r>
        <w:rPr>
          <w:rFonts w:hint="eastAsia"/>
        </w:rPr>
        <w:t>它们</w:t>
      </w:r>
      <w:r w:rsidR="00C0786C">
        <w:t>分别代表</w:t>
      </w:r>
      <w:r w:rsidR="00C0786C">
        <w:rPr>
          <w:rFonts w:hint="eastAsia"/>
        </w:rPr>
        <w:t>字符</w:t>
      </w:r>
      <w:r w:rsidR="00C0786C">
        <w:t>、</w:t>
      </w:r>
      <w:r w:rsidR="00C0786C">
        <w:rPr>
          <w:rFonts w:hint="eastAsia"/>
        </w:rPr>
        <w:t>8/4/2字节有符号整数</w:t>
      </w:r>
      <w:r w:rsidR="00C0786C">
        <w:t>、</w:t>
      </w:r>
      <w:r w:rsidR="00C0786C">
        <w:rPr>
          <w:rFonts w:hint="eastAsia"/>
        </w:rPr>
        <w:t>8/4/2字节</w:t>
      </w:r>
      <w:r w:rsidR="00C0786C">
        <w:t>无符号整数、</w:t>
      </w:r>
      <w:r w:rsidR="00C0786C">
        <w:rPr>
          <w:rFonts w:hint="eastAsia"/>
        </w:rPr>
        <w:t>8/4字节</w:t>
      </w:r>
      <w:r w:rsidR="00C0786C">
        <w:t>浮点数、N</w:t>
      </w:r>
      <w:r w:rsidR="00C0786C">
        <w:rPr>
          <w:rFonts w:hint="eastAsia"/>
        </w:rPr>
        <w:t>字节</w:t>
      </w:r>
      <w:r w:rsidR="00C0786C">
        <w:t>字符数组</w:t>
      </w:r>
      <w:r w:rsidR="00C0786C">
        <w:rPr>
          <w:rFonts w:hint="eastAsia"/>
        </w:rPr>
        <w:t>（N为</w:t>
      </w:r>
      <w:r w:rsidR="00C0786C">
        <w:t>将多维数组转化为一</w:t>
      </w:r>
      <w:r w:rsidR="00C0786C">
        <w:rPr>
          <w:rFonts w:hint="eastAsia"/>
        </w:rPr>
        <w:t>维</w:t>
      </w:r>
      <w:r w:rsidR="00C0786C">
        <w:t>数组后得到的计算结果）</w:t>
      </w:r>
      <w:r w:rsidR="00C0786C">
        <w:rPr>
          <w:rFonts w:hint="eastAsia"/>
        </w:rPr>
        <w:t>。</w:t>
      </w:r>
    </w:p>
    <w:p w:rsidR="000631B2" w:rsidRDefault="000631B2" w:rsidP="00C0786C">
      <w:pPr>
        <w:spacing w:after="81"/>
        <w:ind w:firstLine="480"/>
      </w:pPr>
      <w:r>
        <w:rPr>
          <w:rFonts w:hint="eastAsia"/>
        </w:rPr>
        <w:t>对于用户</w:t>
      </w:r>
      <w:r>
        <w:t>的自定义类型，全部转换为原子类型，结构体全部拆解成原子类型，</w:t>
      </w:r>
      <w:r>
        <w:rPr>
          <w:rFonts w:hint="eastAsia"/>
        </w:rPr>
        <w:t>产生</w:t>
      </w:r>
      <w:r>
        <w:t>的变量用</w:t>
      </w:r>
      <w:r w:rsidRPr="000631B2">
        <w:rPr>
          <w:rFonts w:asciiTheme="minorEastAsia" w:eastAsiaTheme="minorEastAsia" w:hAnsiTheme="minorEastAsia"/>
        </w:rPr>
        <w:t>“</w:t>
      </w:r>
      <w:r>
        <w:rPr>
          <w:rFonts w:hint="eastAsia"/>
        </w:rPr>
        <w:t>结构体名_成员名_变量名</w:t>
      </w:r>
      <w:r w:rsidRPr="000631B2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作为变量名</w:t>
      </w:r>
      <w:r>
        <w:rPr>
          <w:rFonts w:hint="eastAsia"/>
        </w:rPr>
        <w:t>来</w:t>
      </w:r>
      <w:r>
        <w:t>表示</w:t>
      </w:r>
      <w:r>
        <w:rPr>
          <w:rFonts w:hint="eastAsia"/>
        </w:rPr>
        <w:t>。但是</w:t>
      </w:r>
      <w:r>
        <w:t>需要</w:t>
      </w:r>
      <w:r>
        <w:rPr>
          <w:rFonts w:hint="eastAsia"/>
        </w:rPr>
        <w:t>事先</w:t>
      </w:r>
      <w:r>
        <w:t>在</w:t>
      </w:r>
      <w:r>
        <w:rPr>
          <w:rFonts w:hint="eastAsia"/>
        </w:rPr>
        <w:t>types</w:t>
      </w:r>
      <w:r>
        <w:t>块中进行定义。</w:t>
      </w:r>
    </w:p>
    <w:p w:rsidR="00C0786C" w:rsidRDefault="00C0786C" w:rsidP="00C0786C">
      <w:pPr>
        <w:spacing w:after="81"/>
        <w:ind w:firstLine="480"/>
      </w:pPr>
      <w:r w:rsidRPr="008C3C44">
        <w:rPr>
          <w:rFonts w:hint="eastAsia"/>
        </w:rPr>
        <w:t>由于</w:t>
      </w:r>
      <w:r w:rsidRPr="008C3C44">
        <w:t>在语法分析阶段</w:t>
      </w:r>
      <w:r w:rsidRPr="008C3C44">
        <w:rPr>
          <w:rFonts w:hint="eastAsia"/>
        </w:rPr>
        <w:t>已经</w:t>
      </w:r>
      <w:r w:rsidRPr="008C3C44">
        <w:t>进行了相关检查，所以此处</w:t>
      </w:r>
      <w:r w:rsidRPr="008C3C44">
        <w:rPr>
          <w:rFonts w:hint="eastAsia"/>
        </w:rPr>
        <w:t>不再</w:t>
      </w:r>
      <w:r w:rsidRPr="008C3C44">
        <w:t>对数组维数、指针重数做匹配检查</w:t>
      </w:r>
      <w:r>
        <w:t>。</w:t>
      </w:r>
    </w:p>
    <w:p w:rsidR="00982286" w:rsidRPr="00057AED" w:rsidRDefault="00982286" w:rsidP="00C0786C">
      <w:pPr>
        <w:spacing w:after="81"/>
        <w:ind w:firstLine="480"/>
      </w:pPr>
      <w:r>
        <w:rPr>
          <w:rFonts w:hint="eastAsia"/>
        </w:rPr>
        <w:t>注意</w:t>
      </w:r>
      <w:r>
        <w:t>，本次课设中只支持原子类型的运算。</w:t>
      </w:r>
    </w:p>
    <w:p w:rsidR="0017796F" w:rsidRDefault="0017796F" w:rsidP="0017796F">
      <w:pPr>
        <w:pStyle w:val="3"/>
        <w:spacing w:before="163" w:after="163"/>
      </w:pPr>
      <w:r>
        <w:rPr>
          <w:rFonts w:hint="eastAsia"/>
        </w:rPr>
        <w:lastRenderedPageBreak/>
        <w:t>变量与常量表示</w:t>
      </w:r>
    </w:p>
    <w:p w:rsidR="0017796F" w:rsidRDefault="00A2392E" w:rsidP="0017796F">
      <w:pPr>
        <w:spacing w:after="81"/>
        <w:ind w:firstLine="480"/>
      </w:pPr>
      <w:r>
        <w:rPr>
          <w:rFonts w:hint="eastAsia"/>
        </w:rPr>
        <w:t>临时</w:t>
      </w:r>
      <w:r w:rsidR="0017796F">
        <w:t>变量</w:t>
      </w:r>
      <w:r w:rsidR="0032609B">
        <w:rPr>
          <w:rFonts w:hint="eastAsia"/>
        </w:rPr>
        <w:t>（</w:t>
      </w:r>
      <w:r>
        <w:rPr>
          <w:rFonts w:hint="eastAsia"/>
        </w:rPr>
        <w:t>无需</w:t>
      </w:r>
      <w:r w:rsidR="0032609B">
        <w:rPr>
          <w:rFonts w:hint="eastAsia"/>
        </w:rPr>
        <w:t>定义</w:t>
      </w:r>
      <w:r w:rsidR="0032609B">
        <w:t>）</w:t>
      </w:r>
      <w:r w:rsidR="0017796F">
        <w:t>：</w:t>
      </w:r>
      <w:r w:rsidR="0057563D">
        <w:rPr>
          <w:rFonts w:hint="eastAsia"/>
        </w:rPr>
        <w:t>%</w:t>
      </w:r>
      <w:r w:rsidR="0017796F">
        <w:t>@name:type</w:t>
      </w:r>
    </w:p>
    <w:p w:rsidR="0017796F" w:rsidRDefault="0017796F" w:rsidP="0017796F">
      <w:pPr>
        <w:spacing w:after="81"/>
        <w:ind w:firstLine="480"/>
      </w:pPr>
      <w:r>
        <w:rPr>
          <w:rFonts w:hint="eastAsia"/>
        </w:rPr>
        <w:t>局部变量</w:t>
      </w:r>
      <w:r w:rsidR="0032609B">
        <w:rPr>
          <w:rFonts w:hint="eastAsia"/>
        </w:rPr>
        <w:t>（无需定义</w:t>
      </w:r>
      <w:r w:rsidR="0032609B">
        <w:t>）</w:t>
      </w:r>
      <w:r>
        <w:t>：</w:t>
      </w:r>
      <w:r>
        <w:rPr>
          <w:rFonts w:hint="eastAsia"/>
        </w:rPr>
        <w:t>%name</w:t>
      </w:r>
      <w:r>
        <w:t>:</w:t>
      </w:r>
      <w:r>
        <w:rPr>
          <w:rFonts w:hint="eastAsia"/>
        </w:rPr>
        <w:t>type</w:t>
      </w:r>
    </w:p>
    <w:p w:rsidR="0017796F" w:rsidRDefault="0017796F" w:rsidP="0017796F">
      <w:pPr>
        <w:spacing w:after="81"/>
        <w:ind w:firstLine="480"/>
      </w:pPr>
      <w:r>
        <w:rPr>
          <w:rFonts w:hint="eastAsia"/>
        </w:rPr>
        <w:t>常量</w:t>
      </w:r>
      <w:r w:rsidR="0032609B">
        <w:rPr>
          <w:rFonts w:hint="eastAsia"/>
        </w:rPr>
        <w:t>（</w:t>
      </w:r>
      <w:r w:rsidR="0032609B">
        <w:t>需先定义）</w:t>
      </w:r>
      <w:r>
        <w:t>：</w:t>
      </w:r>
      <w:r>
        <w:tab/>
      </w:r>
      <w:r>
        <w:rPr>
          <w:rFonts w:hint="eastAsia"/>
        </w:rPr>
        <w:t>#</w:t>
      </w:r>
      <w:r>
        <w:t>value</w:t>
      </w:r>
      <w:r>
        <w:rPr>
          <w:rFonts w:hint="eastAsia"/>
        </w:rPr>
        <w:t>:type</w:t>
      </w:r>
    </w:p>
    <w:p w:rsidR="0017796F" w:rsidRDefault="0017796F" w:rsidP="0017796F">
      <w:pPr>
        <w:spacing w:after="81"/>
        <w:ind w:firstLine="480"/>
      </w:pPr>
      <w:r>
        <w:rPr>
          <w:rFonts w:hint="eastAsia"/>
        </w:rPr>
        <w:t>其中，</w:t>
      </w:r>
    </w:p>
    <w:p w:rsidR="0017796F" w:rsidRDefault="0017796F" w:rsidP="0017796F">
      <w:pPr>
        <w:spacing w:after="81"/>
        <w:ind w:firstLine="480"/>
      </w:pPr>
      <w:r>
        <w:t>name为标识符</w:t>
      </w:r>
      <w:r w:rsidR="000631B2">
        <w:rPr>
          <w:rFonts w:hint="eastAsia"/>
        </w:rPr>
        <w:t>（其集合</w:t>
      </w:r>
      <w:r w:rsidR="000631B2">
        <w:t>与</w:t>
      </w:r>
      <w:r w:rsidR="000631B2">
        <w:rPr>
          <w:rFonts w:hint="eastAsia"/>
        </w:rPr>
        <w:t>C语言的</w:t>
      </w:r>
      <w:r w:rsidR="000631B2">
        <w:t>标识符集相同）</w:t>
      </w:r>
      <w:r w:rsidR="000631B2">
        <w:rPr>
          <w:rFonts w:hint="eastAsia"/>
        </w:rPr>
        <w:t>。</w:t>
      </w:r>
    </w:p>
    <w:p w:rsidR="0017796F" w:rsidRDefault="0017796F" w:rsidP="0017796F">
      <w:pPr>
        <w:spacing w:after="81"/>
        <w:ind w:firstLine="480"/>
      </w:pPr>
      <w:r>
        <w:rPr>
          <w:rFonts w:hint="eastAsia"/>
        </w:rPr>
        <w:t>type</w:t>
      </w:r>
      <w:r>
        <w:t>为</w:t>
      </w:r>
      <w:r>
        <w:rPr>
          <w:rFonts w:hint="eastAsia"/>
        </w:rPr>
        <w:t>“</w:t>
      </w:r>
      <w:hyperlink w:anchor="_类型系统_1" w:history="1">
        <w:r w:rsidR="00C0786C">
          <w:rPr>
            <w:rStyle w:val="ab"/>
          </w:rPr>
          <w:fldChar w:fldCharType="begin"/>
        </w:r>
        <w:r w:rsidR="00C0786C">
          <w:rPr>
            <w:rStyle w:val="ab"/>
          </w:rPr>
          <w:instrText xml:space="preserve"> REF _Ref365395661 \h </w:instrText>
        </w:r>
        <w:r w:rsidR="00C0786C">
          <w:rPr>
            <w:rStyle w:val="ab"/>
          </w:rPr>
        </w:r>
        <w:r w:rsidR="00C0786C">
          <w:rPr>
            <w:rStyle w:val="ab"/>
          </w:rPr>
          <w:fldChar w:fldCharType="separate"/>
        </w:r>
        <w:r w:rsidR="00C0786C">
          <w:rPr>
            <w:rFonts w:hint="eastAsia"/>
          </w:rPr>
          <w:t>类型系统</w:t>
        </w:r>
        <w:r w:rsidR="00C0786C">
          <w:rPr>
            <w:rStyle w:val="ab"/>
          </w:rPr>
          <w:fldChar w:fldCharType="end"/>
        </w:r>
      </w:hyperlink>
      <w:r w:rsidRPr="00057AED"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中提到</w:t>
      </w:r>
      <w:r>
        <w:rPr>
          <w:rFonts w:asciiTheme="minorEastAsia" w:eastAsiaTheme="minorEastAsia" w:hAnsiTheme="minorEastAsia"/>
        </w:rPr>
        <w:t>的类型。</w:t>
      </w:r>
    </w:p>
    <w:p w:rsidR="0017796F" w:rsidRDefault="0017796F" w:rsidP="0017796F">
      <w:pPr>
        <w:spacing w:after="81"/>
        <w:ind w:firstLine="480"/>
      </w:pPr>
      <w:r>
        <w:rPr>
          <w:rFonts w:hint="eastAsia"/>
        </w:rPr>
        <w:t>value为立即数</w:t>
      </w:r>
      <w:r>
        <w:t>，如果为字符串</w:t>
      </w:r>
      <w:r>
        <w:rPr>
          <w:rFonts w:hint="eastAsia"/>
        </w:rPr>
        <w:t>，</w:t>
      </w:r>
      <w:r>
        <w:t>则为字符串</w:t>
      </w:r>
      <w:r>
        <w:rPr>
          <w:rFonts w:hint="eastAsia"/>
        </w:rPr>
        <w:t>在</w:t>
      </w:r>
      <w:r>
        <w:t>常量定义中定义的名字</w:t>
      </w:r>
      <w:r>
        <w:rPr>
          <w:rFonts w:hint="eastAsia"/>
        </w:rPr>
        <w:t>，整型</w:t>
      </w:r>
      <w:r>
        <w:t>和浮点型立即数可以直接出现在程序中。</w:t>
      </w:r>
    </w:p>
    <w:p w:rsidR="0017796F" w:rsidRPr="00B773E5" w:rsidRDefault="0017796F" w:rsidP="0017796F">
      <w:pPr>
        <w:spacing w:after="81"/>
        <w:ind w:firstLine="480"/>
      </w:pPr>
      <w:r>
        <w:rPr>
          <w:rFonts w:hint="eastAsia"/>
        </w:rPr>
        <w:t>由于在语法</w:t>
      </w:r>
      <w:r>
        <w:t>分析阶段已经</w:t>
      </w:r>
      <w:r>
        <w:rPr>
          <w:rFonts w:hint="eastAsia"/>
        </w:rPr>
        <w:t>进行</w:t>
      </w:r>
      <w:r>
        <w:t>了相关检查，所以此处不再区分常量和变量，</w:t>
      </w:r>
      <w:r>
        <w:rPr>
          <w:rFonts w:hint="eastAsia"/>
        </w:rPr>
        <w:t>static和</w:t>
      </w:r>
      <w:r>
        <w:t>volatile变量全部看成全局变量</w:t>
      </w:r>
      <w:r>
        <w:rPr>
          <w:rFonts w:hint="eastAsia"/>
        </w:rPr>
        <w:t>，不做</w:t>
      </w:r>
      <w:r>
        <w:t>优化处理。</w:t>
      </w:r>
      <w:r>
        <w:rPr>
          <w:rFonts w:hint="eastAsia"/>
        </w:rPr>
        <w:t>故此时</w:t>
      </w:r>
      <w:r>
        <w:t>限定符已经没有存在的必要</w:t>
      </w:r>
      <w:r>
        <w:rPr>
          <w:rFonts w:hint="eastAsia"/>
        </w:rPr>
        <w:t>。</w:t>
      </w:r>
    </w:p>
    <w:p w:rsidR="008B4AB4" w:rsidRDefault="008B4AB4" w:rsidP="008B4AB4">
      <w:pPr>
        <w:pStyle w:val="3"/>
        <w:spacing w:before="163" w:after="163"/>
      </w:pPr>
      <w:bookmarkStart w:id="37" w:name="_类型系统_1"/>
      <w:bookmarkStart w:id="38" w:name="_Ref365403045"/>
      <w:bookmarkEnd w:id="37"/>
      <w:r>
        <w:t>指令集</w:t>
      </w:r>
      <w:bookmarkEnd w:id="34"/>
      <w:bookmarkEnd w:id="38"/>
    </w:p>
    <w:p w:rsidR="007764D8" w:rsidRPr="007764D8" w:rsidRDefault="007764D8" w:rsidP="007764D8">
      <w:pPr>
        <w:spacing w:after="81"/>
        <w:ind w:firstLine="480"/>
      </w:pPr>
      <w:r>
        <w:rPr>
          <w:rFonts w:hint="eastAsia"/>
        </w:rPr>
        <w:t>中间代码IC的</w:t>
      </w:r>
      <w:r>
        <w:t>指令集及指令功能如</w:t>
      </w:r>
      <w:r>
        <w:rPr>
          <w:rFonts w:hAnsi="宋体"/>
        </w:rPr>
        <w:fldChar w:fldCharType="begin"/>
      </w:r>
      <w:r>
        <w:rPr>
          <w:rFonts w:hAnsi="宋体"/>
        </w:rPr>
        <w:instrText xml:space="preserve"> REF _Ref371495631 \h </w:instrText>
      </w:r>
      <w:r>
        <w:rPr>
          <w:rFonts w:hAnsi="宋体"/>
        </w:rPr>
      </w:r>
      <w:r>
        <w:rPr>
          <w:rFonts w:hAnsi="宋体"/>
        </w:rPr>
        <w:fldChar w:fldCharType="separate"/>
      </w:r>
      <w:r>
        <w:rPr>
          <w:rFonts w:hint="eastAsia"/>
        </w:rPr>
        <w:t>表</w:t>
      </w:r>
      <w:r>
        <w:rPr>
          <w:noProof/>
        </w:rPr>
        <w:t>1</w:t>
      </w:r>
      <w:r>
        <w:rPr>
          <w:rFonts w:hAnsi="宋体"/>
        </w:rPr>
        <w:fldChar w:fldCharType="end"/>
      </w:r>
      <w:r>
        <w:t>所示</w:t>
      </w:r>
      <w:r>
        <w:rPr>
          <w:rFonts w:hint="eastAsia"/>
        </w:rPr>
        <w:t>。</w:t>
      </w:r>
    </w:p>
    <w:p w:rsidR="006A7603" w:rsidRDefault="006A7603" w:rsidP="006A7603">
      <w:pPr>
        <w:pStyle w:val="af0"/>
        <w:keepNext/>
        <w:spacing w:after="81"/>
      </w:pPr>
      <w:bookmarkStart w:id="39" w:name="_Ref37149563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1DB">
        <w:rPr>
          <w:noProof/>
        </w:rPr>
        <w:t>1</w:t>
      </w:r>
      <w:r>
        <w:fldChar w:fldCharType="end"/>
      </w:r>
      <w:r>
        <w:rPr>
          <w:rFonts w:hint="eastAsia"/>
        </w:rPr>
        <w:t>中间代码指令集</w:t>
      </w:r>
      <w:r w:rsidR="003903BE">
        <w:rPr>
          <w:rFonts w:hint="eastAsia"/>
        </w:rPr>
        <w:t>-</w:t>
      </w:r>
      <w:r w:rsidR="003903BE">
        <w:rPr>
          <w:rFonts w:hint="eastAsia"/>
        </w:rPr>
        <w:t>指令功能</w:t>
      </w:r>
      <w:r w:rsidR="003903BE">
        <w:t>-</w:t>
      </w:r>
      <w:r>
        <w:rPr>
          <w:rFonts w:hint="eastAsia"/>
        </w:rPr>
        <w:t>汇编指令集映射</w:t>
      </w:r>
      <w:r>
        <w:t>关系</w:t>
      </w:r>
      <w:bookmarkEnd w:id="39"/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631"/>
      </w:tblGrid>
      <w:tr w:rsidR="006A5B5D" w:rsidRPr="008F767D" w:rsidTr="006A5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IC</w:t>
            </w: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:rsidR="006A5B5D" w:rsidRDefault="006A5B5D" w:rsidP="006A5B5D">
            <w:pPr>
              <w:spacing w:afterLines="0" w:after="0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功能（类C语言</w:t>
            </w:r>
            <w:r>
              <w:t>表示）</w:t>
            </w:r>
          </w:p>
        </w:tc>
        <w:tc>
          <w:tcPr>
            <w:tcW w:w="2631" w:type="dxa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x86</w:t>
            </w:r>
            <w:r>
              <w:t>汇编指令</w:t>
            </w:r>
          </w:p>
        </w:tc>
      </w:tr>
      <w:tr w:rsidR="006A5B5D" w:rsidRPr="008F767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MOV  r</w:t>
            </w:r>
            <w:r>
              <w:t>,</w:t>
            </w:r>
            <w:r>
              <w:rPr>
                <w:rFonts w:hint="eastAsia"/>
              </w:rPr>
              <w:t xml:space="preserve"> a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a</w:t>
            </w:r>
          </w:p>
        </w:tc>
        <w:tc>
          <w:tcPr>
            <w:tcW w:w="2631" w:type="dxa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MOV </w:t>
            </w:r>
            <w:r>
              <w:t>EDX, a</w:t>
            </w:r>
          </w:p>
          <w:p w:rsidR="006A5B5D" w:rsidRDefault="006A5B5D" w:rsidP="00825BF7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EDX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ADD  r, a,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+ </w:t>
            </w:r>
            <w:r>
              <w:rPr>
                <w:rFonts w:hint="eastAsia"/>
              </w:rPr>
              <w:t>b</w:t>
            </w:r>
          </w:p>
        </w:tc>
        <w:tc>
          <w:tcPr>
            <w:tcW w:w="2631" w:type="dxa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 w:rsidR="006A7603">
              <w:t>EDX</w:t>
            </w:r>
            <w:r>
              <w:rPr>
                <w:rFonts w:hint="eastAsia"/>
              </w:rPr>
              <w:t>, a</w:t>
            </w:r>
          </w:p>
          <w:p w:rsidR="006A5B5D" w:rsidRDefault="006A5B5D" w:rsidP="006A7603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6A7603">
              <w:t>EDX</w:t>
            </w:r>
            <w:r>
              <w:t>, b</w:t>
            </w:r>
          </w:p>
          <w:p w:rsidR="006A7603" w:rsidRDefault="006A7603" w:rsidP="00825BF7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EDX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Pr="007F2FC1" w:rsidRDefault="006A5B5D" w:rsidP="007F2FC1">
            <w:pPr>
              <w:spacing w:afterLines="0" w:after="0" w:line="240" w:lineRule="auto"/>
              <w:ind w:firstLineChars="0" w:firstLine="0"/>
            </w:pPr>
            <w:r>
              <w:rPr>
                <w:bCs w:val="0"/>
              </w:rPr>
              <w:t>SUB</w:t>
            </w:r>
            <w:r>
              <w:t xml:space="preserve">  </w:t>
            </w:r>
            <w:r w:rsidRPr="007F2FC1">
              <w:t>r</w:t>
            </w:r>
            <w:r>
              <w:t>,</w:t>
            </w:r>
            <w:r w:rsidRPr="007F2FC1">
              <w:t xml:space="preserve"> a</w:t>
            </w:r>
            <w:r>
              <w:t>,</w:t>
            </w:r>
            <w:r w:rsidRPr="007F2FC1"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2631" w:type="dxa"/>
          </w:tcPr>
          <w:p w:rsidR="006A7603" w:rsidRDefault="006A7603" w:rsidP="006A7603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>
              <w:t>EDX</w:t>
            </w:r>
            <w:r>
              <w:rPr>
                <w:rFonts w:hint="eastAsia"/>
              </w:rPr>
              <w:t>, a</w:t>
            </w:r>
          </w:p>
          <w:p w:rsidR="006A7603" w:rsidRDefault="006A7603" w:rsidP="006A7603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 EDX, b</w:t>
            </w:r>
          </w:p>
          <w:p w:rsidR="006A5B5D" w:rsidRDefault="006A7603" w:rsidP="00825BF7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EDX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MUL</w:t>
            </w:r>
            <w:r>
              <w:rPr>
                <w:rFonts w:hint="eastAsia"/>
              </w:rPr>
              <w:t xml:space="preserve"> </w:t>
            </w:r>
            <w:r>
              <w:t xml:space="preserve"> r, a,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a * b</w:t>
            </w:r>
          </w:p>
        </w:tc>
        <w:tc>
          <w:tcPr>
            <w:tcW w:w="2631" w:type="dxa"/>
          </w:tcPr>
          <w:p w:rsidR="006A7603" w:rsidRDefault="006A7603" w:rsidP="006A7603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>
              <w:t>EAX</w:t>
            </w:r>
            <w:r>
              <w:rPr>
                <w:rFonts w:hint="eastAsia"/>
              </w:rPr>
              <w:t>, a</w:t>
            </w:r>
          </w:p>
          <w:p w:rsidR="006A7603" w:rsidRDefault="006A7603" w:rsidP="006A7603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IMUL b</w:t>
            </w:r>
          </w:p>
          <w:p w:rsidR="006A5B5D" w:rsidRDefault="006A7603" w:rsidP="00825BF7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EAX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DIV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a / b</w:t>
            </w:r>
          </w:p>
        </w:tc>
        <w:tc>
          <w:tcPr>
            <w:tcW w:w="2631" w:type="dxa"/>
          </w:tcPr>
          <w:p w:rsidR="003903BE" w:rsidRDefault="003903BE" w:rsidP="006A7603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EDX, 0</w:t>
            </w:r>
          </w:p>
          <w:p w:rsidR="006A7603" w:rsidRDefault="006A7603" w:rsidP="006A7603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>
              <w:t>EAX</w:t>
            </w:r>
            <w:r>
              <w:rPr>
                <w:rFonts w:hint="eastAsia"/>
              </w:rPr>
              <w:t>, a</w:t>
            </w:r>
          </w:p>
          <w:p w:rsidR="006A7603" w:rsidRDefault="003903BE" w:rsidP="006A7603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IDIV</w:t>
            </w:r>
            <w:r w:rsidR="006A7603">
              <w:t xml:space="preserve"> b</w:t>
            </w:r>
          </w:p>
          <w:p w:rsidR="003903BE" w:rsidRDefault="006A7603" w:rsidP="00825BF7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EAX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MOD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a % b</w:t>
            </w:r>
          </w:p>
        </w:tc>
        <w:tc>
          <w:tcPr>
            <w:tcW w:w="2631" w:type="dxa"/>
          </w:tcPr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EDX, 0</w:t>
            </w:r>
          </w:p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>
              <w:t>EAX</w:t>
            </w:r>
            <w:r>
              <w:rPr>
                <w:rFonts w:hint="eastAsia"/>
              </w:rPr>
              <w:t>, a</w:t>
            </w:r>
          </w:p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IDIV b</w:t>
            </w:r>
          </w:p>
          <w:p w:rsidR="006A5B5D" w:rsidRDefault="003903BE" w:rsidP="00825BF7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EDX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INC  a</w:t>
            </w:r>
          </w:p>
        </w:tc>
        <w:tc>
          <w:tcPr>
            <w:tcW w:w="2693" w:type="dxa"/>
            <w:vAlign w:val="center"/>
          </w:tcPr>
          <w:p w:rsidR="006A5B5D" w:rsidRDefault="006A5B5D" w:rsidP="00286B4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  <w:r>
              <w:rPr>
                <w:rFonts w:hint="eastAsia"/>
              </w:rPr>
              <w:t>a</w:t>
            </w:r>
          </w:p>
        </w:tc>
        <w:tc>
          <w:tcPr>
            <w:tcW w:w="2631" w:type="dxa"/>
          </w:tcPr>
          <w:p w:rsidR="006A5B5D" w:rsidRDefault="003903BE" w:rsidP="00286B4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 a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DEC  a</w:t>
            </w:r>
          </w:p>
        </w:tc>
        <w:tc>
          <w:tcPr>
            <w:tcW w:w="2693" w:type="dxa"/>
            <w:vAlign w:val="center"/>
          </w:tcPr>
          <w:p w:rsidR="006A5B5D" w:rsidRDefault="006A5B5D" w:rsidP="00286B4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>
              <w:rPr>
                <w:rFonts w:hint="eastAsia"/>
              </w:rPr>
              <w:t>a</w:t>
            </w:r>
          </w:p>
        </w:tc>
        <w:tc>
          <w:tcPr>
            <w:tcW w:w="2631" w:type="dxa"/>
          </w:tcPr>
          <w:p w:rsidR="006A5B5D" w:rsidRDefault="003903BE" w:rsidP="00286B4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 a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 xml:space="preserve">AND  </w:t>
            </w:r>
            <w:r>
              <w:rPr>
                <w:rFonts w:hint="eastAsia"/>
              </w:rPr>
              <w:t>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a &amp; b</w:t>
            </w:r>
          </w:p>
        </w:tc>
        <w:tc>
          <w:tcPr>
            <w:tcW w:w="2631" w:type="dxa"/>
          </w:tcPr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>
              <w:t>EDX</w:t>
            </w:r>
            <w:r>
              <w:rPr>
                <w:rFonts w:hint="eastAsia"/>
              </w:rPr>
              <w:t>, a</w:t>
            </w:r>
          </w:p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 EDX, b</w:t>
            </w:r>
          </w:p>
          <w:p w:rsidR="006A5B5D" w:rsidRDefault="003903BE" w:rsidP="00825BF7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EDX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OR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a | b</w:t>
            </w:r>
          </w:p>
        </w:tc>
        <w:tc>
          <w:tcPr>
            <w:tcW w:w="2631" w:type="dxa"/>
          </w:tcPr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>
              <w:t>EDX</w:t>
            </w:r>
            <w:r>
              <w:rPr>
                <w:rFonts w:hint="eastAsia"/>
              </w:rPr>
              <w:t>, a</w:t>
            </w:r>
          </w:p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EDX, b</w:t>
            </w:r>
          </w:p>
          <w:p w:rsidR="006A5B5D" w:rsidRDefault="003903BE" w:rsidP="003903B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MOV r, EDX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XOR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a ^ b</w:t>
            </w:r>
          </w:p>
        </w:tc>
        <w:tc>
          <w:tcPr>
            <w:tcW w:w="2631" w:type="dxa"/>
          </w:tcPr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>
              <w:t>EDX</w:t>
            </w:r>
            <w:r>
              <w:rPr>
                <w:rFonts w:hint="eastAsia"/>
              </w:rPr>
              <w:t>, a</w:t>
            </w:r>
          </w:p>
          <w:p w:rsidR="003903BE" w:rsidRDefault="003903BE" w:rsidP="003903BE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XOR EDX, b</w:t>
            </w:r>
          </w:p>
          <w:p w:rsidR="006A5B5D" w:rsidRDefault="003903BE" w:rsidP="00825BF7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EDX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NEG</w:t>
            </w:r>
            <w:r>
              <w:rPr>
                <w:rFonts w:hint="eastAsia"/>
              </w:rPr>
              <w:t xml:space="preserve">  r</w:t>
            </w:r>
            <w:r>
              <w:t>,</w:t>
            </w:r>
            <w:r>
              <w:rPr>
                <w:rFonts w:hint="eastAsia"/>
              </w:rPr>
              <w:t xml:space="preserve"> a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~a</w:t>
            </w:r>
          </w:p>
        </w:tc>
        <w:tc>
          <w:tcPr>
            <w:tcW w:w="2631" w:type="dxa"/>
          </w:tcPr>
          <w:p w:rsidR="009421DB" w:rsidRDefault="009421DB" w:rsidP="009421DB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</w:t>
            </w:r>
            <w:r>
              <w:rPr>
                <w:rFonts w:hint="eastAsia"/>
              </w:rPr>
              <w:t xml:space="preserve"> </w:t>
            </w:r>
            <w:r>
              <w:t>EDX</w:t>
            </w:r>
            <w:r>
              <w:rPr>
                <w:rFonts w:hint="eastAsia"/>
              </w:rPr>
              <w:t>, a</w:t>
            </w:r>
          </w:p>
          <w:p w:rsidR="009421DB" w:rsidRDefault="009421DB" w:rsidP="009421DB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NEG</w:t>
            </w:r>
            <w:r>
              <w:t xml:space="preserve"> EDX</w:t>
            </w:r>
          </w:p>
          <w:p w:rsidR="006A5B5D" w:rsidRDefault="009421DB" w:rsidP="00825BF7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EDX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LSHL r, a,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 = a 逻辑左移 </w:t>
            </w:r>
            <w:r>
              <w:t>b位</w:t>
            </w:r>
          </w:p>
        </w:tc>
        <w:tc>
          <w:tcPr>
            <w:tcW w:w="2631" w:type="dxa"/>
          </w:tcPr>
          <w:p w:rsidR="006A5B5D" w:rsidRDefault="00C80BF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MOV E</w:t>
            </w:r>
            <w:r>
              <w:t>CX, b</w:t>
            </w:r>
          </w:p>
          <w:p w:rsidR="00C80BFD" w:rsidRDefault="00C80BF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 </w:t>
            </w:r>
            <w:r w:rsidR="000E5C70">
              <w:t>EAX</w:t>
            </w:r>
            <w:r>
              <w:t>, a</w:t>
            </w:r>
          </w:p>
          <w:p w:rsidR="00C80BFD" w:rsidRDefault="000E5C70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SHL EAX</w:t>
            </w:r>
            <w:r w:rsidR="00C80BFD">
              <w:t>, CL</w:t>
            </w:r>
          </w:p>
          <w:p w:rsidR="000E5C70" w:rsidRDefault="000E5C70" w:rsidP="00825BF7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EAX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t>LSH</w:t>
            </w:r>
            <w:r>
              <w:rPr>
                <w:rFonts w:hint="eastAsia"/>
              </w:rPr>
              <w:t>R</w:t>
            </w:r>
            <w:r>
              <w:t xml:space="preserve"> r, a, b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 = a 逻辑右移 </w:t>
            </w:r>
            <w:r>
              <w:t>b位</w:t>
            </w:r>
          </w:p>
        </w:tc>
        <w:tc>
          <w:tcPr>
            <w:tcW w:w="2631" w:type="dxa"/>
          </w:tcPr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MOV E</w:t>
            </w:r>
            <w:r>
              <w:t>CX, b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EAX, a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SHR EAX, CL</w:t>
            </w:r>
          </w:p>
          <w:p w:rsidR="000E5C70" w:rsidRDefault="000E5C70" w:rsidP="00825BF7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EAX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AS</w:t>
            </w:r>
            <w:r>
              <w:t>H</w:t>
            </w:r>
            <w:r>
              <w:rPr>
                <w:rFonts w:hint="eastAsia"/>
              </w:rPr>
              <w:t>L</w:t>
            </w:r>
            <w:r>
              <w:t xml:space="preserve"> r, a, b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 =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算术左移 </w:t>
            </w:r>
            <w:r>
              <w:t>b位</w:t>
            </w:r>
          </w:p>
        </w:tc>
        <w:tc>
          <w:tcPr>
            <w:tcW w:w="2631" w:type="dxa"/>
          </w:tcPr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MOV E</w:t>
            </w:r>
            <w:r>
              <w:t>CX, b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EAX, a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 EAX, CL</w:t>
            </w:r>
          </w:p>
          <w:p w:rsidR="006A5B5D" w:rsidRDefault="000E5C70" w:rsidP="00825BF7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EAX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AS</w:t>
            </w:r>
            <w:r>
              <w:t>H</w:t>
            </w:r>
            <w:r>
              <w:rPr>
                <w:rFonts w:hint="eastAsia"/>
              </w:rPr>
              <w:t>R</w:t>
            </w:r>
            <w:r>
              <w:t xml:space="preserve"> r, a, b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 =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 xml:space="preserve">算术右移 </w:t>
            </w:r>
            <w:r>
              <w:t>b位</w:t>
            </w:r>
          </w:p>
        </w:tc>
        <w:tc>
          <w:tcPr>
            <w:tcW w:w="2631" w:type="dxa"/>
          </w:tcPr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MOV E</w:t>
            </w:r>
            <w:r>
              <w:t>CX, b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EAX, a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 EAX, CL</w:t>
            </w:r>
          </w:p>
          <w:p w:rsidR="006A5B5D" w:rsidRDefault="000E5C70" w:rsidP="00825BF7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EAX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 xml:space="preserve">EQ   </w:t>
            </w:r>
            <w:r>
              <w:t>r, a, b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 = a == b</w:t>
            </w:r>
          </w:p>
        </w:tc>
        <w:tc>
          <w:tcPr>
            <w:tcW w:w="2631" w:type="dxa"/>
          </w:tcPr>
          <w:p w:rsidR="006A5B5D" w:rsidRDefault="00371A26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CMP a, b</w:t>
            </w:r>
          </w:p>
          <w:p w:rsidR="00371A26" w:rsidRDefault="00371A26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EQUAL</w:t>
            </w:r>
          </w:p>
          <w:p w:rsidR="00371A26" w:rsidRDefault="00371A26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0</w:t>
            </w:r>
          </w:p>
          <w:p w:rsidR="00371A26" w:rsidRDefault="00371A26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JMP ENDCMP</w:t>
            </w:r>
          </w:p>
          <w:p w:rsidR="00371A26" w:rsidRDefault="00371A26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EQUAL:</w:t>
            </w:r>
          </w:p>
          <w:p w:rsidR="00371A26" w:rsidRDefault="00371A26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1</w:t>
            </w:r>
          </w:p>
          <w:p w:rsidR="00371A26" w:rsidRDefault="00371A26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ENDCMP: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NE   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a !=</w:t>
            </w:r>
            <w:r>
              <w:t xml:space="preserve"> b</w:t>
            </w:r>
          </w:p>
        </w:tc>
        <w:tc>
          <w:tcPr>
            <w:tcW w:w="2631" w:type="dxa"/>
          </w:tcPr>
          <w:p w:rsidR="00371A26" w:rsidRDefault="00371A26" w:rsidP="00371A26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CMP a, b</w:t>
            </w:r>
          </w:p>
          <w:p w:rsidR="00371A26" w:rsidRDefault="00371A26" w:rsidP="00371A26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EQUAL</w:t>
            </w:r>
          </w:p>
          <w:p w:rsidR="00371A26" w:rsidRDefault="00371A26" w:rsidP="00371A26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1</w:t>
            </w:r>
          </w:p>
          <w:p w:rsidR="00371A26" w:rsidRDefault="00371A26" w:rsidP="00371A26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JMP ENDCMP</w:t>
            </w:r>
          </w:p>
          <w:p w:rsidR="00371A26" w:rsidRDefault="00371A26" w:rsidP="00371A26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EQUAL:</w:t>
            </w:r>
          </w:p>
          <w:p w:rsidR="00371A26" w:rsidRDefault="00371A26" w:rsidP="00371A26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0</w:t>
            </w:r>
          </w:p>
          <w:p w:rsidR="006A5B5D" w:rsidRDefault="00371A26" w:rsidP="00371A26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ENDCMP: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GT   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a &gt; b</w:t>
            </w:r>
          </w:p>
        </w:tc>
        <w:tc>
          <w:tcPr>
            <w:tcW w:w="2631" w:type="dxa"/>
          </w:tcPr>
          <w:p w:rsidR="00C80BFD" w:rsidRDefault="00C80BFD" w:rsidP="00C80BFD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CMP a, b</w:t>
            </w:r>
          </w:p>
          <w:p w:rsidR="00C80BFD" w:rsidRDefault="00C80BFD" w:rsidP="00C80BFD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JG GREAT</w:t>
            </w:r>
          </w:p>
          <w:p w:rsidR="00C80BFD" w:rsidRDefault="00C80BFD" w:rsidP="00C80BFD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 r, </w:t>
            </w:r>
            <w:r w:rsidR="000E5C70">
              <w:t>0</w:t>
            </w:r>
          </w:p>
          <w:p w:rsidR="00C80BFD" w:rsidRDefault="00C80BFD" w:rsidP="00C80BFD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JMP ENDCMP</w:t>
            </w:r>
          </w:p>
          <w:p w:rsidR="00C80BFD" w:rsidRDefault="00C80BFD" w:rsidP="00C80BFD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GREAT:</w:t>
            </w:r>
          </w:p>
          <w:p w:rsidR="00C80BFD" w:rsidRDefault="00C80BFD" w:rsidP="00C80BFD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 r, </w:t>
            </w:r>
            <w:r w:rsidR="000E5C70">
              <w:t>1</w:t>
            </w:r>
          </w:p>
          <w:p w:rsidR="001E360F" w:rsidRDefault="00C80BFD" w:rsidP="00C80BFD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ENDCMP: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LT   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a &lt; b</w:t>
            </w:r>
          </w:p>
        </w:tc>
        <w:tc>
          <w:tcPr>
            <w:tcW w:w="2631" w:type="dxa"/>
          </w:tcPr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CMP a, b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BD6DC5">
              <w:t>L</w:t>
            </w:r>
            <w:r>
              <w:t xml:space="preserve"> LESS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0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JMP ENDCMP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LESS: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1</w:t>
            </w:r>
          </w:p>
          <w:p w:rsidR="006A5B5D" w:rsidRDefault="000E5C70" w:rsidP="000E5C7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ENDCMP: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GE   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a &gt;= b</w:t>
            </w:r>
          </w:p>
        </w:tc>
        <w:tc>
          <w:tcPr>
            <w:tcW w:w="2631" w:type="dxa"/>
          </w:tcPr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CMP a, b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BD6DC5">
              <w:t>L</w:t>
            </w:r>
            <w:r>
              <w:t xml:space="preserve"> LESS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1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JMP ENDCMP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LESS:</w:t>
            </w:r>
          </w:p>
          <w:p w:rsidR="000E5C70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0</w:t>
            </w:r>
          </w:p>
          <w:p w:rsidR="006A5B5D" w:rsidRDefault="000E5C70" w:rsidP="000E5C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ENDCMP: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LE   r</w:t>
            </w:r>
            <w:r>
              <w:t>,</w:t>
            </w:r>
            <w:r>
              <w:rPr>
                <w:rFonts w:hint="eastAsia"/>
              </w:rPr>
              <w:t xml:space="preserve"> a</w:t>
            </w:r>
            <w:r>
              <w:t>,</w:t>
            </w:r>
            <w:r>
              <w:rPr>
                <w:rFonts w:hint="eastAsia"/>
              </w:rPr>
              <w:t xml:space="preserve"> b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a &lt;= b</w:t>
            </w:r>
          </w:p>
        </w:tc>
        <w:tc>
          <w:tcPr>
            <w:tcW w:w="2631" w:type="dxa"/>
          </w:tcPr>
          <w:p w:rsidR="00AF5CC4" w:rsidRDefault="00AF5CC4" w:rsidP="00AF5CC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CMP a, b</w:t>
            </w:r>
          </w:p>
          <w:p w:rsidR="00AF5CC4" w:rsidRDefault="00AF5CC4" w:rsidP="00AF5CC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 GREAT</w:t>
            </w:r>
          </w:p>
          <w:p w:rsidR="00AF5CC4" w:rsidRDefault="00AF5CC4" w:rsidP="00AF5CC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1</w:t>
            </w:r>
          </w:p>
          <w:p w:rsidR="00AF5CC4" w:rsidRDefault="00AF5CC4" w:rsidP="00AF5CC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JMP ENDCMP</w:t>
            </w:r>
          </w:p>
          <w:p w:rsidR="00AF5CC4" w:rsidRDefault="00AF5CC4" w:rsidP="00AF5CC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GREAT:</w:t>
            </w:r>
          </w:p>
          <w:p w:rsidR="00AF5CC4" w:rsidRDefault="00AF5CC4" w:rsidP="00AF5CC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r, 0</w:t>
            </w:r>
          </w:p>
          <w:p w:rsidR="006A5B5D" w:rsidRDefault="00AF5CC4" w:rsidP="00AF5CC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ENDCMP: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 xml:space="preserve">LEA  </w:t>
            </w:r>
            <w:r>
              <w:t>r, a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&amp;a</w:t>
            </w:r>
          </w:p>
        </w:tc>
        <w:tc>
          <w:tcPr>
            <w:tcW w:w="2631" w:type="dxa"/>
          </w:tcPr>
          <w:p w:rsidR="006A5B5D" w:rsidRDefault="00AF5CC4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LEA ESI, a</w:t>
            </w:r>
          </w:p>
          <w:p w:rsidR="00AF5CC4" w:rsidRDefault="00AF5CC4" w:rsidP="0069634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ESI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DREF r</w:t>
            </w:r>
            <w:r>
              <w:t>,</w:t>
            </w:r>
            <w:r>
              <w:rPr>
                <w:rFonts w:hint="eastAsia"/>
              </w:rPr>
              <w:t xml:space="preserve"> a</w:t>
            </w:r>
          </w:p>
        </w:tc>
        <w:tc>
          <w:tcPr>
            <w:tcW w:w="2693" w:type="dxa"/>
            <w:vAlign w:val="center"/>
          </w:tcPr>
          <w:p w:rsidR="006A5B5D" w:rsidRDefault="006A5B5D" w:rsidP="0069634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*a</w:t>
            </w:r>
          </w:p>
        </w:tc>
        <w:tc>
          <w:tcPr>
            <w:tcW w:w="2631" w:type="dxa"/>
          </w:tcPr>
          <w:p w:rsidR="006A5B5D" w:rsidRDefault="00AF5CC4" w:rsidP="0069634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MOV EDX, </w:t>
            </w:r>
            <w:r>
              <w:t>[</w:t>
            </w:r>
            <w:r>
              <w:rPr>
                <w:rFonts w:hint="eastAsia"/>
              </w:rPr>
              <w:t>a</w:t>
            </w:r>
            <w:r>
              <w:t>]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D67F8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CALL</w:t>
            </w:r>
            <w:r>
              <w:t xml:space="preserve"> r, f, a1, a2, ...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f</w:t>
            </w:r>
            <w:r>
              <w:t xml:space="preserve"> </w:t>
            </w:r>
            <w:r>
              <w:rPr>
                <w:rFonts w:hint="eastAsia"/>
              </w:rPr>
              <w:t>(a1, a2, ...</w:t>
            </w:r>
            <w:r>
              <w:t>)</w:t>
            </w:r>
          </w:p>
        </w:tc>
        <w:tc>
          <w:tcPr>
            <w:tcW w:w="2631" w:type="dxa"/>
          </w:tcPr>
          <w:p w:rsidR="006A5B5D" w:rsidRDefault="00D97A70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PUSH r</w:t>
            </w:r>
          </w:p>
          <w:p w:rsidR="00D97A70" w:rsidRDefault="00D97A70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a1</w:t>
            </w:r>
          </w:p>
          <w:p w:rsidR="00D97A70" w:rsidRDefault="00D97A70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a2</w:t>
            </w:r>
          </w:p>
          <w:p w:rsidR="00D97A70" w:rsidRDefault="00D97A70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:rsidR="00D97A70" w:rsidRDefault="00D97A70" w:rsidP="00D97A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f</w:t>
            </w:r>
          </w:p>
          <w:p w:rsidR="00493605" w:rsidRDefault="00493605" w:rsidP="00D97A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MOV EDX, </w:t>
            </w:r>
            <w:r>
              <w:t>[</w:t>
            </w:r>
            <w:r>
              <w:rPr>
                <w:rFonts w:hint="eastAsia"/>
              </w:rPr>
              <w:t>SP</w:t>
            </w:r>
            <w:r>
              <w:t>]</w:t>
            </w:r>
          </w:p>
          <w:p w:rsidR="00493605" w:rsidRDefault="00493605" w:rsidP="00D97A7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r, EDX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D67F8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INVOKE f</w:t>
            </w:r>
            <w:r>
              <w:t>,</w:t>
            </w:r>
            <w:r>
              <w:rPr>
                <w:rFonts w:hint="eastAsia"/>
              </w:rPr>
              <w:t xml:space="preserve"> a1, a2, ...</w:t>
            </w:r>
          </w:p>
        </w:tc>
        <w:tc>
          <w:tcPr>
            <w:tcW w:w="2693" w:type="dxa"/>
            <w:vAlign w:val="center"/>
          </w:tcPr>
          <w:p w:rsidR="006A5B5D" w:rsidRDefault="006A5B5D" w:rsidP="00B54C30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 (a1, a2, ...</w:t>
            </w:r>
            <w:r>
              <w:t>)</w:t>
            </w:r>
          </w:p>
        </w:tc>
        <w:tc>
          <w:tcPr>
            <w:tcW w:w="2631" w:type="dxa"/>
          </w:tcPr>
          <w:p w:rsidR="00493605" w:rsidRDefault="00493605" w:rsidP="00493605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a1</w:t>
            </w:r>
          </w:p>
          <w:p w:rsidR="00493605" w:rsidRDefault="00493605" w:rsidP="00493605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a2</w:t>
            </w:r>
          </w:p>
          <w:p w:rsidR="00493605" w:rsidRDefault="00493605" w:rsidP="00493605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  <w:p w:rsidR="006A5B5D" w:rsidRDefault="00493605" w:rsidP="00493605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f</w:t>
            </w:r>
          </w:p>
        </w:tc>
      </w:tr>
      <w:tr w:rsidR="00493605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93605" w:rsidRDefault="00493605" w:rsidP="00D67F8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2693" w:type="dxa"/>
            <w:vAlign w:val="center"/>
          </w:tcPr>
          <w:p w:rsidR="00493605" w:rsidRDefault="00493605" w:rsidP="00B54C30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</w:t>
            </w:r>
          </w:p>
        </w:tc>
        <w:tc>
          <w:tcPr>
            <w:tcW w:w="2631" w:type="dxa"/>
          </w:tcPr>
          <w:p w:rsidR="00493605" w:rsidRDefault="00493605" w:rsidP="00493605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E0341D" w:rsidP="00E0341D">
            <w:pPr>
              <w:spacing w:afterLines="0" w:after="0" w:line="240" w:lineRule="auto"/>
              <w:ind w:firstLineChars="0" w:firstLine="0"/>
            </w:pPr>
            <w:r>
              <w:t>RET</w:t>
            </w:r>
            <w:r w:rsidR="006A5B5D">
              <w:rPr>
                <w:rFonts w:hint="eastAsia"/>
              </w:rPr>
              <w:t xml:space="preserve">  r</w:t>
            </w:r>
          </w:p>
        </w:tc>
        <w:tc>
          <w:tcPr>
            <w:tcW w:w="2693" w:type="dxa"/>
            <w:vAlign w:val="center"/>
          </w:tcPr>
          <w:p w:rsidR="006A5B5D" w:rsidRDefault="006A5B5D" w:rsidP="00A2392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return r</w:t>
            </w:r>
          </w:p>
        </w:tc>
        <w:tc>
          <w:tcPr>
            <w:tcW w:w="2631" w:type="dxa"/>
          </w:tcPr>
          <w:p w:rsidR="006A5B5D" w:rsidRDefault="00D97A70" w:rsidP="00A2392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MOV EDX, </w:t>
            </w:r>
            <w:r>
              <w:t>r</w:t>
            </w:r>
          </w:p>
          <w:p w:rsidR="00D97A70" w:rsidRDefault="00D97A70" w:rsidP="00A2392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MOV </w:t>
            </w:r>
            <w:r w:rsidR="00493605">
              <w:t>ARGSIZE[SP], EDX</w:t>
            </w:r>
          </w:p>
          <w:p w:rsidR="00493605" w:rsidRDefault="00493605" w:rsidP="00A2392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 ARGSIZE</w:t>
            </w:r>
          </w:p>
          <w:p w:rsidR="00493605" w:rsidRDefault="00493605" w:rsidP="00A2392E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注</w:t>
            </w:r>
            <w:r>
              <w:t>：</w:t>
            </w:r>
            <w:r>
              <w:rPr>
                <w:rFonts w:hint="eastAsia"/>
              </w:rPr>
              <w:t>ARGSIZE为</w:t>
            </w:r>
            <w:r>
              <w:t>所有参数的大小</w:t>
            </w:r>
            <w:r>
              <w:rPr>
                <w:rFonts w:hint="eastAsia"/>
              </w:rPr>
              <w:t>之和</w:t>
            </w:r>
            <w:r>
              <w:t>)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990C0C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J</w:t>
            </w:r>
            <w:r>
              <w:t>CT</w:t>
            </w:r>
            <w:r>
              <w:rPr>
                <w:rFonts w:hint="eastAsia"/>
              </w:rPr>
              <w:t xml:space="preserve">  t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c</w:t>
            </w:r>
          </w:p>
        </w:tc>
        <w:tc>
          <w:tcPr>
            <w:tcW w:w="2693" w:type="dxa"/>
            <w:vAlign w:val="center"/>
          </w:tcPr>
          <w:p w:rsidR="006A5B5D" w:rsidRDefault="006A5B5D" w:rsidP="00990C0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(c</w:t>
            </w:r>
            <w:r>
              <w:rPr>
                <w:rFonts w:hint="eastAsia"/>
              </w:rPr>
              <w:t>==true</w:t>
            </w:r>
            <w:r>
              <w:t xml:space="preserve">) </w:t>
            </w:r>
            <w:r>
              <w:rPr>
                <w:rFonts w:hint="eastAsia"/>
              </w:rPr>
              <w:t>PC = t</w:t>
            </w:r>
            <w:r>
              <w:t>;</w:t>
            </w:r>
          </w:p>
        </w:tc>
        <w:tc>
          <w:tcPr>
            <w:tcW w:w="2631" w:type="dxa"/>
          </w:tcPr>
          <w:p w:rsidR="006A5B5D" w:rsidRDefault="00D670FA" w:rsidP="00990C0C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CMP c, 0</w:t>
            </w:r>
          </w:p>
          <w:p w:rsidR="00D670FA" w:rsidRDefault="00D670FA" w:rsidP="00D670FA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="001E360F">
              <w:t>N</w:t>
            </w:r>
            <w:r>
              <w:t>E t</w:t>
            </w:r>
          </w:p>
        </w:tc>
      </w:tr>
      <w:tr w:rsidR="006A5B5D" w:rsidTr="006A5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990C0C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J</w:t>
            </w:r>
            <w:r>
              <w:t xml:space="preserve">CF </w:t>
            </w:r>
            <w:r>
              <w:rPr>
                <w:rFonts w:hint="eastAsia"/>
              </w:rPr>
              <w:t xml:space="preserve"> t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c</w:t>
            </w:r>
          </w:p>
        </w:tc>
        <w:tc>
          <w:tcPr>
            <w:tcW w:w="2693" w:type="dxa"/>
            <w:vAlign w:val="center"/>
          </w:tcPr>
          <w:p w:rsidR="006A5B5D" w:rsidRDefault="006A5B5D" w:rsidP="00990C0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if (</w:t>
            </w:r>
            <w:r>
              <w:t>c==false) PC = t</w:t>
            </w:r>
          </w:p>
        </w:tc>
        <w:tc>
          <w:tcPr>
            <w:tcW w:w="2631" w:type="dxa"/>
          </w:tcPr>
          <w:p w:rsidR="006A5B5D" w:rsidRDefault="00D670FA" w:rsidP="00990C0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CMP c, 0</w:t>
            </w:r>
          </w:p>
          <w:p w:rsidR="001E360F" w:rsidRDefault="001E360F" w:rsidP="00990C0C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 t</w:t>
            </w:r>
          </w:p>
        </w:tc>
      </w:tr>
      <w:tr w:rsidR="006A5B5D" w:rsidTr="006A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6A5B5D" w:rsidRDefault="006A5B5D" w:rsidP="00A2392E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JMP</w:t>
            </w:r>
            <w:r>
              <w:t xml:space="preserve">  t</w:t>
            </w:r>
          </w:p>
        </w:tc>
        <w:tc>
          <w:tcPr>
            <w:tcW w:w="2693" w:type="dxa"/>
            <w:vAlign w:val="center"/>
          </w:tcPr>
          <w:p w:rsidR="006A5B5D" w:rsidRDefault="006A5B5D" w:rsidP="00A2392E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 = t</w:t>
            </w:r>
          </w:p>
        </w:tc>
        <w:tc>
          <w:tcPr>
            <w:tcW w:w="2631" w:type="dxa"/>
          </w:tcPr>
          <w:p w:rsidR="006A5B5D" w:rsidRDefault="001E360F" w:rsidP="00A2392E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JMP t</w:t>
            </w:r>
          </w:p>
        </w:tc>
      </w:tr>
    </w:tbl>
    <w:p w:rsidR="004A1D36" w:rsidRDefault="000C7187" w:rsidP="004A1D36">
      <w:pPr>
        <w:spacing w:after="81"/>
        <w:ind w:firstLine="480"/>
      </w:pPr>
      <w:r>
        <w:rPr>
          <w:rFonts w:hint="eastAsia"/>
        </w:rPr>
        <w:t>表中r</w:t>
      </w:r>
      <w:r>
        <w:t>、a、b均为变量，t为目标地址，即</w:t>
      </w:r>
      <w:r w:rsidR="008F767D">
        <w:rPr>
          <w:rFonts w:hint="eastAsia"/>
        </w:rPr>
        <w:t>标签</w:t>
      </w:r>
      <w:r w:rsidR="008C3C44">
        <w:rPr>
          <w:rFonts w:hint="eastAsia"/>
        </w:rPr>
        <w:t>，</w:t>
      </w:r>
      <w:r w:rsidR="008C3C44">
        <w:t>c为条件</w:t>
      </w:r>
      <w:r w:rsidR="008F767D">
        <w:t>。</w:t>
      </w:r>
    </w:p>
    <w:p w:rsidR="00214B58" w:rsidRPr="00214B58" w:rsidRDefault="00214B58" w:rsidP="004A1D36">
      <w:pPr>
        <w:spacing w:after="81"/>
        <w:ind w:firstLine="480"/>
        <w:rPr>
          <w:rFonts w:hint="eastAsia"/>
        </w:rPr>
      </w:pPr>
      <w:r>
        <w:rPr>
          <w:rFonts w:hint="eastAsia"/>
        </w:rPr>
        <w:t>按照r</w:t>
      </w:r>
      <w:r>
        <w:t>和a</w:t>
      </w:r>
      <w:r>
        <w:rPr>
          <w:rFonts w:hint="eastAsia"/>
        </w:rPr>
        <w:t>、</w:t>
      </w:r>
      <w:r>
        <w:t>b的</w:t>
      </w:r>
      <w:r>
        <w:rPr>
          <w:rFonts w:hint="eastAsia"/>
        </w:rPr>
        <w:t>大小和</w:t>
      </w:r>
      <w:r>
        <w:t>类型分别采用</w:t>
      </w:r>
      <w:r>
        <w:rPr>
          <w:rFonts w:hint="eastAsia"/>
        </w:rPr>
        <w:t>DL/DX/EDX/</w:t>
      </w:r>
      <w:r>
        <w:t>ST(0)</w:t>
      </w:r>
      <w:r>
        <w:rPr>
          <w:rFonts w:hint="eastAsia"/>
        </w:rPr>
        <w:t>存储</w:t>
      </w:r>
      <w:r>
        <w:t>中间结果，然后如果a、b</w:t>
      </w:r>
      <w:r>
        <w:rPr>
          <w:rFonts w:hint="eastAsia"/>
        </w:rPr>
        <w:t>为</w:t>
      </w:r>
      <w:r>
        <w:t>变量且位数比</w:t>
      </w:r>
      <w:r>
        <w:rPr>
          <w:rFonts w:hint="eastAsia"/>
        </w:rPr>
        <w:t>r</w:t>
      </w:r>
      <w:r>
        <w:t>少，则使用</w:t>
      </w:r>
      <w:r>
        <w:rPr>
          <w:rFonts w:hint="eastAsia"/>
        </w:rPr>
        <w:t>MOVSX进行</w:t>
      </w:r>
      <w:r>
        <w:t>移动，如果a、b为常量则仍然使用</w:t>
      </w:r>
      <w:r>
        <w:rPr>
          <w:rFonts w:hint="eastAsia"/>
        </w:rPr>
        <w:t>MOV。</w:t>
      </w:r>
      <w:r>
        <w:t>如果</w:t>
      </w:r>
      <w:r>
        <w:rPr>
          <w:rFonts w:hint="eastAsia"/>
        </w:rPr>
        <w:t>a</w:t>
      </w:r>
      <w:r>
        <w:t>、b为浮点数，则</w:t>
      </w:r>
      <w:r w:rsidR="00934B6B">
        <w:rPr>
          <w:rFonts w:hint="eastAsia"/>
        </w:rPr>
        <w:t>使用F</w:t>
      </w:r>
      <w:r w:rsidR="00934B6B">
        <w:t>(I)</w:t>
      </w:r>
      <w:r w:rsidR="00934B6B">
        <w:rPr>
          <w:rFonts w:hint="eastAsia"/>
        </w:rPr>
        <w:t>LD和F</w:t>
      </w:r>
      <w:r w:rsidR="00934B6B">
        <w:t>(I)</w:t>
      </w:r>
      <w:r w:rsidR="00934B6B">
        <w:rPr>
          <w:rFonts w:hint="eastAsia"/>
        </w:rPr>
        <w:t>ST进行从</w:t>
      </w:r>
      <w:r w:rsidR="00934B6B">
        <w:t>内存读或写入内存。</w:t>
      </w:r>
      <w:r w:rsidR="00825BF7">
        <w:rPr>
          <w:rFonts w:hint="eastAsia"/>
        </w:rPr>
        <w:t>目前在</w:t>
      </w:r>
      <w:r w:rsidR="00825BF7">
        <w:t>不做优化的情况下不用考虑</w:t>
      </w:r>
      <w:r w:rsidR="00825BF7">
        <w:rPr>
          <w:rFonts w:hint="eastAsia"/>
        </w:rPr>
        <w:t>EAX,ECX,EDX的</w:t>
      </w:r>
      <w:r w:rsidR="00825BF7">
        <w:t>内容是否会被覆盖，</w:t>
      </w:r>
      <w:r w:rsidR="00825BF7">
        <w:rPr>
          <w:rFonts w:hint="eastAsia"/>
        </w:rPr>
        <w:t>如果</w:t>
      </w:r>
      <w:r w:rsidR="00825BF7">
        <w:t>后期需要对寄存器分配做相关优化</w:t>
      </w:r>
      <w:r w:rsidR="00825BF7">
        <w:rPr>
          <w:rFonts w:hint="eastAsia"/>
        </w:rPr>
        <w:t>（比如</w:t>
      </w:r>
      <w:r w:rsidR="00825BF7">
        <w:t>使用一个寄存器替换某些计数变量）则可能要加入</w:t>
      </w:r>
      <w:r w:rsidR="00825BF7">
        <w:rPr>
          <w:rFonts w:hint="eastAsia"/>
        </w:rPr>
        <w:t>在</w:t>
      </w:r>
      <w:r w:rsidR="00825BF7">
        <w:t>是杨倩将寄存器</w:t>
      </w:r>
      <w:bookmarkStart w:id="40" w:name="_GoBack"/>
      <w:bookmarkEnd w:id="40"/>
      <w:r w:rsidR="00825BF7">
        <w:t>的值</w:t>
      </w:r>
      <w:r w:rsidR="00825BF7">
        <w:rPr>
          <w:rFonts w:hint="eastAsia"/>
        </w:rPr>
        <w:t>入栈使用</w:t>
      </w:r>
      <w:r w:rsidR="00825BF7">
        <w:t>后将其弹出的操作。</w:t>
      </w:r>
    </w:p>
    <w:p w:rsidR="008B4AB4" w:rsidRDefault="009D68A4" w:rsidP="00F31080">
      <w:pPr>
        <w:pStyle w:val="2"/>
        <w:spacing w:before="163"/>
      </w:pPr>
      <w:bookmarkStart w:id="41" w:name="_Toc364694821"/>
      <w:r>
        <w:rPr>
          <w:rFonts w:hint="eastAsia"/>
        </w:rPr>
        <w:t>源代码</w:t>
      </w:r>
      <w:r w:rsidR="008B4AB4">
        <w:rPr>
          <w:rFonts w:hint="eastAsia"/>
        </w:rPr>
        <w:t>代码</w:t>
      </w:r>
      <w:r w:rsidR="008B4AB4">
        <w:t>到</w:t>
      </w:r>
      <w:r>
        <w:rPr>
          <w:rFonts w:hint="eastAsia"/>
        </w:rPr>
        <w:t>中间</w:t>
      </w:r>
      <w:r w:rsidR="008B4AB4">
        <w:t>代码的映射</w:t>
      </w:r>
      <w:bookmarkEnd w:id="41"/>
    </w:p>
    <w:p w:rsidR="00371A26" w:rsidRDefault="00246334" w:rsidP="008E24FF">
      <w:pPr>
        <w:spacing w:after="81"/>
        <w:ind w:firstLine="480"/>
      </w:pPr>
      <w:r>
        <w:rPr>
          <w:rFonts w:hint="eastAsia"/>
        </w:rPr>
        <w:t>中间</w:t>
      </w:r>
      <w:r>
        <w:t>代码中直接使用变量名如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，</w:t>
      </w:r>
      <w:r w:rsidR="009D68A4">
        <w:rPr>
          <w:rFonts w:hint="eastAsia"/>
        </w:rPr>
        <w:t>且除了</w:t>
      </w:r>
      <w:r w:rsidR="009D68A4">
        <w:t>全局变量之外均无需事先定义，</w:t>
      </w:r>
      <w:r w:rsidR="008E24FF">
        <w:rPr>
          <w:rFonts w:hint="eastAsia"/>
        </w:rPr>
        <w:t>可以</w:t>
      </w:r>
      <w:r w:rsidR="009D68A4">
        <w:t>直接使用，但是每次使用其后都</w:t>
      </w:r>
      <w:r w:rsidR="009D68A4">
        <w:rPr>
          <w:rFonts w:hint="eastAsia"/>
        </w:rPr>
        <w:t>要有</w:t>
      </w:r>
      <w:r w:rsidR="009D68A4">
        <w:t>类型标注</w:t>
      </w:r>
      <w:r w:rsidR="00513CEF">
        <w:rPr>
          <w:rFonts w:hint="eastAsia"/>
        </w:rPr>
        <w:t>。</w:t>
      </w:r>
    </w:p>
    <w:p w:rsidR="004D21B2" w:rsidRDefault="004D21B2" w:rsidP="008E24FF">
      <w:pPr>
        <w:spacing w:after="81"/>
        <w:ind w:firstLine="480"/>
      </w:pPr>
      <w:r>
        <w:rPr>
          <w:rFonts w:hint="eastAsia"/>
        </w:rPr>
        <w:t>用户自定义</w:t>
      </w:r>
      <w:r>
        <w:t>标签名称之前加</w:t>
      </w:r>
      <w:r w:rsidR="00C95A00">
        <w:rPr>
          <w:rFonts w:hint="eastAsia"/>
        </w:rPr>
        <w:t>“</w:t>
      </w:r>
      <w:r>
        <w:rPr>
          <w:rFonts w:hint="eastAsia"/>
        </w:rPr>
        <w:t>U</w:t>
      </w:r>
      <w:r>
        <w:t>_</w:t>
      </w:r>
      <w:r w:rsidR="00C95A00" w:rsidRPr="00C95A00">
        <w:rPr>
          <w:rFonts w:hAnsi="宋体"/>
        </w:rPr>
        <w:t>”</w:t>
      </w:r>
      <w:r>
        <w:rPr>
          <w:rFonts w:hint="eastAsia"/>
        </w:rPr>
        <w:t>，系统会在</w:t>
      </w:r>
      <w:r>
        <w:t>循环、分支等语句中自动生成</w:t>
      </w:r>
      <w:r>
        <w:rPr>
          <w:rFonts w:hint="eastAsia"/>
        </w:rPr>
        <w:t>标签，此类标签</w:t>
      </w:r>
      <w:r>
        <w:t>全部命名</w:t>
      </w:r>
      <w:r w:rsidRPr="004D21B2">
        <w:rPr>
          <w:rFonts w:hAnsi="宋体"/>
        </w:rPr>
        <w:t>为“AUTO_LABEL[N]”</w:t>
      </w:r>
      <w:r w:rsidRPr="004D21B2">
        <w:rPr>
          <w:rFonts w:hAnsi="宋体" w:hint="eastAsia"/>
        </w:rPr>
        <w:t>，</w:t>
      </w:r>
      <w:r w:rsidRPr="004D21B2">
        <w:rPr>
          <w:rFonts w:hAnsi="宋体"/>
        </w:rPr>
        <w:t>其</w:t>
      </w:r>
      <w:r>
        <w:t>中</w:t>
      </w:r>
      <w:r>
        <w:rPr>
          <w:rFonts w:hint="eastAsia"/>
        </w:rPr>
        <w:t>[</w:t>
      </w:r>
      <w:r>
        <w:t>N</w:t>
      </w:r>
      <w:r>
        <w:rPr>
          <w:rFonts w:hint="eastAsia"/>
        </w:rPr>
        <w:t>]为</w:t>
      </w:r>
      <w:r>
        <w:t>数字</w:t>
      </w:r>
      <w:r>
        <w:rPr>
          <w:rFonts w:hint="eastAsia"/>
        </w:rPr>
        <w:t>。</w:t>
      </w:r>
    </w:p>
    <w:p w:rsidR="00C95A00" w:rsidRDefault="00C95A00" w:rsidP="008E24FF">
      <w:pPr>
        <w:spacing w:after="81"/>
        <w:ind w:firstLine="480"/>
      </w:pPr>
      <w:r>
        <w:rPr>
          <w:rFonts w:hint="eastAsia"/>
        </w:rPr>
        <w:t>用户</w:t>
      </w:r>
      <w:r>
        <w:t>定义的struct全部</w:t>
      </w:r>
      <w:r>
        <w:rPr>
          <w:rFonts w:hint="eastAsia"/>
        </w:rPr>
        <w:t>使用</w:t>
      </w:r>
      <w:r>
        <w:t>下划线</w:t>
      </w:r>
      <w:r w:rsidR="004902A8">
        <w:rPr>
          <w:rFonts w:hint="eastAsia"/>
        </w:rPr>
        <w:t>代替“.”</w:t>
      </w:r>
      <w:r w:rsidR="004902A8">
        <w:t>，把结构体拆解成独立的变量。</w:t>
      </w:r>
      <w:r w:rsidR="004902A8">
        <w:rPr>
          <w:rFonts w:hint="eastAsia"/>
        </w:rPr>
        <w:t>（暂未</w:t>
      </w:r>
      <w:r w:rsidR="004902A8">
        <w:t>实现）</w:t>
      </w:r>
    </w:p>
    <w:p w:rsidR="009421DB" w:rsidRDefault="00B97A2C" w:rsidP="00246334">
      <w:pPr>
        <w:spacing w:after="81"/>
        <w:ind w:firstLine="480"/>
      </w:pPr>
      <w:r>
        <w:rPr>
          <w:rFonts w:hint="eastAsia"/>
        </w:rPr>
        <w:t>其他</w:t>
      </w:r>
      <w:r w:rsidR="009421DB">
        <w:rPr>
          <w:rFonts w:hint="eastAsia"/>
        </w:rPr>
        <w:t>详细</w:t>
      </w:r>
      <w:r>
        <w:rPr>
          <w:rFonts w:hint="eastAsia"/>
        </w:rPr>
        <w:t>映射</w:t>
      </w:r>
      <w:r>
        <w:t>规则</w:t>
      </w:r>
      <w:r w:rsidR="009421DB">
        <w:t>参见</w:t>
      </w:r>
      <w:r>
        <w:rPr>
          <w:rFonts w:hint="eastAsia"/>
        </w:rPr>
        <w:t>中间代码</w:t>
      </w:r>
      <w:r>
        <w:t>的设计</w:t>
      </w:r>
      <w:r>
        <w:rPr>
          <w:rFonts w:hint="eastAsia"/>
        </w:rPr>
        <w:t>、</w:t>
      </w:r>
      <w:r w:rsidR="009421DB">
        <w:t>表1</w:t>
      </w:r>
      <w:r>
        <w:rPr>
          <w:rFonts w:hint="eastAsia"/>
        </w:rPr>
        <w:t>和</w:t>
      </w:r>
      <w:r w:rsidR="009421DB">
        <w:t>表</w:t>
      </w:r>
      <w:r w:rsidR="009421DB">
        <w:rPr>
          <w:rFonts w:hint="eastAsia"/>
        </w:rPr>
        <w:t>2。</w:t>
      </w:r>
    </w:p>
    <w:p w:rsidR="009421DB" w:rsidRDefault="009421DB" w:rsidP="009421DB">
      <w:pPr>
        <w:pStyle w:val="af0"/>
        <w:keepNext/>
        <w:spacing w:after="81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实现</w:t>
      </w:r>
      <w:r>
        <w:rPr>
          <w:rFonts w:hint="eastAsia"/>
          <w:noProof/>
        </w:rPr>
        <w:t>方式</w:t>
      </w:r>
    </w:p>
    <w:tbl>
      <w:tblPr>
        <w:tblStyle w:val="4-4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693"/>
        <w:gridCol w:w="2631"/>
      </w:tblGrid>
      <w:tr w:rsidR="009421DB" w:rsidTr="005F3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</w:pPr>
            <w:r>
              <w:t>IC</w:t>
            </w: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功能（类C语言</w:t>
            </w:r>
            <w:r>
              <w:t>表示）</w:t>
            </w:r>
          </w:p>
        </w:tc>
        <w:tc>
          <w:tcPr>
            <w:tcW w:w="2631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x86</w:t>
            </w:r>
            <w:r>
              <w:t>汇编指令</w:t>
            </w:r>
          </w:p>
        </w:tc>
      </w:tr>
      <w:tr w:rsidR="009421DB" w:rsidTr="005F3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</w:pPr>
            <w:r>
              <w:t>NEQ</w:t>
            </w:r>
            <w:r w:rsidR="00D670FA">
              <w:t xml:space="preserve"> </w:t>
            </w:r>
            <w:r w:rsidR="00D670FA">
              <w:rPr>
                <w:rFonts w:hint="eastAsia"/>
              </w:rPr>
              <w:t>r, a, 0</w:t>
            </w:r>
          </w:p>
          <w:p w:rsidR="00D670FA" w:rsidRDefault="005F34E4" w:rsidP="005F34E4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J</w:t>
            </w:r>
            <w:r>
              <w:t>CF FALSE, r</w:t>
            </w:r>
          </w:p>
          <w:p w:rsidR="005F34E4" w:rsidRDefault="005F34E4" w:rsidP="005F34E4">
            <w:pPr>
              <w:spacing w:afterLines="0" w:after="0" w:line="240" w:lineRule="auto"/>
              <w:ind w:firstLineChars="0" w:firstLine="0"/>
            </w:pPr>
            <w:r>
              <w:t>NEQ r, b, 0</w:t>
            </w:r>
          </w:p>
          <w:p w:rsidR="005F34E4" w:rsidRDefault="005F34E4" w:rsidP="005F34E4">
            <w:pPr>
              <w:spacing w:afterLines="0" w:after="0" w:line="240" w:lineRule="auto"/>
              <w:ind w:firstLineChars="0" w:firstLine="0"/>
            </w:pPr>
            <w:r>
              <w:t>FALSE:</w:t>
            </w:r>
          </w:p>
        </w:tc>
        <w:tc>
          <w:tcPr>
            <w:tcW w:w="2693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a &amp;&amp; b</w:t>
            </w:r>
          </w:p>
        </w:tc>
        <w:tc>
          <w:tcPr>
            <w:tcW w:w="2631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参考NEQ和JC</w:t>
            </w:r>
            <w:r>
              <w:t>F</w:t>
            </w:r>
          </w:p>
        </w:tc>
      </w:tr>
      <w:tr w:rsidR="009421DB" w:rsidTr="005F34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</w:pPr>
            <w:r>
              <w:t>NEQ</w:t>
            </w:r>
            <w:r w:rsidR="009D68A4">
              <w:t xml:space="preserve"> r, a</w:t>
            </w:r>
            <w:r w:rsidR="00D670FA">
              <w:t>, 0</w:t>
            </w:r>
          </w:p>
          <w:p w:rsidR="00D670FA" w:rsidRDefault="005F34E4" w:rsidP="005F34E4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JCT TRUE, r</w:t>
            </w:r>
          </w:p>
          <w:p w:rsidR="005F34E4" w:rsidRDefault="005F34E4" w:rsidP="005F34E4">
            <w:pPr>
              <w:spacing w:afterLines="0" w:after="0" w:line="240" w:lineRule="auto"/>
              <w:ind w:firstLineChars="0" w:firstLine="0"/>
            </w:pPr>
            <w:r>
              <w:t>NEQ r, b, 0</w:t>
            </w:r>
          </w:p>
          <w:p w:rsidR="005F34E4" w:rsidRDefault="005F34E4" w:rsidP="005F34E4">
            <w:pPr>
              <w:spacing w:afterLines="0" w:after="0" w:line="240" w:lineRule="auto"/>
              <w:ind w:firstLineChars="0" w:firstLine="0"/>
            </w:pPr>
            <w:r>
              <w:t>TRUE:</w:t>
            </w:r>
          </w:p>
        </w:tc>
        <w:tc>
          <w:tcPr>
            <w:tcW w:w="2693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 = a || b</w:t>
            </w:r>
          </w:p>
        </w:tc>
        <w:tc>
          <w:tcPr>
            <w:tcW w:w="2631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参考NEG和JCT</w:t>
            </w:r>
          </w:p>
        </w:tc>
      </w:tr>
      <w:tr w:rsidR="009421DB" w:rsidTr="005F3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421DB" w:rsidRDefault="009D68A4" w:rsidP="009D68A4">
            <w:pPr>
              <w:spacing w:afterLines="0" w:after="0" w:line="240" w:lineRule="auto"/>
              <w:ind w:firstLineChars="0" w:firstLine="0"/>
            </w:pPr>
            <w:r>
              <w:t>EQ r, a, 0</w:t>
            </w:r>
          </w:p>
        </w:tc>
        <w:tc>
          <w:tcPr>
            <w:tcW w:w="2693" w:type="dxa"/>
            <w:vAlign w:val="center"/>
          </w:tcPr>
          <w:p w:rsidR="009421DB" w:rsidRDefault="009421DB" w:rsidP="005F34E4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 = !a</w:t>
            </w:r>
          </w:p>
        </w:tc>
        <w:tc>
          <w:tcPr>
            <w:tcW w:w="2631" w:type="dxa"/>
            <w:vAlign w:val="center"/>
          </w:tcPr>
          <w:p w:rsidR="009421DB" w:rsidRDefault="009D68A4" w:rsidP="005F34E4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参考EQ</w:t>
            </w:r>
          </w:p>
        </w:tc>
      </w:tr>
    </w:tbl>
    <w:p w:rsidR="00CD610B" w:rsidRDefault="009D68A4" w:rsidP="00CD610B">
      <w:pPr>
        <w:pStyle w:val="2"/>
        <w:spacing w:before="163"/>
      </w:pPr>
      <w:r>
        <w:rPr>
          <w:rFonts w:hint="eastAsia"/>
        </w:rPr>
        <w:lastRenderedPageBreak/>
        <w:t>中间代码</w:t>
      </w:r>
      <w:r>
        <w:t>到</w:t>
      </w:r>
      <w:r>
        <w:rPr>
          <w:rFonts w:hint="eastAsia"/>
        </w:rPr>
        <w:t>目标代码的</w:t>
      </w:r>
      <w:r>
        <w:t>映射</w:t>
      </w:r>
    </w:p>
    <w:p w:rsidR="009D68A4" w:rsidRDefault="009D68A4" w:rsidP="009D68A4">
      <w:pPr>
        <w:spacing w:after="81"/>
        <w:ind w:firstLine="480"/>
      </w:pPr>
      <w:bookmarkStart w:id="42" w:name="_Toc364694825"/>
      <w:r>
        <w:rPr>
          <w:rFonts w:hint="eastAsia"/>
        </w:rPr>
        <w:t>中间</w:t>
      </w:r>
      <w:r>
        <w:t>代码中</w:t>
      </w:r>
      <w:r w:rsidR="008E24FF">
        <w:rPr>
          <w:rFonts w:hint="eastAsia"/>
        </w:rPr>
        <w:t>的局部</w:t>
      </w:r>
      <w:r w:rsidR="008E24FF">
        <w:t>变量全部</w:t>
      </w:r>
      <w:r w:rsidR="008E24FF">
        <w:rPr>
          <w:rFonts w:hint="eastAsia"/>
        </w:rPr>
        <w:t>用堆栈</w:t>
      </w:r>
      <w:r w:rsidR="008E24FF">
        <w:t>栈顶指针</w:t>
      </w:r>
      <w:r w:rsidR="008E24FF">
        <w:rPr>
          <w:rFonts w:hint="eastAsia"/>
        </w:rPr>
        <w:t>SP加上</w:t>
      </w:r>
      <w:r>
        <w:t>偏移量</w:t>
      </w:r>
      <w:r w:rsidR="008E24FF">
        <w:rPr>
          <w:rFonts w:hint="eastAsia"/>
        </w:rPr>
        <w:t>来</w:t>
      </w:r>
      <w:r w:rsidR="008E24FF">
        <w:t>表示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作用域</w:t>
      </w:r>
      <w:r>
        <w:t>内第一次出现时使用</w:t>
      </w:r>
      <w:r>
        <w:rPr>
          <w:rFonts w:hint="eastAsia"/>
        </w:rPr>
        <w:t>PUSH命令</w:t>
      </w:r>
      <w:r>
        <w:t>压入栈</w:t>
      </w:r>
      <w:r>
        <w:rPr>
          <w:rFonts w:hint="eastAsia"/>
        </w:rPr>
        <w:t>，离开</w:t>
      </w:r>
      <w:r>
        <w:t>作用域时</w:t>
      </w:r>
      <w:r>
        <w:rPr>
          <w:rFonts w:hint="eastAsia"/>
        </w:rPr>
        <w:t>使用POP命令</w:t>
      </w:r>
      <w:r>
        <w:t>弹出。</w:t>
      </w:r>
    </w:p>
    <w:p w:rsidR="009D68A4" w:rsidRDefault="008E24FF" w:rsidP="009D68A4">
      <w:pPr>
        <w:spacing w:after="81"/>
        <w:ind w:firstLine="480"/>
      </w:pPr>
      <w:r>
        <w:rPr>
          <w:rFonts w:hint="eastAsia"/>
        </w:rPr>
        <w:t>全局变量使用</w:t>
      </w:r>
      <w:r>
        <w:t>堆中的空间静态分配</w:t>
      </w:r>
      <w:r w:rsidR="009D68A4">
        <w:t>。</w:t>
      </w:r>
    </w:p>
    <w:p w:rsidR="00B97A2C" w:rsidRDefault="00B97A2C" w:rsidP="009D68A4">
      <w:pPr>
        <w:spacing w:after="81"/>
        <w:ind w:firstLine="480"/>
      </w:pPr>
      <w:r>
        <w:rPr>
          <w:rFonts w:hint="eastAsia"/>
        </w:rPr>
        <w:t>对于中间</w:t>
      </w:r>
      <w:r>
        <w:t>代码中的</w:t>
      </w:r>
      <w:r>
        <w:rPr>
          <w:rFonts w:hint="eastAsia"/>
        </w:rPr>
        <w:t>基本</w:t>
      </w:r>
      <w:r>
        <w:t>类型，</w:t>
      </w:r>
      <w:r>
        <w:rPr>
          <w:rFonts w:hint="eastAsia"/>
        </w:rPr>
        <w:t>均按大小</w:t>
      </w:r>
      <w:r>
        <w:t>对应成</w:t>
      </w:r>
      <w:r>
        <w:rPr>
          <w:rFonts w:hint="eastAsia"/>
        </w:rPr>
        <w:t>寄存器</w:t>
      </w:r>
      <w:r>
        <w:t>的</w:t>
      </w:r>
      <w:r>
        <w:rPr>
          <w:rFonts w:hint="eastAsia"/>
        </w:rPr>
        <w:t>AL、AX或EAX。</w:t>
      </w:r>
    </w:p>
    <w:p w:rsidR="00842275" w:rsidRDefault="009D68A4" w:rsidP="00842275">
      <w:pPr>
        <w:spacing w:after="81"/>
        <w:ind w:firstLine="480"/>
      </w:pPr>
      <w:r>
        <w:rPr>
          <w:rFonts w:hint="eastAsia"/>
        </w:rPr>
        <w:t>详细内容</w:t>
      </w:r>
      <w:r>
        <w:t>参见表1和表</w:t>
      </w:r>
      <w:r>
        <w:rPr>
          <w:rFonts w:hint="eastAsia"/>
        </w:rPr>
        <w:t>2。</w:t>
      </w:r>
      <w:bookmarkEnd w:id="42"/>
    </w:p>
    <w:p w:rsidR="00DD55A0" w:rsidRPr="00842275" w:rsidRDefault="00DD55A0" w:rsidP="00842275">
      <w:pPr>
        <w:spacing w:after="81"/>
        <w:ind w:firstLine="480"/>
      </w:pPr>
    </w:p>
    <w:p w:rsidR="00DF288B" w:rsidRDefault="00DF288B" w:rsidP="006B27BA">
      <w:pPr>
        <w:spacing w:after="81" w:line="360" w:lineRule="auto"/>
        <w:ind w:firstLine="480"/>
        <w:rPr>
          <w:bCs/>
        </w:rPr>
        <w:sectPr w:rsidR="00DF288B" w:rsidSect="006B27BA">
          <w:headerReference w:type="default" r:id="rId22"/>
          <w:headerReference w:type="first" r:id="rId23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927927" w:rsidRDefault="00DF288B" w:rsidP="008E021F">
      <w:pPr>
        <w:pStyle w:val="1"/>
      </w:pPr>
      <w:bookmarkStart w:id="43" w:name="_软件使用说明"/>
      <w:bookmarkStart w:id="44" w:name="_Toc364694829"/>
      <w:bookmarkEnd w:id="43"/>
      <w:r>
        <w:rPr>
          <w:rFonts w:hint="eastAsia"/>
        </w:rPr>
        <w:lastRenderedPageBreak/>
        <w:t>使用说明</w:t>
      </w:r>
      <w:bookmarkEnd w:id="44"/>
    </w:p>
    <w:p w:rsidR="0060795F" w:rsidRDefault="00E376BF" w:rsidP="0060795F">
      <w:pPr>
        <w:pStyle w:val="2"/>
        <w:spacing w:before="163"/>
      </w:pPr>
      <w:bookmarkStart w:id="45" w:name="_Toc364694830"/>
      <w:r>
        <w:rPr>
          <w:rFonts w:hint="eastAsia"/>
        </w:rPr>
        <w:t>概述</w:t>
      </w:r>
      <w:bookmarkEnd w:id="45"/>
    </w:p>
    <w:p w:rsidR="0060795F" w:rsidRDefault="0060795F" w:rsidP="0060795F">
      <w:pPr>
        <w:pStyle w:val="3"/>
        <w:spacing w:before="163" w:after="163"/>
      </w:pPr>
      <w:bookmarkStart w:id="46" w:name="_Toc364694831"/>
      <w:r>
        <w:rPr>
          <w:rFonts w:hint="eastAsia"/>
        </w:rPr>
        <w:t>功能概述</w:t>
      </w:r>
      <w:bookmarkEnd w:id="46"/>
    </w:p>
    <w:p w:rsidR="00AC28F3" w:rsidRPr="00AC28F3" w:rsidRDefault="00C33FB0" w:rsidP="006B27BA">
      <w:pPr>
        <w:spacing w:after="81"/>
        <w:ind w:firstLine="480"/>
      </w:pPr>
      <w:r>
        <w:rPr>
          <w:rFonts w:hint="eastAsia"/>
        </w:rPr>
        <w:t>输入一个或</w:t>
      </w:r>
      <w:r>
        <w:t>多个</w:t>
      </w:r>
      <w:r>
        <w:rPr>
          <w:rFonts w:hint="eastAsia"/>
        </w:rPr>
        <w:t>C语言源程序</w:t>
      </w:r>
      <w:r>
        <w:t>，</w:t>
      </w:r>
      <w:r>
        <w:rPr>
          <w:rFonts w:hint="eastAsia"/>
        </w:rPr>
        <w:t>然后</w:t>
      </w:r>
      <w:r>
        <w:t>经过</w:t>
      </w:r>
      <w:r>
        <w:rPr>
          <w:rFonts w:hint="eastAsia"/>
        </w:rPr>
        <w:t>词法</w:t>
      </w:r>
      <w:r>
        <w:t>和语法分析，生成</w:t>
      </w:r>
      <w:r>
        <w:rPr>
          <w:rFonts w:hint="eastAsia"/>
        </w:rPr>
        <w:t>中间代码。</w:t>
      </w:r>
      <w:r>
        <w:t>然后</w:t>
      </w:r>
      <w:r>
        <w:rPr>
          <w:rFonts w:hint="eastAsia"/>
        </w:rPr>
        <w:t>再</w:t>
      </w:r>
      <w:r>
        <w:t>根据</w:t>
      </w:r>
      <w:r>
        <w:rPr>
          <w:rFonts w:hint="eastAsia"/>
        </w:rPr>
        <w:t>中间代码生成</w:t>
      </w:r>
      <w:r>
        <w:t>以x86汇编为目标代码的源程序。</w:t>
      </w:r>
    </w:p>
    <w:p w:rsidR="00387340" w:rsidRDefault="00387340" w:rsidP="00387340">
      <w:pPr>
        <w:pStyle w:val="3"/>
        <w:spacing w:before="163" w:after="163"/>
      </w:pPr>
      <w:bookmarkStart w:id="47" w:name="_依赖软件包"/>
      <w:bookmarkStart w:id="48" w:name="_Toc364694832"/>
      <w:bookmarkEnd w:id="47"/>
      <w:r>
        <w:rPr>
          <w:rFonts w:hint="eastAsia"/>
        </w:rPr>
        <w:t>依赖软件包</w:t>
      </w:r>
      <w:bookmarkEnd w:id="48"/>
    </w:p>
    <w:p w:rsidR="00387340" w:rsidRDefault="00387340" w:rsidP="00387340">
      <w:pPr>
        <w:spacing w:after="81"/>
        <w:ind w:firstLine="480"/>
      </w:pPr>
      <w:r>
        <w:rPr>
          <w:rFonts w:hint="eastAsia"/>
        </w:rPr>
        <w:t>GNU F</w:t>
      </w:r>
      <w:r>
        <w:t xml:space="preserve">lex </w:t>
      </w:r>
      <w:r>
        <w:rPr>
          <w:rFonts w:hint="eastAsia"/>
        </w:rPr>
        <w:t>：</w:t>
      </w:r>
      <w:r>
        <w:t>词法分析</w:t>
      </w:r>
      <w:r>
        <w:rPr>
          <w:rFonts w:hint="eastAsia"/>
        </w:rPr>
        <w:t>工具LEX的</w:t>
      </w:r>
      <w:r>
        <w:t>开源版本</w:t>
      </w:r>
    </w:p>
    <w:p w:rsidR="00387340" w:rsidRDefault="00387340" w:rsidP="00387340">
      <w:pPr>
        <w:spacing w:after="81"/>
        <w:ind w:firstLine="480"/>
      </w:pPr>
      <w:r>
        <w:rPr>
          <w:rFonts w:hint="eastAsia"/>
        </w:rPr>
        <w:t>GNU B</w:t>
      </w:r>
      <w:r>
        <w:t>ison ：</w:t>
      </w:r>
      <w:r>
        <w:rPr>
          <w:rFonts w:hint="eastAsia"/>
        </w:rPr>
        <w:t>语法分析</w:t>
      </w:r>
      <w:r>
        <w:t>工具</w:t>
      </w:r>
      <w:r>
        <w:rPr>
          <w:rFonts w:hint="eastAsia"/>
        </w:rPr>
        <w:t>YACC的</w:t>
      </w:r>
      <w:r>
        <w:t>开源版本</w:t>
      </w:r>
    </w:p>
    <w:p w:rsidR="00387340" w:rsidRDefault="00387340" w:rsidP="00387340">
      <w:pPr>
        <w:spacing w:after="81"/>
        <w:ind w:firstLine="480"/>
      </w:pPr>
      <w:r>
        <w:t xml:space="preserve">GNU g++ </w:t>
      </w:r>
      <w:r>
        <w:rPr>
          <w:rFonts w:hint="eastAsia"/>
        </w:rPr>
        <w:t>：UNIX系统</w:t>
      </w:r>
      <w:r>
        <w:t>中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</w:t>
      </w:r>
      <w:r>
        <w:t>编译器的开源版本</w:t>
      </w:r>
    </w:p>
    <w:p w:rsidR="00387340" w:rsidRDefault="00DD55A0" w:rsidP="00387340">
      <w:pPr>
        <w:spacing w:after="81"/>
        <w:ind w:firstLine="480"/>
      </w:pPr>
      <w:r>
        <w:rPr>
          <w:rFonts w:hint="eastAsia"/>
        </w:rPr>
        <w:t>Visual</w:t>
      </w:r>
      <w:r>
        <w:t xml:space="preserve"> Studio 2012 </w:t>
      </w:r>
      <w:r>
        <w:rPr>
          <w:rFonts w:hint="eastAsia"/>
        </w:rPr>
        <w:t>：</w:t>
      </w:r>
      <w:r>
        <w:t>W</w:t>
      </w:r>
      <w:r>
        <w:rPr>
          <w:rFonts w:hint="eastAsia"/>
        </w:rPr>
        <w:t>indows下的</w:t>
      </w:r>
      <w:r>
        <w:t>集成开发环境</w:t>
      </w:r>
    </w:p>
    <w:p w:rsidR="00DD55A0" w:rsidRPr="00842275" w:rsidRDefault="00DD55A0" w:rsidP="00387340">
      <w:pPr>
        <w:spacing w:after="81"/>
        <w:ind w:firstLine="480"/>
      </w:pPr>
      <w:r>
        <w:rPr>
          <w:rFonts w:hint="eastAsia"/>
        </w:rPr>
        <w:t>（其中g++</w:t>
      </w:r>
      <w:r>
        <w:t>和</w:t>
      </w:r>
      <w:r>
        <w:rPr>
          <w:rFonts w:hint="eastAsia"/>
        </w:rPr>
        <w:t>VS2012二选一</w:t>
      </w:r>
      <w:r>
        <w:t>）</w:t>
      </w:r>
    </w:p>
    <w:p w:rsidR="0060795F" w:rsidRDefault="0060795F" w:rsidP="0060795F">
      <w:pPr>
        <w:pStyle w:val="3"/>
        <w:spacing w:before="163" w:after="163"/>
      </w:pPr>
      <w:bookmarkStart w:id="49" w:name="_Toc364694833"/>
      <w:r>
        <w:rPr>
          <w:rFonts w:hint="eastAsia"/>
        </w:rPr>
        <w:t>运行环境</w:t>
      </w:r>
      <w:bookmarkEnd w:id="49"/>
    </w:p>
    <w:p w:rsidR="0060795F" w:rsidRDefault="00387340" w:rsidP="006B27BA">
      <w:pPr>
        <w:spacing w:after="81"/>
        <w:ind w:firstLine="480"/>
      </w:pPr>
      <w:r>
        <w:rPr>
          <w:rFonts w:hint="eastAsia"/>
        </w:rPr>
        <w:t>取决于</w:t>
      </w:r>
      <w:r>
        <w:t>编译环境，</w:t>
      </w:r>
      <w:r w:rsidR="00641A90">
        <w:rPr>
          <w:rFonts w:hint="eastAsia"/>
        </w:rPr>
        <w:t>经过本人</w:t>
      </w:r>
      <w:r w:rsidR="00641A90">
        <w:t>测试的</w:t>
      </w:r>
      <w:r w:rsidR="00641A90">
        <w:rPr>
          <w:rFonts w:hint="eastAsia"/>
        </w:rPr>
        <w:t>系统</w:t>
      </w:r>
      <w:r w:rsidR="00641A90">
        <w:t>有</w:t>
      </w:r>
      <w:r w:rsidR="00641A90">
        <w:rPr>
          <w:rFonts w:hint="eastAsia"/>
        </w:rPr>
        <w:t>CentOS</w:t>
      </w:r>
      <w:r w:rsidR="00641A90">
        <w:t>-6.4-x86_64</w:t>
      </w:r>
      <w:r w:rsidR="00DD55A0">
        <w:rPr>
          <w:rFonts w:hint="eastAsia"/>
        </w:rPr>
        <w:t>和</w:t>
      </w:r>
      <w:r w:rsidR="00DD55A0">
        <w:t>Windows-7-</w:t>
      </w:r>
      <w:r w:rsidR="00DA4538">
        <w:t>Ultimate-</w:t>
      </w:r>
      <w:r w:rsidR="00DD55A0">
        <w:t>x86_64</w:t>
      </w:r>
      <w:r w:rsidR="00641A90">
        <w:rPr>
          <w:rFonts w:hint="eastAsia"/>
        </w:rPr>
        <w:t>。</w:t>
      </w:r>
    </w:p>
    <w:p w:rsidR="0060795F" w:rsidRDefault="0060795F" w:rsidP="0060795F">
      <w:pPr>
        <w:pStyle w:val="2"/>
        <w:spacing w:before="163"/>
      </w:pPr>
      <w:bookmarkStart w:id="50" w:name="_Toc364694834"/>
      <w:r>
        <w:rPr>
          <w:rFonts w:hint="eastAsia"/>
        </w:rPr>
        <w:t>操作说明</w:t>
      </w:r>
      <w:bookmarkEnd w:id="50"/>
    </w:p>
    <w:p w:rsidR="0060795F" w:rsidRDefault="0060795F" w:rsidP="0060795F">
      <w:pPr>
        <w:pStyle w:val="3"/>
        <w:spacing w:before="163" w:after="163"/>
      </w:pPr>
      <w:bookmarkStart w:id="51" w:name="_Toc364694835"/>
      <w:r>
        <w:rPr>
          <w:rFonts w:hint="eastAsia"/>
        </w:rPr>
        <w:t>软件安装</w:t>
      </w:r>
      <w:r w:rsidR="004202A5">
        <w:rPr>
          <w:rFonts w:hint="eastAsia"/>
        </w:rPr>
        <w:t>与卸载</w:t>
      </w:r>
      <w:bookmarkEnd w:id="51"/>
    </w:p>
    <w:p w:rsidR="004202A5" w:rsidRDefault="004202A5" w:rsidP="006B27BA">
      <w:pPr>
        <w:spacing w:after="81"/>
        <w:ind w:firstLine="480"/>
      </w:pPr>
      <w:r>
        <w:rPr>
          <w:rFonts w:hint="eastAsia"/>
        </w:rPr>
        <w:t>对于编译好的</w:t>
      </w:r>
      <w:r w:rsidR="00387340">
        <w:rPr>
          <w:rFonts w:hint="eastAsia"/>
        </w:rPr>
        <w:t>可执行</w:t>
      </w:r>
      <w:r>
        <w:rPr>
          <w:rFonts w:hint="eastAsia"/>
        </w:rPr>
        <w:t>文件，可以直接使用。</w:t>
      </w:r>
    </w:p>
    <w:p w:rsidR="0060795F" w:rsidRDefault="004202A5" w:rsidP="006B27BA">
      <w:pPr>
        <w:spacing w:after="81"/>
        <w:ind w:firstLine="480"/>
      </w:pPr>
      <w:r>
        <w:rPr>
          <w:rFonts w:hint="eastAsia"/>
        </w:rPr>
        <w:t>对于源程序，</w:t>
      </w:r>
      <w:r w:rsidR="00641A90">
        <w:rPr>
          <w:rFonts w:hint="eastAsia"/>
        </w:rPr>
        <w:t>在</w:t>
      </w:r>
      <w:r w:rsidR="00641A90">
        <w:t>获取了</w:t>
      </w:r>
      <w:hyperlink w:anchor="_依赖软件包" w:history="1">
        <w:r w:rsidR="00641A90" w:rsidRPr="00641A90">
          <w:rPr>
            <w:rStyle w:val="ab"/>
            <w:rFonts w:hint="eastAsia"/>
          </w:rPr>
          <w:t>依赖软件包</w:t>
        </w:r>
      </w:hyperlink>
      <w:r w:rsidR="00641A90">
        <w:rPr>
          <w:rFonts w:hint="eastAsia"/>
        </w:rPr>
        <w:t>之后</w:t>
      </w:r>
      <w:r w:rsidR="00641A90">
        <w:t>，</w:t>
      </w:r>
      <w:r w:rsidR="00641A90">
        <w:rPr>
          <w:rFonts w:hint="eastAsia"/>
        </w:rPr>
        <w:t>执行</w:t>
      </w:r>
      <w:r w:rsidR="000D2085">
        <w:rPr>
          <w:rFonts w:hint="eastAsia"/>
        </w:rPr>
        <w:t>build</w:t>
      </w:r>
      <w:r w:rsidR="000D2085">
        <w:t>.sh脚本</w:t>
      </w:r>
      <w:r w:rsidR="00DA4538">
        <w:rPr>
          <w:rFonts w:hint="eastAsia"/>
        </w:rPr>
        <w:t>（g</w:t>
      </w:r>
      <w:r w:rsidR="00DA4538">
        <w:t>++）</w:t>
      </w:r>
      <w:r w:rsidR="00DA4538">
        <w:rPr>
          <w:rFonts w:hint="eastAsia"/>
        </w:rPr>
        <w:t>或者</w:t>
      </w:r>
      <w:r w:rsidR="00DA4538">
        <w:t>在</w:t>
      </w:r>
      <w:r w:rsidR="00DA4538">
        <w:rPr>
          <w:rFonts w:hint="eastAsia"/>
        </w:rPr>
        <w:t>VS2012中</w:t>
      </w:r>
      <w:r w:rsidR="00DA4538">
        <w:t>编译并运行本程序</w:t>
      </w:r>
      <w:r>
        <w:rPr>
          <w:rFonts w:hint="eastAsia"/>
        </w:rPr>
        <w:t>。</w:t>
      </w:r>
    </w:p>
    <w:p w:rsidR="004202A5" w:rsidRPr="0060795F" w:rsidRDefault="004202A5" w:rsidP="006B27BA">
      <w:pPr>
        <w:spacing w:after="81"/>
        <w:ind w:firstLine="480"/>
      </w:pPr>
      <w:r>
        <w:rPr>
          <w:rFonts w:hint="eastAsia"/>
        </w:rPr>
        <w:t>卸载本程序只需将</w:t>
      </w:r>
      <w:r w:rsidR="000D2085">
        <w:rPr>
          <w:rFonts w:hint="eastAsia"/>
        </w:rPr>
        <w:t>程序所在</w:t>
      </w:r>
      <w:r w:rsidR="000D2085">
        <w:t>目录删除即可</w:t>
      </w:r>
      <w:r>
        <w:rPr>
          <w:rFonts w:hint="eastAsia"/>
        </w:rPr>
        <w:t>。</w:t>
      </w:r>
    </w:p>
    <w:p w:rsidR="0060795F" w:rsidRDefault="000D2085" w:rsidP="0060795F">
      <w:pPr>
        <w:pStyle w:val="3"/>
        <w:spacing w:before="163" w:after="163"/>
      </w:pPr>
      <w:bookmarkStart w:id="52" w:name="_Toc364694836"/>
      <w:r>
        <w:rPr>
          <w:rFonts w:hint="eastAsia"/>
        </w:rPr>
        <w:t>执行</w:t>
      </w:r>
      <w:r w:rsidR="0060795F">
        <w:rPr>
          <w:rFonts w:hint="eastAsia"/>
        </w:rPr>
        <w:t>本程序</w:t>
      </w:r>
      <w:bookmarkEnd w:id="52"/>
    </w:p>
    <w:p w:rsidR="0060795F" w:rsidRPr="0060795F" w:rsidRDefault="000D2085" w:rsidP="006B27BA">
      <w:pPr>
        <w:spacing w:after="81"/>
        <w:ind w:firstLine="480"/>
      </w:pPr>
      <w:r>
        <w:rPr>
          <w:rFonts w:hint="eastAsia"/>
        </w:rPr>
        <w:t>在</w:t>
      </w:r>
      <w:r>
        <w:t>shell中执行br.sh或run.sh</w:t>
      </w:r>
      <w:r>
        <w:rPr>
          <w:rFonts w:hint="eastAsia"/>
        </w:rPr>
        <w:t>脚本</w:t>
      </w:r>
      <w:r>
        <w:t>，或者自行</w:t>
      </w:r>
      <w:r>
        <w:rPr>
          <w:rFonts w:hint="eastAsia"/>
        </w:rPr>
        <w:t>执行</w:t>
      </w:r>
      <w:r w:rsidR="00DA4538">
        <w:t>编译好的可执行文件</w:t>
      </w:r>
      <w:r w:rsidR="00DA4538">
        <w:rPr>
          <w:rFonts w:hint="eastAsia"/>
        </w:rPr>
        <w:t>。</w:t>
      </w:r>
      <w:r>
        <w:t>注意</w:t>
      </w:r>
      <w:r w:rsidR="00DA4538">
        <w:rPr>
          <w:rFonts w:hint="eastAsia"/>
        </w:rPr>
        <w:t>，</w:t>
      </w:r>
      <w:r w:rsidR="00DA4538">
        <w:t>程序</w:t>
      </w:r>
      <w:r w:rsidR="00DA4538">
        <w:rPr>
          <w:rFonts w:hint="eastAsia"/>
        </w:rPr>
        <w:t>至少</w:t>
      </w:r>
      <w:r w:rsidR="00DA4538">
        <w:t>需要传入两个</w:t>
      </w:r>
      <w:r w:rsidR="00DA4538">
        <w:rPr>
          <w:rFonts w:hint="eastAsia"/>
        </w:rPr>
        <w:t>命令行</w:t>
      </w:r>
      <w:r w:rsidR="00DA4538">
        <w:t>参数，第一个是输出文件的目录，</w:t>
      </w:r>
      <w:r w:rsidR="00DA4538">
        <w:rPr>
          <w:rFonts w:hint="eastAsia"/>
        </w:rPr>
        <w:t>从</w:t>
      </w:r>
      <w:r w:rsidR="00DA4538">
        <w:t>第二个</w:t>
      </w:r>
      <w:r w:rsidR="00DA4538">
        <w:rPr>
          <w:rFonts w:hint="eastAsia"/>
        </w:rPr>
        <w:t>开始</w:t>
      </w:r>
      <w:r w:rsidR="00DA4538">
        <w:t>是</w:t>
      </w:r>
      <w:r w:rsidR="00DA4538">
        <w:rPr>
          <w:rFonts w:hint="eastAsia"/>
        </w:rPr>
        <w:t>待编译</w:t>
      </w:r>
      <w:r w:rsidR="00DA4538">
        <w:t>的</w:t>
      </w:r>
      <w:r w:rsidR="00DA4538">
        <w:rPr>
          <w:rFonts w:hint="eastAsia"/>
        </w:rPr>
        <w:t>文件</w:t>
      </w:r>
      <w:r w:rsidR="00DA4538">
        <w:t>的路径。</w:t>
      </w:r>
    </w:p>
    <w:p w:rsidR="0060795F" w:rsidRDefault="006B27BA" w:rsidP="0060795F">
      <w:pPr>
        <w:pStyle w:val="2"/>
        <w:spacing w:before="163"/>
      </w:pPr>
      <w:bookmarkStart w:id="53" w:name="_Toc364694837"/>
      <w:r>
        <w:rPr>
          <w:rFonts w:hint="eastAsia"/>
        </w:rPr>
        <w:lastRenderedPageBreak/>
        <w:t>维护与扩展</w:t>
      </w:r>
      <w:bookmarkEnd w:id="53"/>
    </w:p>
    <w:p w:rsidR="006B27BA" w:rsidRDefault="006B27BA" w:rsidP="006B27BA">
      <w:pPr>
        <w:spacing w:after="81"/>
        <w:ind w:firstLine="480"/>
      </w:pPr>
      <w:r>
        <w:rPr>
          <w:rFonts w:hint="eastAsia"/>
        </w:rPr>
        <w:t>本程序</w:t>
      </w:r>
      <w:r w:rsidR="008C7B10">
        <w:rPr>
          <w:rFonts w:hint="eastAsia"/>
        </w:rPr>
        <w:t>完全开源</w:t>
      </w:r>
      <w:r>
        <w:rPr>
          <w:rFonts w:hint="eastAsia"/>
        </w:rPr>
        <w:t>，如果在使用过程中遇到bug可以根据源代码自行修改完善，</w:t>
      </w:r>
      <w:r w:rsidR="008C7B10">
        <w:rPr>
          <w:rFonts w:hint="eastAsia"/>
        </w:rPr>
        <w:t>或者</w:t>
      </w:r>
      <w:r w:rsidR="008C7B10">
        <w:t>联系作者（</w:t>
      </w:r>
      <w:r w:rsidR="008C7B10">
        <w:rPr>
          <w:rFonts w:hint="eastAsia"/>
        </w:rPr>
        <w:t>邮箱</w:t>
      </w:r>
      <w:r w:rsidR="008C7B10">
        <w:t>suzhouxing@qq.com）。</w:t>
      </w:r>
      <w:r>
        <w:rPr>
          <w:rFonts w:hint="eastAsia"/>
        </w:rPr>
        <w:t>源代码见</w:t>
      </w:r>
      <w:r w:rsidR="005500F7">
        <w:rPr>
          <w:rFonts w:hint="eastAsia"/>
        </w:rPr>
        <w:t>“</w:t>
      </w:r>
      <w:r>
        <w:rPr>
          <w:rFonts w:hint="eastAsia"/>
        </w:rPr>
        <w:t>附录</w:t>
      </w:r>
      <w:r w:rsidR="005500F7">
        <w:rPr>
          <w:rFonts w:hint="eastAsia"/>
        </w:rPr>
        <w:t>1：源代码”</w:t>
      </w:r>
      <w:r w:rsidR="00842275">
        <w:rPr>
          <w:rFonts w:hint="eastAsia"/>
        </w:rPr>
        <w:t>。</w:t>
      </w:r>
    </w:p>
    <w:p w:rsidR="008C7B10" w:rsidRDefault="008C7B10" w:rsidP="008C7B10">
      <w:pPr>
        <w:pStyle w:val="3"/>
        <w:spacing w:before="163" w:after="163"/>
      </w:pPr>
      <w:bookmarkStart w:id="54" w:name="_Toc364694838"/>
      <w:r>
        <w:rPr>
          <w:rFonts w:hint="eastAsia"/>
        </w:rPr>
        <w:t>目录组织</w:t>
      </w:r>
      <w:bookmarkEnd w:id="54"/>
      <w:r w:rsidR="00DD55A0">
        <w:rPr>
          <w:rFonts w:hint="eastAsia"/>
        </w:rPr>
        <w:t>与</w:t>
      </w:r>
      <w:r w:rsidR="00DD55A0">
        <w:t>文件清单</w:t>
      </w:r>
    </w:p>
    <w:p w:rsidR="008C7B10" w:rsidRPr="00D824EA" w:rsidRDefault="00D824EA" w:rsidP="008C7B10">
      <w:pPr>
        <w:spacing w:after="81"/>
        <w:ind w:firstLine="482"/>
        <w:rPr>
          <w:b/>
        </w:rPr>
      </w:pPr>
      <w:r w:rsidRPr="00D824EA">
        <w:rPr>
          <w:b/>
        </w:rPr>
        <w:t>-</w:t>
      </w:r>
      <w:r w:rsidR="00C33FB0" w:rsidRPr="00D824EA">
        <w:rPr>
          <w:rFonts w:hint="eastAsia"/>
          <w:b/>
        </w:rPr>
        <w:t>s</w:t>
      </w:r>
      <w:r w:rsidR="00C33FB0" w:rsidRPr="00D824EA">
        <w:rPr>
          <w:b/>
        </w:rPr>
        <w:t>rc</w:t>
      </w:r>
      <w:r w:rsidR="00C33FB0" w:rsidRPr="00D824EA">
        <w:rPr>
          <w:rFonts w:hint="eastAsia"/>
          <w:b/>
        </w:rPr>
        <w:t>目录</w:t>
      </w:r>
      <w:r w:rsidRPr="00D824EA">
        <w:rPr>
          <w:rFonts w:hint="eastAsia"/>
          <w:b/>
        </w:rPr>
        <w:t>（软件源代码</w:t>
      </w:r>
      <w:r w:rsidRPr="00D824EA">
        <w:rPr>
          <w:b/>
        </w:rPr>
        <w:t>）</w:t>
      </w:r>
    </w:p>
    <w:p w:rsidR="00D824EA" w:rsidRDefault="00D824EA" w:rsidP="008C7B10">
      <w:pPr>
        <w:spacing w:after="81"/>
        <w:ind w:firstLine="480"/>
      </w:pPr>
      <w:r>
        <w:t>-</w:t>
      </w:r>
      <w:r>
        <w:rPr>
          <w:rFonts w:hint="eastAsia"/>
        </w:rPr>
        <w:t>-</w:t>
      </w:r>
      <w:r>
        <w:t>-main.</w:t>
      </w:r>
      <w:r>
        <w:rPr>
          <w:rFonts w:hint="eastAsia"/>
        </w:rPr>
        <w:t>cpp（入口</w:t>
      </w:r>
      <w:r>
        <w:t>函数和初始化函数</w:t>
      </w:r>
      <w:r>
        <w:rPr>
          <w:rFonts w:hint="eastAsia"/>
        </w:rPr>
        <w:t>所在</w:t>
      </w:r>
      <w:r>
        <w:t>的文件）</w:t>
      </w:r>
    </w:p>
    <w:p w:rsidR="00D824EA" w:rsidRDefault="00D824EA" w:rsidP="008C7B10">
      <w:pPr>
        <w:spacing w:after="81"/>
        <w:ind w:firstLine="480"/>
      </w:pPr>
      <w:r>
        <w:rPr>
          <w:rFonts w:hint="eastAsia"/>
        </w:rPr>
        <w:t>-</w:t>
      </w:r>
      <w:r>
        <w:t>--lex</w:t>
      </w:r>
      <w:r>
        <w:rPr>
          <w:rFonts w:hint="eastAsia"/>
        </w:rPr>
        <w:t>.l（词法分析</w:t>
      </w:r>
      <w:r>
        <w:t>源文件）</w:t>
      </w:r>
    </w:p>
    <w:p w:rsidR="00D824EA" w:rsidRDefault="00D824EA" w:rsidP="008C7B10">
      <w:pPr>
        <w:spacing w:after="81"/>
        <w:ind w:firstLine="480"/>
      </w:pPr>
      <w:r>
        <w:t>---yacc.y</w:t>
      </w:r>
      <w:r>
        <w:rPr>
          <w:rFonts w:hint="eastAsia"/>
        </w:rPr>
        <w:t>（语法分析</w:t>
      </w:r>
      <w:r>
        <w:t>源文件）</w:t>
      </w:r>
    </w:p>
    <w:p w:rsidR="00D824EA" w:rsidRDefault="00D824EA" w:rsidP="008C7B10">
      <w:pPr>
        <w:spacing w:after="81"/>
        <w:ind w:firstLine="480"/>
      </w:pPr>
      <w:r>
        <w:t>---Symbol.h</w:t>
      </w:r>
      <w:r>
        <w:rPr>
          <w:rFonts w:hint="eastAsia"/>
        </w:rPr>
        <w:t>（符号类</w:t>
      </w:r>
      <w:r>
        <w:t>头文件）</w:t>
      </w:r>
    </w:p>
    <w:p w:rsidR="00D824EA" w:rsidRDefault="00D824EA" w:rsidP="008C7B10">
      <w:pPr>
        <w:spacing w:after="81"/>
        <w:ind w:firstLine="480"/>
      </w:pPr>
      <w:r>
        <w:t>---Symbol.cpp</w:t>
      </w:r>
      <w:r>
        <w:rPr>
          <w:rFonts w:hint="eastAsia"/>
        </w:rPr>
        <w:t>（符号类</w:t>
      </w:r>
      <w:r>
        <w:t>实现文件）</w:t>
      </w:r>
    </w:p>
    <w:p w:rsidR="00D824EA" w:rsidRDefault="00D824EA" w:rsidP="008C7B10">
      <w:pPr>
        <w:spacing w:after="81"/>
        <w:ind w:firstLine="480"/>
      </w:pPr>
      <w:r>
        <w:t>---SymbolTable.h</w:t>
      </w:r>
      <w:r>
        <w:rPr>
          <w:rFonts w:hint="eastAsia"/>
        </w:rPr>
        <w:t>（符号表类</w:t>
      </w:r>
      <w:r>
        <w:t>头文件）</w:t>
      </w:r>
    </w:p>
    <w:p w:rsidR="00D824EA" w:rsidRDefault="00D824EA" w:rsidP="008C7B10">
      <w:pPr>
        <w:spacing w:after="81"/>
        <w:ind w:firstLine="480"/>
      </w:pPr>
      <w:r>
        <w:t>---SymbolTable.cpp</w:t>
      </w:r>
      <w:r>
        <w:rPr>
          <w:rFonts w:hint="eastAsia"/>
        </w:rPr>
        <w:t>（符号表</w:t>
      </w:r>
      <w:r>
        <w:t>实现文件）</w:t>
      </w:r>
    </w:p>
    <w:p w:rsidR="00D824EA" w:rsidRDefault="00D824EA" w:rsidP="008C7B10">
      <w:pPr>
        <w:spacing w:after="81"/>
        <w:ind w:firstLine="480"/>
      </w:pPr>
      <w:r>
        <w:t>---CodeGenerator.h</w:t>
      </w:r>
      <w:r>
        <w:rPr>
          <w:rFonts w:hint="eastAsia"/>
        </w:rPr>
        <w:t>（代码生成器</w:t>
      </w:r>
      <w:r>
        <w:t>头文件）</w:t>
      </w:r>
    </w:p>
    <w:p w:rsidR="00D824EA" w:rsidRDefault="00D824EA" w:rsidP="008C7B10">
      <w:pPr>
        <w:spacing w:after="81"/>
        <w:ind w:firstLine="480"/>
      </w:pPr>
      <w:r>
        <w:t>---CodeGenerator.cpp</w:t>
      </w:r>
      <w:r>
        <w:rPr>
          <w:rFonts w:hint="eastAsia"/>
        </w:rPr>
        <w:t>（代码生成器</w:t>
      </w:r>
      <w:r>
        <w:t>实现文件）</w:t>
      </w:r>
    </w:p>
    <w:p w:rsidR="00C33FB0" w:rsidRPr="00D824EA" w:rsidRDefault="00D824EA" w:rsidP="008C7B10">
      <w:pPr>
        <w:spacing w:after="81"/>
        <w:ind w:firstLine="482"/>
        <w:rPr>
          <w:b/>
        </w:rPr>
      </w:pPr>
      <w:r w:rsidRPr="00D824EA">
        <w:rPr>
          <w:b/>
        </w:rPr>
        <w:t>-</w:t>
      </w:r>
      <w:r w:rsidR="00C33FB0" w:rsidRPr="00D824EA">
        <w:rPr>
          <w:b/>
        </w:rPr>
        <w:t>VisualStudio2012</w:t>
      </w:r>
      <w:r w:rsidRPr="00D824EA">
        <w:rPr>
          <w:b/>
        </w:rPr>
        <w:t>p</w:t>
      </w:r>
      <w:r w:rsidR="00C33FB0" w:rsidRPr="00D824EA">
        <w:rPr>
          <w:b/>
        </w:rPr>
        <w:t>roject目录</w:t>
      </w:r>
      <w:r w:rsidRPr="00D824EA">
        <w:rPr>
          <w:rFonts w:hint="eastAsia"/>
          <w:b/>
        </w:rPr>
        <w:t>（VS2012项目配置</w:t>
      </w:r>
      <w:r w:rsidRPr="00D824EA">
        <w:rPr>
          <w:b/>
        </w:rPr>
        <w:t>文件）</w:t>
      </w:r>
    </w:p>
    <w:p w:rsidR="00D824EA" w:rsidRDefault="00D824EA" w:rsidP="008C7B10">
      <w:pPr>
        <w:spacing w:after="81"/>
        <w:ind w:firstLine="480"/>
      </w:pPr>
      <w:r>
        <w:rPr>
          <w:rFonts w:hint="eastAsia"/>
        </w:rPr>
        <w:t>-</w:t>
      </w:r>
      <w:r>
        <w:t>--VisualStudio2012project.sln</w:t>
      </w:r>
      <w:r>
        <w:rPr>
          <w:rFonts w:hint="eastAsia"/>
        </w:rPr>
        <w:t>（解决方案</w:t>
      </w:r>
      <w:r>
        <w:t>文件）</w:t>
      </w:r>
    </w:p>
    <w:p w:rsidR="00D824EA" w:rsidRDefault="00D824EA" w:rsidP="008C7B10">
      <w:pPr>
        <w:spacing w:after="81"/>
        <w:ind w:firstLine="480"/>
      </w:pPr>
      <w:r>
        <w:t>---</w:t>
      </w:r>
      <w:r w:rsidRPr="00D824EA">
        <w:t>ClassDiagram.cd</w:t>
      </w:r>
      <w:r>
        <w:rPr>
          <w:rFonts w:hint="eastAsia"/>
        </w:rPr>
        <w:t>（类图</w:t>
      </w:r>
      <w:r>
        <w:t>文件）</w:t>
      </w:r>
    </w:p>
    <w:p w:rsidR="00C33FB0" w:rsidRPr="00D824EA" w:rsidRDefault="00D824EA" w:rsidP="008C7B10">
      <w:pPr>
        <w:spacing w:after="81"/>
        <w:ind w:firstLine="482"/>
        <w:rPr>
          <w:b/>
        </w:rPr>
      </w:pPr>
      <w:r w:rsidRPr="00D824EA">
        <w:rPr>
          <w:b/>
        </w:rPr>
        <w:t>-</w:t>
      </w:r>
      <w:r w:rsidR="00C33FB0" w:rsidRPr="00D824EA">
        <w:rPr>
          <w:rFonts w:hint="eastAsia"/>
          <w:b/>
        </w:rPr>
        <w:t>doc</w:t>
      </w:r>
      <w:r w:rsidR="00C33FB0" w:rsidRPr="00D824EA">
        <w:rPr>
          <w:b/>
        </w:rPr>
        <w:t>目录</w:t>
      </w:r>
      <w:r w:rsidRPr="00D824EA">
        <w:rPr>
          <w:rFonts w:hint="eastAsia"/>
          <w:b/>
        </w:rPr>
        <w:t>（文档</w:t>
      </w:r>
      <w:r w:rsidRPr="00D824EA">
        <w:rPr>
          <w:b/>
        </w:rPr>
        <w:t>）</w:t>
      </w:r>
    </w:p>
    <w:p w:rsidR="00D824EA" w:rsidRDefault="00D824EA" w:rsidP="008C7B10">
      <w:pPr>
        <w:spacing w:after="81"/>
        <w:ind w:firstLine="480"/>
      </w:pPr>
      <w:r>
        <w:rPr>
          <w:rFonts w:hint="eastAsia"/>
        </w:rPr>
        <w:t>-</w:t>
      </w:r>
      <w:r>
        <w:t>--</w:t>
      </w:r>
      <w:r w:rsidRPr="00D824EA">
        <w:rPr>
          <w:rFonts w:hint="eastAsia"/>
        </w:rPr>
        <w:t>程序基本流程.vsdx</w:t>
      </w:r>
      <w:r>
        <w:rPr>
          <w:rFonts w:hint="eastAsia"/>
        </w:rPr>
        <w:t>（基本</w:t>
      </w:r>
      <w:r>
        <w:t>流程图）</w:t>
      </w:r>
    </w:p>
    <w:p w:rsidR="002273E4" w:rsidRDefault="002273E4" w:rsidP="008C7B10">
      <w:pPr>
        <w:spacing w:after="81"/>
        <w:ind w:firstLine="480"/>
      </w:pPr>
      <w:r>
        <w:rPr>
          <w:rFonts w:hint="eastAsia"/>
        </w:rPr>
        <w:t>-</w:t>
      </w:r>
      <w:r>
        <w:t>--</w:t>
      </w:r>
      <w:r w:rsidRPr="002273E4">
        <w:rPr>
          <w:rFonts w:hint="eastAsia"/>
        </w:rPr>
        <w:t>编译原理课程设计报告.docx</w:t>
      </w:r>
      <w:r>
        <w:rPr>
          <w:rFonts w:hint="eastAsia"/>
        </w:rPr>
        <w:t>（项目</w:t>
      </w:r>
      <w:r>
        <w:t>说明</w:t>
      </w:r>
      <w:r>
        <w:rPr>
          <w:rFonts w:hint="eastAsia"/>
        </w:rPr>
        <w:t>及</w:t>
      </w:r>
      <w:r>
        <w:t>新的体会）</w:t>
      </w:r>
    </w:p>
    <w:p w:rsidR="00C33FB0" w:rsidRPr="00D824EA" w:rsidRDefault="00D824EA" w:rsidP="008C7B10">
      <w:pPr>
        <w:spacing w:after="81"/>
        <w:ind w:firstLine="482"/>
        <w:rPr>
          <w:b/>
        </w:rPr>
      </w:pPr>
      <w:r w:rsidRPr="00D824EA">
        <w:rPr>
          <w:b/>
        </w:rPr>
        <w:t>-</w:t>
      </w:r>
      <w:r w:rsidR="00C33FB0" w:rsidRPr="00D824EA">
        <w:rPr>
          <w:rFonts w:hint="eastAsia"/>
          <w:b/>
        </w:rPr>
        <w:t>bin</w:t>
      </w:r>
      <w:r w:rsidR="00C33FB0" w:rsidRPr="00D824EA">
        <w:rPr>
          <w:b/>
        </w:rPr>
        <w:t>目录</w:t>
      </w:r>
      <w:r w:rsidRPr="00D824EA">
        <w:rPr>
          <w:rFonts w:hint="eastAsia"/>
          <w:b/>
        </w:rPr>
        <w:t>（可执行</w:t>
      </w:r>
      <w:r w:rsidRPr="00D824EA">
        <w:rPr>
          <w:b/>
        </w:rPr>
        <w:t>文件）</w:t>
      </w:r>
    </w:p>
    <w:p w:rsidR="00D824EA" w:rsidRDefault="00D824EA" w:rsidP="008C7B10">
      <w:pPr>
        <w:spacing w:after="81"/>
        <w:ind w:firstLine="480"/>
      </w:pPr>
      <w:r>
        <w:rPr>
          <w:rFonts w:hint="eastAsia"/>
        </w:rPr>
        <w:t>-</w:t>
      </w:r>
      <w:r>
        <w:t>--CCompiler</w:t>
      </w:r>
      <w:r>
        <w:rPr>
          <w:rFonts w:hint="eastAsia"/>
        </w:rPr>
        <w:t>（linux</w:t>
      </w:r>
      <w:r>
        <w:t>下的可执行文件）</w:t>
      </w:r>
    </w:p>
    <w:p w:rsidR="00D824EA" w:rsidRDefault="00D824EA" w:rsidP="008C7B10">
      <w:pPr>
        <w:spacing w:after="81"/>
        <w:ind w:firstLine="48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-CCompiler.exe（windows</w:t>
      </w:r>
      <w:r>
        <w:t>下的可执行文件）</w:t>
      </w:r>
    </w:p>
    <w:p w:rsidR="00C33FB0" w:rsidRPr="00D824EA" w:rsidRDefault="00D824EA" w:rsidP="008C7B10">
      <w:pPr>
        <w:spacing w:after="81"/>
        <w:ind w:firstLine="482"/>
        <w:rPr>
          <w:b/>
        </w:rPr>
      </w:pPr>
      <w:r w:rsidRPr="00D824EA">
        <w:rPr>
          <w:b/>
        </w:rPr>
        <w:t>-</w:t>
      </w:r>
      <w:r w:rsidR="00C33FB0" w:rsidRPr="00D824EA">
        <w:rPr>
          <w:rFonts w:hint="eastAsia"/>
          <w:b/>
        </w:rPr>
        <w:t>TestCase</w:t>
      </w:r>
      <w:r w:rsidR="00C33FB0" w:rsidRPr="00D824EA">
        <w:rPr>
          <w:b/>
        </w:rPr>
        <w:t>目录</w:t>
      </w:r>
      <w:r w:rsidRPr="00D824EA">
        <w:rPr>
          <w:rFonts w:hint="eastAsia"/>
          <w:b/>
        </w:rPr>
        <w:t>（测试</w:t>
      </w:r>
      <w:r w:rsidRPr="00D824EA">
        <w:rPr>
          <w:b/>
        </w:rPr>
        <w:t>样例和测试样例的输出</w:t>
      </w:r>
      <w:r w:rsidRPr="00D824EA">
        <w:rPr>
          <w:rFonts w:hint="eastAsia"/>
          <w:b/>
        </w:rPr>
        <w:t>目录</w:t>
      </w:r>
      <w:r w:rsidRPr="00D824EA">
        <w:rPr>
          <w:b/>
        </w:rPr>
        <w:t>）</w:t>
      </w:r>
    </w:p>
    <w:p w:rsidR="00D824EA" w:rsidRDefault="00D824EA" w:rsidP="008C7B10">
      <w:pPr>
        <w:spacing w:after="81"/>
        <w:ind w:firstLine="480"/>
      </w:pPr>
      <w:r>
        <w:rPr>
          <w:rFonts w:hint="eastAsia"/>
        </w:rPr>
        <w:t>-</w:t>
      </w:r>
      <w:r>
        <w:t>--in</w:t>
      </w:r>
      <w:r>
        <w:rPr>
          <w:rFonts w:hint="eastAsia"/>
        </w:rPr>
        <w:t>.txt（输入</w:t>
      </w:r>
      <w:r>
        <w:t>样例）</w:t>
      </w:r>
    </w:p>
    <w:p w:rsidR="00D824EA" w:rsidRDefault="00D824EA" w:rsidP="008C7B10">
      <w:pPr>
        <w:spacing w:after="81"/>
        <w:ind w:firstLine="480"/>
      </w:pPr>
      <w:r>
        <w:rPr>
          <w:rFonts w:hint="eastAsia"/>
        </w:rPr>
        <w:t>-</w:t>
      </w:r>
      <w:r>
        <w:t>--IR.imp</w:t>
      </w:r>
      <w:r>
        <w:rPr>
          <w:rFonts w:hint="eastAsia"/>
        </w:rPr>
        <w:t>（中间</w:t>
      </w:r>
      <w:r>
        <w:t>代码</w:t>
      </w:r>
      <w:r>
        <w:rPr>
          <w:rFonts w:hint="eastAsia"/>
        </w:rPr>
        <w:t>函数</w:t>
      </w:r>
      <w:r>
        <w:t>实现文件）</w:t>
      </w:r>
    </w:p>
    <w:p w:rsidR="00D824EA" w:rsidRDefault="00D824EA" w:rsidP="008C7B10">
      <w:pPr>
        <w:spacing w:after="81"/>
        <w:ind w:firstLine="480"/>
      </w:pPr>
      <w:r>
        <w:t>---IR.def</w:t>
      </w:r>
      <w:r>
        <w:rPr>
          <w:rFonts w:hint="eastAsia"/>
        </w:rPr>
        <w:t>（中间代码类型</w:t>
      </w:r>
      <w:r>
        <w:t>、</w:t>
      </w:r>
      <w:r>
        <w:rPr>
          <w:rFonts w:hint="eastAsia"/>
        </w:rPr>
        <w:t>变量、</w:t>
      </w:r>
      <w:r>
        <w:t>函数定义</w:t>
      </w:r>
      <w:r>
        <w:rPr>
          <w:rFonts w:hint="eastAsia"/>
        </w:rPr>
        <w:t>文件</w:t>
      </w:r>
      <w:r>
        <w:t>）</w:t>
      </w:r>
    </w:p>
    <w:p w:rsidR="00D824EA" w:rsidRDefault="00D824EA" w:rsidP="008C7B10">
      <w:pPr>
        <w:spacing w:after="81"/>
        <w:ind w:firstLine="480"/>
      </w:pPr>
      <w:r>
        <w:t>---target.asm（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汇编目标代码</w:t>
      </w:r>
      <w:r>
        <w:t>）</w:t>
      </w:r>
    </w:p>
    <w:p w:rsidR="008C7B10" w:rsidRPr="008C7B10" w:rsidRDefault="008C7B10" w:rsidP="008C7B10">
      <w:pPr>
        <w:pStyle w:val="3"/>
        <w:spacing w:before="163" w:after="163"/>
      </w:pPr>
      <w:bookmarkStart w:id="55" w:name="_Toc364694839"/>
      <w:r>
        <w:rPr>
          <w:rFonts w:hint="eastAsia"/>
        </w:rPr>
        <w:lastRenderedPageBreak/>
        <w:t>调试方法</w:t>
      </w:r>
      <w:bookmarkEnd w:id="55"/>
    </w:p>
    <w:p w:rsidR="008C7B10" w:rsidRDefault="008C7B10" w:rsidP="006B27BA">
      <w:pPr>
        <w:spacing w:after="81"/>
        <w:ind w:firstLine="480"/>
        <w:rPr>
          <w:rFonts w:asciiTheme="minorEastAsia" w:eastAsiaTheme="minorEastAsia" w:hAnsiTheme="minorEastAsia"/>
        </w:rPr>
      </w:pPr>
      <w:r>
        <w:rPr>
          <w:rFonts w:hint="eastAsia"/>
        </w:rPr>
        <w:t>使用</w:t>
      </w:r>
      <w:r>
        <w:t>Flex和Bison生成相应的源文件和头文件之后，可以</w:t>
      </w:r>
      <w:r w:rsidR="00BC2230">
        <w:rPr>
          <w:rFonts w:hint="eastAsia"/>
        </w:rPr>
        <w:t>通过</w:t>
      </w:r>
      <w:r>
        <w:t>使用</w:t>
      </w:r>
      <w:r w:rsidR="00BC2230">
        <w:rPr>
          <w:rFonts w:hint="eastAsia"/>
        </w:rPr>
        <w:t>‘</w:t>
      </w:r>
      <w:r w:rsidRPr="008C7B10">
        <w:t>VisualStudio2012project</w:t>
      </w:r>
      <w:r w:rsidR="00BC2230">
        <w:rPr>
          <w:rFonts w:hint="eastAsia"/>
        </w:rPr>
        <w:t>’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VS</w:t>
      </w:r>
      <w:r>
        <w:t>2012</w:t>
      </w:r>
      <w:r>
        <w:rPr>
          <w:rFonts w:hint="eastAsia"/>
        </w:rPr>
        <w:t>解决方案</w:t>
      </w:r>
      <w:r w:rsidR="00BC2230">
        <w:rPr>
          <w:rFonts w:hint="eastAsia"/>
        </w:rPr>
        <w:t>进行编译</w:t>
      </w:r>
      <w:r w:rsidR="00BC2230">
        <w:t>与调试</w:t>
      </w:r>
      <w:r w:rsidR="00BC2230">
        <w:rPr>
          <w:rFonts w:hint="eastAsia"/>
        </w:rPr>
        <w:t>。默认情况下</w:t>
      </w:r>
      <w:r w:rsidR="00BC2230">
        <w:t>，已经</w:t>
      </w:r>
      <w:r w:rsidR="00BC2230">
        <w:rPr>
          <w:rFonts w:asciiTheme="minorEastAsia" w:eastAsiaTheme="minorEastAsia" w:hAnsiTheme="minorEastAsia" w:hint="eastAsia"/>
        </w:rPr>
        <w:t>在</w:t>
      </w:r>
      <w:r w:rsidR="00BC2230">
        <w:rPr>
          <w:rFonts w:asciiTheme="minorEastAsia" w:eastAsiaTheme="minorEastAsia" w:hAnsiTheme="minorEastAsia"/>
        </w:rPr>
        <w:t>项目属性中</w:t>
      </w:r>
      <w:r w:rsidR="00BC2230">
        <w:t>指定了</w:t>
      </w:r>
      <w:r w:rsidR="00BC2230">
        <w:rPr>
          <w:rFonts w:hint="eastAsia"/>
        </w:rPr>
        <w:t>‘</w:t>
      </w:r>
      <w:r w:rsidR="00BC2230" w:rsidRPr="00BC2230">
        <w:t>../TestCase/in.txt</w:t>
      </w:r>
      <w:r w:rsidR="00BC2230" w:rsidRPr="00BC2230">
        <w:rPr>
          <w:rFonts w:asciiTheme="minorEastAsia" w:eastAsiaTheme="minorEastAsia" w:hAnsiTheme="minorEastAsia"/>
        </w:rPr>
        <w:t>’</w:t>
      </w:r>
      <w:r w:rsidR="00BC2230">
        <w:rPr>
          <w:rFonts w:asciiTheme="minorEastAsia" w:eastAsiaTheme="minorEastAsia" w:hAnsiTheme="minorEastAsia" w:hint="eastAsia"/>
        </w:rPr>
        <w:t>为</w:t>
      </w:r>
      <w:r w:rsidR="00BC2230">
        <w:rPr>
          <w:rFonts w:asciiTheme="minorEastAsia" w:eastAsiaTheme="minorEastAsia" w:hAnsiTheme="minorEastAsia"/>
        </w:rPr>
        <w:t>命令行参数</w:t>
      </w:r>
      <w:r w:rsidR="00BC2230">
        <w:rPr>
          <w:rFonts w:asciiTheme="minorEastAsia" w:eastAsiaTheme="minorEastAsia" w:hAnsiTheme="minorEastAsia" w:hint="eastAsia"/>
        </w:rPr>
        <w:t>用于</w:t>
      </w:r>
      <w:r w:rsidR="00BC2230">
        <w:rPr>
          <w:rFonts w:asciiTheme="minorEastAsia" w:eastAsiaTheme="minorEastAsia" w:hAnsiTheme="minorEastAsia"/>
        </w:rPr>
        <w:t>自动输入</w:t>
      </w:r>
      <w:r w:rsidR="00BC2230">
        <w:rPr>
          <w:rFonts w:asciiTheme="minorEastAsia" w:eastAsiaTheme="minorEastAsia" w:hAnsiTheme="minorEastAsia" w:hint="eastAsia"/>
        </w:rPr>
        <w:t>测试文件；并在“配置属性 -</w:t>
      </w:r>
      <w:r w:rsidR="00BC2230">
        <w:rPr>
          <w:rFonts w:asciiTheme="minorEastAsia" w:eastAsiaTheme="minorEastAsia" w:hAnsiTheme="minorEastAsia"/>
        </w:rPr>
        <w:t xml:space="preserve">&gt; </w:t>
      </w:r>
      <w:r w:rsidR="00BC2230">
        <w:rPr>
          <w:rFonts w:asciiTheme="minorEastAsia" w:eastAsiaTheme="minorEastAsia" w:hAnsiTheme="minorEastAsia" w:hint="eastAsia"/>
        </w:rPr>
        <w:t xml:space="preserve">C/C++ -&gt; 预处理器 </w:t>
      </w:r>
      <w:r w:rsidR="00BC2230">
        <w:rPr>
          <w:rFonts w:asciiTheme="minorEastAsia" w:eastAsiaTheme="minorEastAsia" w:hAnsiTheme="minorEastAsia"/>
        </w:rPr>
        <w:t xml:space="preserve">-&gt; </w:t>
      </w:r>
      <w:r w:rsidR="00BC2230">
        <w:rPr>
          <w:rFonts w:asciiTheme="minorEastAsia" w:eastAsiaTheme="minorEastAsia" w:hAnsiTheme="minorEastAsia" w:hint="eastAsia"/>
        </w:rPr>
        <w:t>预处理器</w:t>
      </w:r>
      <w:r w:rsidR="00BC2230">
        <w:rPr>
          <w:rFonts w:asciiTheme="minorEastAsia" w:eastAsiaTheme="minorEastAsia" w:hAnsiTheme="minorEastAsia"/>
        </w:rPr>
        <w:t>定义</w:t>
      </w:r>
      <w:r w:rsidR="00BC2230">
        <w:rPr>
          <w:rFonts w:asciiTheme="minorEastAsia" w:eastAsiaTheme="minorEastAsia" w:hAnsiTheme="minorEastAsia" w:hint="eastAsia"/>
        </w:rPr>
        <w:t>”</w:t>
      </w:r>
      <w:r w:rsidR="00BC2230">
        <w:rPr>
          <w:rFonts w:asciiTheme="minorEastAsia" w:eastAsiaTheme="minorEastAsia" w:hAnsiTheme="minorEastAsia"/>
        </w:rPr>
        <w:t>中</w:t>
      </w:r>
      <w:r w:rsidR="00BC2230">
        <w:rPr>
          <w:rFonts w:asciiTheme="minorEastAsia" w:eastAsiaTheme="minorEastAsia" w:hAnsiTheme="minorEastAsia" w:hint="eastAsia"/>
        </w:rPr>
        <w:t>定义了</w:t>
      </w:r>
      <w:r w:rsidR="00BC2230" w:rsidRPr="00BC2230">
        <w:rPr>
          <w:rFonts w:asciiTheme="minorEastAsia" w:eastAsiaTheme="minorEastAsia" w:hAnsiTheme="minorEastAsia"/>
        </w:rPr>
        <w:t>_CRT_SECURE_NO_DEPRECATE</w:t>
      </w:r>
      <w:r w:rsidR="00BC2230">
        <w:rPr>
          <w:rFonts w:asciiTheme="minorEastAsia" w:eastAsiaTheme="minorEastAsia" w:hAnsiTheme="minorEastAsia" w:hint="eastAsia"/>
        </w:rPr>
        <w:t>宏</w:t>
      </w:r>
      <w:r w:rsidR="00BC2230">
        <w:rPr>
          <w:rFonts w:asciiTheme="minorEastAsia" w:eastAsiaTheme="minorEastAsia" w:hAnsiTheme="minorEastAsia"/>
        </w:rPr>
        <w:t>，</w:t>
      </w:r>
      <w:r w:rsidR="00BC2230">
        <w:rPr>
          <w:rFonts w:asciiTheme="minorEastAsia" w:eastAsiaTheme="minorEastAsia" w:hAnsiTheme="minorEastAsia" w:hint="eastAsia"/>
        </w:rPr>
        <w:t>以便</w:t>
      </w:r>
      <w:r w:rsidR="00BC2230">
        <w:rPr>
          <w:rFonts w:asciiTheme="minorEastAsia" w:eastAsiaTheme="minorEastAsia" w:hAnsiTheme="minorEastAsia"/>
        </w:rPr>
        <w:t>阻止</w:t>
      </w:r>
      <w:r w:rsidR="00BC2230">
        <w:rPr>
          <w:rFonts w:asciiTheme="minorEastAsia" w:eastAsiaTheme="minorEastAsia" w:hAnsiTheme="minorEastAsia" w:hint="eastAsia"/>
        </w:rPr>
        <w:t>废弃</w:t>
      </w:r>
      <w:r w:rsidR="00BC2230">
        <w:rPr>
          <w:rFonts w:asciiTheme="minorEastAsia" w:eastAsiaTheme="minorEastAsia" w:hAnsiTheme="minorEastAsia"/>
        </w:rPr>
        <w:t>部分</w:t>
      </w:r>
      <w:r w:rsidR="00BC2230">
        <w:rPr>
          <w:rFonts w:asciiTheme="minorEastAsia" w:eastAsiaTheme="minorEastAsia" w:hAnsiTheme="minorEastAsia" w:hint="eastAsia"/>
        </w:rPr>
        <w:t>POSIX函数</w:t>
      </w:r>
      <w:r w:rsidR="00BC2230">
        <w:rPr>
          <w:rFonts w:asciiTheme="minorEastAsia" w:eastAsiaTheme="minorEastAsia" w:hAnsiTheme="minorEastAsia"/>
        </w:rPr>
        <w:t>的错误提示。</w:t>
      </w:r>
      <w:r w:rsidR="00BC2230">
        <w:rPr>
          <w:rFonts w:asciiTheme="minorEastAsia" w:eastAsiaTheme="minorEastAsia" w:hAnsiTheme="minorEastAsia" w:hint="eastAsia"/>
        </w:rPr>
        <w:t>请</w:t>
      </w:r>
      <w:r w:rsidR="00BC2230">
        <w:rPr>
          <w:rFonts w:asciiTheme="minorEastAsia" w:eastAsiaTheme="minorEastAsia" w:hAnsiTheme="minorEastAsia"/>
        </w:rPr>
        <w:t>根据自己的需要</w:t>
      </w:r>
      <w:r w:rsidR="00BC2230">
        <w:rPr>
          <w:rFonts w:asciiTheme="minorEastAsia" w:eastAsiaTheme="minorEastAsia" w:hAnsiTheme="minorEastAsia" w:hint="eastAsia"/>
        </w:rPr>
        <w:t>对</w:t>
      </w:r>
      <w:r w:rsidR="00BC2230">
        <w:rPr>
          <w:rFonts w:asciiTheme="minorEastAsia" w:eastAsiaTheme="minorEastAsia" w:hAnsiTheme="minorEastAsia"/>
        </w:rPr>
        <w:t>相关设置进行修改。</w:t>
      </w:r>
    </w:p>
    <w:p w:rsidR="00BC2230" w:rsidRDefault="00BC2230" w:rsidP="006B27BA">
      <w:pPr>
        <w:spacing w:after="81"/>
        <w:ind w:firstLine="480"/>
      </w:pPr>
      <w:r>
        <w:rPr>
          <w:rFonts w:asciiTheme="minorEastAsia" w:eastAsiaTheme="minorEastAsia" w:hAnsiTheme="minorEastAsia" w:hint="eastAsia"/>
        </w:rPr>
        <w:t>另外</w:t>
      </w:r>
      <w:r>
        <w:rPr>
          <w:rFonts w:asciiTheme="minorEastAsia" w:eastAsiaTheme="minorEastAsia" w:hAnsiTheme="minorEastAsia"/>
        </w:rPr>
        <w:t>，本程序也可以在Linux下使用g++进行编译，然后用</w:t>
      </w:r>
      <w:r>
        <w:rPr>
          <w:rFonts w:asciiTheme="minorEastAsia" w:eastAsiaTheme="minorEastAsia" w:hAnsiTheme="minorEastAsia" w:hint="eastAsia"/>
        </w:rPr>
        <w:t>GNU的</w:t>
      </w:r>
      <w:r>
        <w:rPr>
          <w:rFonts w:asciiTheme="minorEastAsia" w:eastAsiaTheme="minorEastAsia" w:hAnsiTheme="minorEastAsia"/>
        </w:rPr>
        <w:t>调试工具</w:t>
      </w:r>
      <w:r>
        <w:rPr>
          <w:rFonts w:asciiTheme="minorEastAsia" w:eastAsiaTheme="minorEastAsia" w:hAnsiTheme="minorEastAsia" w:hint="eastAsia"/>
        </w:rPr>
        <w:t>或者向</w:t>
      </w:r>
      <w:r>
        <w:rPr>
          <w:rFonts w:asciiTheme="minorEastAsia" w:eastAsiaTheme="minorEastAsia" w:hAnsiTheme="minorEastAsia"/>
        </w:rPr>
        <w:t>stderr</w:t>
      </w:r>
      <w:r>
        <w:rPr>
          <w:rFonts w:asciiTheme="minorEastAsia" w:eastAsiaTheme="minorEastAsia" w:hAnsiTheme="minorEastAsia" w:hint="eastAsia"/>
        </w:rPr>
        <w:t>或</w:t>
      </w:r>
      <w:r>
        <w:rPr>
          <w:rFonts w:asciiTheme="minorEastAsia" w:eastAsiaTheme="minorEastAsia" w:hAnsiTheme="minorEastAsia"/>
        </w:rPr>
        <w:t>日志文件输出调试</w:t>
      </w:r>
      <w:r>
        <w:rPr>
          <w:rFonts w:asciiTheme="minorEastAsia" w:eastAsiaTheme="minorEastAsia" w:hAnsiTheme="minorEastAsia" w:hint="eastAsia"/>
        </w:rPr>
        <w:t>信息的</w:t>
      </w:r>
      <w:r>
        <w:rPr>
          <w:rFonts w:asciiTheme="minorEastAsia" w:eastAsiaTheme="minorEastAsia" w:hAnsiTheme="minorEastAsia"/>
        </w:rPr>
        <w:t>方式进行调试</w:t>
      </w:r>
      <w:r>
        <w:rPr>
          <w:rFonts w:asciiTheme="minorEastAsia" w:eastAsiaTheme="minorEastAsia" w:hAnsiTheme="minorEastAsia" w:hint="eastAsia"/>
        </w:rPr>
        <w:t>。</w:t>
      </w:r>
    </w:p>
    <w:p w:rsidR="008C7B10" w:rsidRDefault="008C7B10" w:rsidP="006B27BA">
      <w:pPr>
        <w:spacing w:after="81"/>
        <w:ind w:firstLine="480"/>
      </w:pPr>
    </w:p>
    <w:p w:rsidR="00842275" w:rsidRDefault="00842275" w:rsidP="006B27BA">
      <w:pPr>
        <w:spacing w:after="81"/>
        <w:ind w:firstLine="480"/>
        <w:sectPr w:rsidR="00842275" w:rsidSect="006B27BA">
          <w:headerReference w:type="default" r:id="rId24"/>
          <w:headerReference w:type="first" r:id="rId25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42275" w:rsidRDefault="00842275" w:rsidP="008E021F">
      <w:pPr>
        <w:pStyle w:val="1"/>
      </w:pPr>
      <w:bookmarkStart w:id="56" w:name="_Toc364694840"/>
      <w:r>
        <w:rPr>
          <w:rFonts w:hint="eastAsia"/>
        </w:rPr>
        <w:lastRenderedPageBreak/>
        <w:t>总结</w:t>
      </w:r>
      <w:bookmarkEnd w:id="56"/>
    </w:p>
    <w:p w:rsidR="00842275" w:rsidRDefault="003B1933" w:rsidP="00842275">
      <w:pPr>
        <w:pStyle w:val="2"/>
        <w:spacing w:before="163"/>
      </w:pPr>
      <w:bookmarkStart w:id="57" w:name="_Toc364694841"/>
      <w:r>
        <w:rPr>
          <w:rFonts w:hint="eastAsia"/>
        </w:rPr>
        <w:t>系统评价</w:t>
      </w:r>
      <w:bookmarkEnd w:id="57"/>
    </w:p>
    <w:p w:rsidR="000153C0" w:rsidRDefault="00716157" w:rsidP="000153C0">
      <w:pPr>
        <w:pStyle w:val="3"/>
        <w:spacing w:before="163" w:after="163"/>
      </w:pPr>
      <w:bookmarkStart w:id="58" w:name="_Toc364694842"/>
      <w:r>
        <w:rPr>
          <w:rFonts w:hint="eastAsia"/>
        </w:rPr>
        <w:t>程序测试结果分析</w:t>
      </w:r>
      <w:bookmarkEnd w:id="58"/>
    </w:p>
    <w:p w:rsidR="000153C0" w:rsidRPr="000153C0" w:rsidRDefault="000153C0" w:rsidP="000153C0">
      <w:pPr>
        <w:spacing w:after="81"/>
        <w:ind w:firstLine="480"/>
      </w:pPr>
    </w:p>
    <w:p w:rsidR="000153C0" w:rsidRDefault="00716157" w:rsidP="000153C0">
      <w:pPr>
        <w:pStyle w:val="3"/>
        <w:spacing w:before="163" w:after="163"/>
      </w:pPr>
      <w:bookmarkStart w:id="59" w:name="_Toc364694843"/>
      <w:r>
        <w:rPr>
          <w:rFonts w:hint="eastAsia"/>
        </w:rPr>
        <w:t>本程序的</w:t>
      </w:r>
      <w:r w:rsidR="008E021F">
        <w:rPr>
          <w:rFonts w:hint="eastAsia"/>
        </w:rPr>
        <w:t>特色</w:t>
      </w:r>
      <w:bookmarkEnd w:id="59"/>
    </w:p>
    <w:p w:rsidR="000153C0" w:rsidRDefault="002273E4" w:rsidP="000153C0">
      <w:pPr>
        <w:spacing w:after="81"/>
        <w:ind w:firstLine="480"/>
      </w:pPr>
      <w:r>
        <w:rPr>
          <w:rFonts w:hint="eastAsia"/>
        </w:rPr>
        <w:t>能够</w:t>
      </w:r>
      <w:r>
        <w:t>识别大多数</w:t>
      </w:r>
      <w:r>
        <w:rPr>
          <w:rFonts w:hint="eastAsia"/>
        </w:rPr>
        <w:t>C语言</w:t>
      </w:r>
      <w:r>
        <w:t>语法，</w:t>
      </w:r>
      <w:r>
        <w:rPr>
          <w:rFonts w:hint="eastAsia"/>
        </w:rPr>
        <w:t>并且</w:t>
      </w:r>
      <w:r>
        <w:t>输出对应</w:t>
      </w:r>
      <w:r>
        <w:rPr>
          <w:rFonts w:hint="eastAsia"/>
        </w:rPr>
        <w:t>语句是</w:t>
      </w:r>
      <w:r>
        <w:t>什么语法。</w:t>
      </w:r>
      <w:r>
        <w:rPr>
          <w:rFonts w:hint="eastAsia"/>
        </w:rPr>
        <w:t>同时声称</w:t>
      </w:r>
      <w:r>
        <w:t>的中间代码是</w:t>
      </w:r>
      <w:r>
        <w:rPr>
          <w:rFonts w:hint="eastAsia"/>
        </w:rPr>
        <w:t>由</w:t>
      </w:r>
      <w:r>
        <w:t>我</w:t>
      </w:r>
      <w:r>
        <w:rPr>
          <w:rFonts w:hint="eastAsia"/>
        </w:rPr>
        <w:t>借鉴GCC与LLVM的中间</w:t>
      </w:r>
      <w:r>
        <w:t>表示自行设计的</w:t>
      </w:r>
      <w:r>
        <w:rPr>
          <w:rFonts w:hint="eastAsia"/>
        </w:rPr>
        <w:t>语言。</w:t>
      </w:r>
      <w:r w:rsidRPr="002273E4">
        <w:rPr>
          <w:rFonts w:hint="eastAsia"/>
          <w:highlight w:val="yellow"/>
        </w:rPr>
        <w:t>加入</w:t>
      </w:r>
      <w:r w:rsidRPr="002273E4">
        <w:rPr>
          <w:highlight w:val="yellow"/>
        </w:rPr>
        <w:t>函数</w:t>
      </w:r>
      <w:r w:rsidRPr="002273E4">
        <w:rPr>
          <w:rFonts w:hint="eastAsia"/>
          <w:highlight w:val="yellow"/>
        </w:rPr>
        <w:t>引用关系</w:t>
      </w:r>
      <w:r w:rsidRPr="002273E4">
        <w:rPr>
          <w:highlight w:val="yellow"/>
        </w:rPr>
        <w:t>统计、变量引用统计等附加功能</w:t>
      </w:r>
      <w:r w:rsidRPr="002273E4">
        <w:rPr>
          <w:rFonts w:hint="eastAsia"/>
          <w:highlight w:val="yellow"/>
        </w:rPr>
        <w:t>（暂未实现</w:t>
      </w:r>
      <w:r w:rsidRPr="002273E4">
        <w:rPr>
          <w:highlight w:val="yellow"/>
        </w:rPr>
        <w:t>）</w:t>
      </w:r>
      <w:r>
        <w:t>。</w:t>
      </w:r>
    </w:p>
    <w:p w:rsidR="002273E4" w:rsidRPr="000153C0" w:rsidRDefault="002273E4" w:rsidP="000153C0">
      <w:pPr>
        <w:spacing w:after="81"/>
        <w:ind w:firstLine="480"/>
      </w:pPr>
      <w:r>
        <w:rPr>
          <w:rFonts w:hint="eastAsia"/>
        </w:rPr>
        <w:t>在</w:t>
      </w:r>
      <w:r>
        <w:t>遇到语法错误</w:t>
      </w:r>
      <w:r>
        <w:rPr>
          <w:rFonts w:hint="eastAsia"/>
        </w:rPr>
        <w:t>时</w:t>
      </w:r>
      <w:r>
        <w:t>，有</w:t>
      </w:r>
      <w:r>
        <w:rPr>
          <w:rFonts w:hint="eastAsia"/>
        </w:rPr>
        <w:t>比较</w:t>
      </w:r>
      <w:r>
        <w:t>详细的错误信息提示。</w:t>
      </w:r>
    </w:p>
    <w:p w:rsidR="008E021F" w:rsidRDefault="00716157" w:rsidP="000153C0">
      <w:pPr>
        <w:pStyle w:val="3"/>
        <w:spacing w:before="163" w:after="163"/>
      </w:pPr>
      <w:bookmarkStart w:id="60" w:name="_Toc364694844"/>
      <w:r>
        <w:rPr>
          <w:rFonts w:hint="eastAsia"/>
        </w:rPr>
        <w:t>本程序的</w:t>
      </w:r>
      <w:r w:rsidR="008E021F">
        <w:rPr>
          <w:rFonts w:hint="eastAsia"/>
        </w:rPr>
        <w:t>不足</w:t>
      </w:r>
      <w:bookmarkEnd w:id="60"/>
    </w:p>
    <w:p w:rsidR="000153C0" w:rsidRDefault="00E4468D" w:rsidP="000153C0">
      <w:pPr>
        <w:spacing w:after="81"/>
        <w:ind w:firstLine="480"/>
      </w:pPr>
      <w:r>
        <w:rPr>
          <w:rFonts w:hint="eastAsia"/>
        </w:rPr>
        <w:t>没有</w:t>
      </w:r>
      <w:r>
        <w:t>充分利用</w:t>
      </w:r>
      <w:r>
        <w:rPr>
          <w:rFonts w:hint="eastAsia"/>
        </w:rPr>
        <w:t>C+</w:t>
      </w:r>
      <w:r>
        <w:t>+的标准库</w:t>
      </w:r>
      <w:r>
        <w:rPr>
          <w:rFonts w:hint="eastAsia"/>
        </w:rPr>
        <w:t>。</w:t>
      </w:r>
      <w:r>
        <w:t>符号表</w:t>
      </w:r>
      <w:r>
        <w:rPr>
          <w:rFonts w:hint="eastAsia"/>
        </w:rPr>
        <w:t>的组织</w:t>
      </w:r>
      <w:r>
        <w:t>基本上是使用最基本的vector类型</w:t>
      </w:r>
      <w:r>
        <w:rPr>
          <w:rFonts w:hint="eastAsia"/>
        </w:rPr>
        <w:t>实现的</w:t>
      </w:r>
      <w:r>
        <w:t>，</w:t>
      </w:r>
      <w:r>
        <w:rPr>
          <w:rFonts w:hint="eastAsia"/>
        </w:rPr>
        <w:t>然后</w:t>
      </w:r>
      <w:r>
        <w:t>自己实现</w:t>
      </w:r>
      <w:r>
        <w:rPr>
          <w:rFonts w:hint="eastAsia"/>
        </w:rPr>
        <w:t>标识符</w:t>
      </w:r>
      <w:r>
        <w:t>的重复</w:t>
      </w:r>
      <w:r>
        <w:rPr>
          <w:rFonts w:hint="eastAsia"/>
        </w:rPr>
        <w:t>/冲突</w:t>
      </w:r>
      <w:r>
        <w:t>检测</w:t>
      </w:r>
      <w:r>
        <w:rPr>
          <w:rFonts w:hint="eastAsia"/>
        </w:rPr>
        <w:t>。</w:t>
      </w:r>
      <w:r>
        <w:t>实际上</w:t>
      </w:r>
      <w:r>
        <w:rPr>
          <w:rFonts w:hint="eastAsia"/>
        </w:rPr>
        <w:t>这些特性</w:t>
      </w:r>
      <w:r>
        <w:t>在</w:t>
      </w:r>
      <w:r>
        <w:rPr>
          <w:rFonts w:hint="eastAsia"/>
        </w:rPr>
        <w:t>标准库</w:t>
      </w:r>
      <w:r>
        <w:t>的set</w:t>
      </w:r>
      <w:r>
        <w:rPr>
          <w:rFonts w:hint="eastAsia"/>
        </w:rPr>
        <w:t>模板</w:t>
      </w:r>
      <w:r>
        <w:t>中已经被实现了，</w:t>
      </w:r>
      <w:r>
        <w:rPr>
          <w:rFonts w:hint="eastAsia"/>
        </w:rPr>
        <w:t>它</w:t>
      </w:r>
      <w:r>
        <w:t>本身</w:t>
      </w:r>
      <w:r>
        <w:rPr>
          <w:rFonts w:hint="eastAsia"/>
        </w:rPr>
        <w:t>所有元素</w:t>
      </w:r>
      <w:r>
        <w:t>就是无重复的。</w:t>
      </w:r>
      <w:r>
        <w:rPr>
          <w:rFonts w:hint="eastAsia"/>
        </w:rPr>
        <w:t>另外</w:t>
      </w:r>
      <w:r>
        <w:t>，采用键值对的方式</w:t>
      </w:r>
      <w:r>
        <w:rPr>
          <w:rFonts w:hint="eastAsia"/>
        </w:rPr>
        <w:t>的</w:t>
      </w:r>
      <w:r>
        <w:t>map，可能比我目前使用的四种</w:t>
      </w:r>
      <w:r>
        <w:rPr>
          <w:rFonts w:hint="eastAsia"/>
        </w:rPr>
        <w:t>符号</w:t>
      </w:r>
      <w:r>
        <w:t>继承自Symbol的方式更方便且高效，</w:t>
      </w:r>
      <w:r>
        <w:rPr>
          <w:rFonts w:hint="eastAsia"/>
        </w:rPr>
        <w:t>因为</w:t>
      </w:r>
      <w:r>
        <w:t>实际上目前Symbol里面也只有名字（</w:t>
      </w:r>
      <w:r>
        <w:rPr>
          <w:rFonts w:hint="eastAsia"/>
        </w:rPr>
        <w:t>标识符</w:t>
      </w:r>
      <w:r>
        <w:t>）</w:t>
      </w:r>
      <w:r>
        <w:rPr>
          <w:rFonts w:hint="eastAsia"/>
        </w:rPr>
        <w:t>信息</w:t>
      </w:r>
      <w:r>
        <w:t>和</w:t>
      </w:r>
      <w:r>
        <w:rPr>
          <w:rFonts w:hint="eastAsia"/>
        </w:rPr>
        <w:t>作用域信息。</w:t>
      </w:r>
      <w:r>
        <w:t>实际上</w:t>
      </w:r>
      <w:r>
        <w:rPr>
          <w:rFonts w:hint="eastAsia"/>
        </w:rPr>
        <w:t>，把记录</w:t>
      </w:r>
      <w:r>
        <w:t>各类</w:t>
      </w:r>
      <w:r>
        <w:rPr>
          <w:rFonts w:hint="eastAsia"/>
        </w:rPr>
        <w:t>符号</w:t>
      </w:r>
      <w:r>
        <w:t>的vector变成一个</w:t>
      </w:r>
      <w:r w:rsidR="00657198">
        <w:rPr>
          <w:rFonts w:hint="eastAsia"/>
        </w:rPr>
        <w:t>（二维的</w:t>
      </w:r>
      <w:r w:rsidR="00657198">
        <w:t>）</w:t>
      </w:r>
      <w:r>
        <w:rPr>
          <w:rFonts w:hint="eastAsia"/>
        </w:rPr>
        <w:t>像</w:t>
      </w:r>
      <w:r>
        <w:t>符号表栈一样的</w:t>
      </w:r>
      <w:r w:rsidR="00657198">
        <w:rPr>
          <w:rFonts w:hint="eastAsia"/>
        </w:rPr>
        <w:t>数据结构</w:t>
      </w:r>
      <w:r w:rsidR="00657198">
        <w:t>，</w:t>
      </w:r>
      <w:r w:rsidR="00657198">
        <w:rPr>
          <w:rFonts w:hint="eastAsia"/>
        </w:rPr>
        <w:t>栈中</w:t>
      </w:r>
      <w:r w:rsidR="00657198">
        <w:t>的元素类型为map，则</w:t>
      </w:r>
      <w:r>
        <w:t>作用域信息完全可以省略掉</w:t>
      </w:r>
      <w:r w:rsidR="00657198">
        <w:rPr>
          <w:rFonts w:hint="eastAsia"/>
        </w:rPr>
        <w:t>。</w:t>
      </w:r>
    </w:p>
    <w:p w:rsidR="00E05056" w:rsidRDefault="00E05056" w:rsidP="000153C0">
      <w:pPr>
        <w:spacing w:after="81"/>
        <w:ind w:firstLine="480"/>
      </w:pPr>
      <w:r>
        <w:rPr>
          <w:rFonts w:hint="eastAsia"/>
        </w:rPr>
        <w:t>在</w:t>
      </w:r>
      <w:r>
        <w:t>我所使用的</w:t>
      </w:r>
      <w:r>
        <w:rPr>
          <w:rFonts w:hint="eastAsia"/>
        </w:rPr>
        <w:t>C语言</w:t>
      </w:r>
      <w:r>
        <w:t>编译器中</w:t>
      </w:r>
      <w:r>
        <w:rPr>
          <w:rFonts w:hint="eastAsia"/>
        </w:rPr>
        <w:t>（很有可能</w:t>
      </w:r>
      <w:r>
        <w:t>也是标准</w:t>
      </w:r>
      <w:r>
        <w:rPr>
          <w:rFonts w:hint="eastAsia"/>
        </w:rPr>
        <w:t>C中</w:t>
      </w:r>
      <w:r>
        <w:t>），</w:t>
      </w:r>
      <w:r>
        <w:rPr>
          <w:rFonts w:hint="eastAsia"/>
        </w:rPr>
        <w:t>子</w:t>
      </w:r>
      <w:r>
        <w:t>作用域的名称可以覆盖更大作用域的名称，也就是说，上级作用于中可能有一个名为a的变量</w:t>
      </w:r>
      <w:r>
        <w:rPr>
          <w:rFonts w:hint="eastAsia"/>
        </w:rPr>
        <w:t>或</w:t>
      </w:r>
      <w:r>
        <w:t>类型或goto标签</w:t>
      </w:r>
      <w:r>
        <w:rPr>
          <w:rFonts w:hint="eastAsia"/>
        </w:rPr>
        <w:t>甚至</w:t>
      </w:r>
      <w:r>
        <w:t>函数，</w:t>
      </w:r>
      <w:r>
        <w:rPr>
          <w:rFonts w:hint="eastAsia"/>
        </w:rPr>
        <w:t>则当前作用</w:t>
      </w:r>
      <w:r>
        <w:t>域</w:t>
      </w:r>
      <w:r>
        <w:rPr>
          <w:rFonts w:hint="eastAsia"/>
        </w:rPr>
        <w:t>仍然</w:t>
      </w:r>
      <w:r>
        <w:t>可以有用a</w:t>
      </w:r>
      <w:r>
        <w:rPr>
          <w:rFonts w:hint="eastAsia"/>
        </w:rPr>
        <w:t>命名</w:t>
      </w:r>
      <w:r>
        <w:t>的变量</w:t>
      </w:r>
      <w:r>
        <w:rPr>
          <w:rFonts w:hint="eastAsia"/>
        </w:rPr>
        <w:t>或</w:t>
      </w:r>
      <w:r>
        <w:t>类型或goto标签，</w:t>
      </w:r>
      <w:r>
        <w:rPr>
          <w:rFonts w:hint="eastAsia"/>
        </w:rPr>
        <w:t>而在</w:t>
      </w:r>
      <w:r>
        <w:t>我目前的设计当中，由于在词法分析时</w:t>
      </w:r>
      <w:r w:rsidR="00E76CC8">
        <w:rPr>
          <w:rFonts w:hint="eastAsia"/>
        </w:rPr>
        <w:t>不</w:t>
      </w:r>
      <w:r w:rsidR="00E76CC8">
        <w:t>确定</w:t>
      </w:r>
      <w:r w:rsidR="00E76CC8">
        <w:rPr>
          <w:rFonts w:hint="eastAsia"/>
        </w:rPr>
        <w:t>标识符具体</w:t>
      </w:r>
      <w:r w:rsidR="00E76CC8">
        <w:t>是哪种类型</w:t>
      </w:r>
      <w:r w:rsidR="00E76CC8">
        <w:rPr>
          <w:rFonts w:hint="eastAsia"/>
        </w:rPr>
        <w:t>的话</w:t>
      </w:r>
      <w:r w:rsidR="00E76CC8">
        <w:t>，会导致</w:t>
      </w:r>
      <w:r w:rsidR="00E76CC8">
        <w:rPr>
          <w:rFonts w:hint="eastAsia"/>
        </w:rPr>
        <w:t>语法分析阶段</w:t>
      </w:r>
      <w:r w:rsidR="00E76CC8">
        <w:t>出现规约</w:t>
      </w:r>
      <w:r w:rsidR="00E76CC8">
        <w:rPr>
          <w:rFonts w:hint="eastAsia"/>
        </w:rPr>
        <w:t>/</w:t>
      </w:r>
      <w:r w:rsidR="00E76CC8">
        <w:t>规约冲突</w:t>
      </w:r>
      <w:r w:rsidR="00E76CC8">
        <w:rPr>
          <w:rFonts w:hint="eastAsia"/>
        </w:rPr>
        <w:t>（这是</w:t>
      </w:r>
      <w:r w:rsidR="00E76CC8">
        <w:t>这个项目的</w:t>
      </w:r>
      <w:r w:rsidR="00E76CC8" w:rsidRPr="00E76CC8">
        <w:rPr>
          <w:rFonts w:asciiTheme="minorEastAsia" w:eastAsiaTheme="minorEastAsia" w:hAnsiTheme="minorEastAsia"/>
        </w:rPr>
        <w:t>“历史遗留问题”</w:t>
      </w:r>
      <w:r w:rsidR="00E76CC8">
        <w:t>，</w:t>
      </w:r>
      <w:r w:rsidR="00E76CC8">
        <w:rPr>
          <w:rFonts w:hint="eastAsia"/>
        </w:rPr>
        <w:t>参考</w:t>
      </w:r>
      <w:r w:rsidR="00E76CC8">
        <w:t>doc</w:t>
      </w:r>
      <w:r w:rsidR="00E76CC8">
        <w:rPr>
          <w:rFonts w:hint="eastAsia"/>
        </w:rPr>
        <w:t>目录</w:t>
      </w:r>
      <w:r w:rsidR="00E76CC8">
        <w:t>下的</w:t>
      </w:r>
      <w:r w:rsidR="00E76CC8" w:rsidRPr="00E76CC8">
        <w:rPr>
          <w:rFonts w:asciiTheme="minorEastAsia" w:eastAsiaTheme="minorEastAsia" w:hAnsiTheme="minorEastAsia"/>
        </w:rPr>
        <w:t>“编译原理实验报告”</w:t>
      </w:r>
      <w:r w:rsidR="00E76CC8">
        <w:rPr>
          <w:rFonts w:hint="eastAsia"/>
        </w:rPr>
        <w:t>文档</w:t>
      </w:r>
      <w:r w:rsidR="00E76CC8">
        <w:t>）</w:t>
      </w:r>
      <w:r w:rsidR="00E76CC8">
        <w:rPr>
          <w:rFonts w:hint="eastAsia"/>
        </w:rPr>
        <w:t>。</w:t>
      </w:r>
      <w:r w:rsidR="00E76CC8">
        <w:t>于是</w:t>
      </w:r>
      <w:r w:rsidR="00E76CC8">
        <w:rPr>
          <w:rFonts w:hint="eastAsia"/>
        </w:rPr>
        <w:t>，</w:t>
      </w:r>
      <w:r w:rsidR="00E76CC8">
        <w:t>我不得不在词法分析阶段扫描符号表，一旦发现有同名的标识符即按对应类型返回给yacc</w:t>
      </w:r>
      <w:r w:rsidR="00E76CC8">
        <w:rPr>
          <w:rFonts w:hint="eastAsia"/>
        </w:rPr>
        <w:t>。</w:t>
      </w:r>
      <w:r w:rsidR="00E76CC8">
        <w:t>这种</w:t>
      </w:r>
      <w:r w:rsidR="00E76CC8">
        <w:rPr>
          <w:rFonts w:hint="eastAsia"/>
        </w:rPr>
        <w:t>过早</w:t>
      </w:r>
      <w:r w:rsidR="00E76CC8">
        <w:t>地确定标识符类型导致语法分析阶段</w:t>
      </w:r>
      <w:r w:rsidR="0014409E">
        <w:rPr>
          <w:rFonts w:hint="eastAsia"/>
        </w:rPr>
        <w:t>遇到</w:t>
      </w:r>
      <w:r w:rsidR="0014409E">
        <w:t>的</w:t>
      </w:r>
      <w:r w:rsidR="0014409E">
        <w:rPr>
          <w:rFonts w:hint="eastAsia"/>
        </w:rPr>
        <w:t>token</w:t>
      </w:r>
      <w:r w:rsidR="0014409E">
        <w:t>不是期望的ID</w:t>
      </w:r>
      <w:r w:rsidR="0014409E">
        <w:rPr>
          <w:rFonts w:hint="eastAsia"/>
        </w:rPr>
        <w:t>，而且</w:t>
      </w:r>
      <w:r w:rsidR="0014409E">
        <w:t>其他的如</w:t>
      </w:r>
      <w:r w:rsidR="0014409E">
        <w:rPr>
          <w:rFonts w:hint="eastAsia"/>
        </w:rPr>
        <w:t>DEFINED_TYPE，</w:t>
      </w:r>
      <w:r w:rsidR="0014409E">
        <w:t>于是在定义同名变量</w:t>
      </w:r>
      <w:r w:rsidR="0014409E">
        <w:rPr>
          <w:rFonts w:hint="eastAsia"/>
        </w:rPr>
        <w:t>（或类型</w:t>
      </w:r>
      <w:r w:rsidR="0014409E">
        <w:t>、标签）</w:t>
      </w:r>
      <w:r w:rsidR="0014409E">
        <w:rPr>
          <w:rFonts w:hint="eastAsia"/>
        </w:rPr>
        <w:t>时会</w:t>
      </w:r>
      <w:r w:rsidR="0014409E">
        <w:t>报语法错误。</w:t>
      </w:r>
      <w:r w:rsidR="0014409E">
        <w:rPr>
          <w:rFonts w:hint="eastAsia"/>
        </w:rPr>
        <w:t>结果</w:t>
      </w:r>
      <w:r w:rsidR="0014409E">
        <w:t>，虽然</w:t>
      </w:r>
      <w:r w:rsidR="00CD4659">
        <w:rPr>
          <w:rFonts w:hint="eastAsia"/>
        </w:rPr>
        <w:t>不同作用域</w:t>
      </w:r>
      <w:r w:rsidR="00CD4659">
        <w:t>中的</w:t>
      </w:r>
      <w:r w:rsidR="00CD4659">
        <w:rPr>
          <w:rFonts w:hint="eastAsia"/>
        </w:rPr>
        <w:t>相同ID标识</w:t>
      </w:r>
      <w:r w:rsidR="00CD4659">
        <w:t>的符号并不会</w:t>
      </w:r>
      <w:r w:rsidR="00CD4659">
        <w:rPr>
          <w:rFonts w:hint="eastAsia"/>
        </w:rPr>
        <w:t>互相影响</w:t>
      </w:r>
      <w:r w:rsidR="00CD4659">
        <w:t>，却会被</w:t>
      </w:r>
      <w:r w:rsidR="00CD4659">
        <w:rPr>
          <w:rFonts w:hint="eastAsia"/>
        </w:rPr>
        <w:t>本</w:t>
      </w:r>
      <w:r w:rsidR="00CD4659">
        <w:t>程序报告为错误。</w:t>
      </w:r>
    </w:p>
    <w:p w:rsidR="0071742F" w:rsidRDefault="0071742F" w:rsidP="000153C0">
      <w:pPr>
        <w:spacing w:after="81"/>
        <w:ind w:firstLine="480"/>
        <w:rPr>
          <w:rFonts w:hAnsi="宋体"/>
        </w:rPr>
      </w:pPr>
      <w:r>
        <w:rPr>
          <w:rFonts w:hint="eastAsia"/>
        </w:rPr>
        <w:lastRenderedPageBreak/>
        <w:t>如果出现</w:t>
      </w:r>
      <w:r w:rsidRPr="0071742F">
        <w:rPr>
          <w:rFonts w:hAnsi="宋体"/>
        </w:rPr>
        <w:t>表达式“</w:t>
      </w:r>
      <w:r w:rsidR="00A20BBB">
        <w:rPr>
          <w:rFonts w:hAnsi="宋体"/>
        </w:rPr>
        <w:t>4+5+</w:t>
      </w:r>
      <w:r w:rsidRPr="0071742F">
        <w:rPr>
          <w:rFonts w:hAnsi="宋体"/>
        </w:rPr>
        <w:t>a</w:t>
      </w:r>
      <w:r w:rsidRPr="0071742F">
        <w:rPr>
          <w:rFonts w:hAnsi="宋体" w:hint="eastAsia"/>
        </w:rPr>
        <w:t>+1+2+3</w:t>
      </w:r>
      <w:r w:rsidRPr="0071742F">
        <w:rPr>
          <w:rFonts w:hAnsi="宋体"/>
        </w:rPr>
        <w:t>”</w:t>
      </w:r>
      <w:r w:rsidRPr="0071742F">
        <w:rPr>
          <w:rFonts w:hAnsi="宋体" w:hint="eastAsia"/>
        </w:rPr>
        <w:t>，</w:t>
      </w:r>
      <w:r w:rsidRPr="0071742F">
        <w:rPr>
          <w:rFonts w:hAnsi="宋体"/>
        </w:rPr>
        <w:t>本编译器不能将其变成</w:t>
      </w:r>
      <w:r w:rsidRPr="0071742F">
        <w:rPr>
          <w:rFonts w:hAnsi="宋体" w:hint="eastAsia"/>
        </w:rPr>
        <w:t>“</w:t>
      </w:r>
      <w:r w:rsidRPr="0071742F">
        <w:rPr>
          <w:rFonts w:hAnsi="宋体"/>
        </w:rPr>
        <w:t>a+</w:t>
      </w:r>
      <w:r w:rsidR="00A20BBB">
        <w:rPr>
          <w:rFonts w:hAnsi="宋体"/>
        </w:rPr>
        <w:t>15</w:t>
      </w:r>
      <w:r w:rsidRPr="0071742F">
        <w:rPr>
          <w:rFonts w:hAnsi="宋体"/>
        </w:rPr>
        <w:t>”</w:t>
      </w:r>
      <w:r>
        <w:rPr>
          <w:rFonts w:hAnsi="宋体" w:hint="eastAsia"/>
        </w:rPr>
        <w:t>，</w:t>
      </w:r>
      <w:r w:rsidR="00A20BBB">
        <w:rPr>
          <w:rFonts w:hAnsi="宋体" w:hint="eastAsia"/>
        </w:rPr>
        <w:t>也</w:t>
      </w:r>
      <w:r w:rsidR="00A20BBB">
        <w:rPr>
          <w:rFonts w:hAnsi="宋体"/>
        </w:rPr>
        <w:t>不能变成“9+a+6”</w:t>
      </w:r>
      <w:r w:rsidR="00A20BBB">
        <w:rPr>
          <w:rFonts w:hAnsi="宋体" w:hint="eastAsia"/>
        </w:rPr>
        <w:t>，</w:t>
      </w:r>
      <w:r>
        <w:rPr>
          <w:rFonts w:hAnsi="宋体"/>
        </w:rPr>
        <w:t>而是变成</w:t>
      </w:r>
      <w:r w:rsidR="00A20BBB">
        <w:rPr>
          <w:rFonts w:hAnsi="宋体" w:hint="eastAsia"/>
        </w:rPr>
        <w:t>5</w:t>
      </w:r>
      <w:r>
        <w:rPr>
          <w:rFonts w:hAnsi="宋体"/>
        </w:rPr>
        <w:t>个加运算</w:t>
      </w:r>
      <w:r>
        <w:rPr>
          <w:rFonts w:hAnsi="宋体" w:hint="eastAsia"/>
        </w:rPr>
        <w:t>。</w:t>
      </w:r>
      <w:r w:rsidR="00A20BBB">
        <w:rPr>
          <w:rFonts w:hAnsi="宋体" w:hint="eastAsia"/>
        </w:rPr>
        <w:t>之所以</w:t>
      </w:r>
      <w:r w:rsidR="00A20BBB">
        <w:rPr>
          <w:rFonts w:hAnsi="宋体"/>
        </w:rPr>
        <w:t>没有实现相关优化是因为</w:t>
      </w:r>
      <w:r w:rsidR="00A20BBB">
        <w:rPr>
          <w:rFonts w:hAnsi="宋体" w:hint="eastAsia"/>
        </w:rPr>
        <w:t>不同类型</w:t>
      </w:r>
      <w:r w:rsidR="00A20BBB">
        <w:rPr>
          <w:rFonts w:hAnsi="宋体"/>
        </w:rPr>
        <w:t>进行运算</w:t>
      </w:r>
      <w:r w:rsidR="00A20BBB">
        <w:rPr>
          <w:rFonts w:hAnsi="宋体" w:hint="eastAsia"/>
        </w:rPr>
        <w:t>太难</w:t>
      </w:r>
      <w:r w:rsidR="00A20BBB">
        <w:rPr>
          <w:rFonts w:hAnsi="宋体"/>
        </w:rPr>
        <w:t>处理，</w:t>
      </w:r>
      <w:r w:rsidR="00A20BBB">
        <w:rPr>
          <w:rFonts w:hAnsi="宋体" w:hint="eastAsia"/>
        </w:rPr>
        <w:t>而且</w:t>
      </w:r>
      <w:r>
        <w:rPr>
          <w:rFonts w:hAnsi="宋体"/>
        </w:rPr>
        <w:t>不知道</w:t>
      </w:r>
      <w:r>
        <w:rPr>
          <w:rFonts w:hAnsi="宋体" w:hint="eastAsia"/>
        </w:rPr>
        <w:t>有什么</w:t>
      </w:r>
      <w:r>
        <w:rPr>
          <w:rFonts w:hAnsi="宋体"/>
        </w:rPr>
        <w:t>办法能实现遇到常量</w:t>
      </w:r>
      <w:r>
        <w:rPr>
          <w:rFonts w:hAnsi="宋体" w:hint="eastAsia"/>
        </w:rPr>
        <w:t>就</w:t>
      </w:r>
      <w:r>
        <w:rPr>
          <w:rFonts w:hAnsi="宋体"/>
        </w:rPr>
        <w:t>优先</w:t>
      </w:r>
      <w:r>
        <w:rPr>
          <w:rFonts w:hAnsi="宋体" w:hint="eastAsia"/>
        </w:rPr>
        <w:t>移进</w:t>
      </w:r>
      <w:r>
        <w:rPr>
          <w:rFonts w:hAnsi="宋体"/>
        </w:rPr>
        <w:t>，遇到变量就优先规约（</w:t>
      </w:r>
      <w:r>
        <w:rPr>
          <w:rFonts w:hAnsi="宋体" w:hint="eastAsia"/>
        </w:rPr>
        <w:t>或者说左变量</w:t>
      </w:r>
      <w:r>
        <w:rPr>
          <w:rFonts w:hAnsi="宋体"/>
        </w:rPr>
        <w:t>右常量时移进，否则规约）。</w:t>
      </w:r>
      <w:r w:rsidR="00A20BBB">
        <w:rPr>
          <w:rFonts w:hAnsi="宋体" w:hint="eastAsia"/>
        </w:rPr>
        <w:t>在</w:t>
      </w:r>
      <w:r w:rsidR="00A20BBB">
        <w:rPr>
          <w:rFonts w:hAnsi="宋体"/>
        </w:rPr>
        <w:t>多种优先级的运算混合出现时情况更加复杂。</w:t>
      </w:r>
    </w:p>
    <w:p w:rsidR="002273E4" w:rsidRPr="002273E4" w:rsidRDefault="002273E4" w:rsidP="002273E4">
      <w:pPr>
        <w:spacing w:after="81"/>
        <w:ind w:firstLine="480"/>
        <w:rPr>
          <w:rFonts w:hAnsi="宋体"/>
        </w:rPr>
      </w:pPr>
      <w:r>
        <w:rPr>
          <w:rFonts w:hAnsi="宋体" w:hint="eastAsia"/>
        </w:rPr>
        <w:t>没有</w:t>
      </w:r>
      <w:r>
        <w:rPr>
          <w:rFonts w:hAnsi="宋体"/>
        </w:rPr>
        <w:t>进行代码优化，而且</w:t>
      </w:r>
      <w:r>
        <w:rPr>
          <w:rFonts w:hAnsi="宋体" w:hint="eastAsia"/>
        </w:rPr>
        <w:t>生成</w:t>
      </w:r>
      <w:r>
        <w:rPr>
          <w:rFonts w:hAnsi="宋体"/>
        </w:rPr>
        <w:t>的中间</w:t>
      </w:r>
      <w:r>
        <w:rPr>
          <w:rFonts w:hAnsi="宋体" w:hint="eastAsia"/>
        </w:rPr>
        <w:t>代码</w:t>
      </w:r>
      <w:r>
        <w:rPr>
          <w:rFonts w:hAnsi="宋体"/>
        </w:rPr>
        <w:t>和目标代码</w:t>
      </w:r>
      <w:r>
        <w:rPr>
          <w:rFonts w:hAnsi="宋体" w:hint="eastAsia"/>
        </w:rPr>
        <w:t>之间</w:t>
      </w:r>
      <w:r>
        <w:rPr>
          <w:rFonts w:hAnsi="宋体"/>
        </w:rPr>
        <w:t>存在一定</w:t>
      </w:r>
      <w:r>
        <w:rPr>
          <w:rFonts w:hAnsi="宋体" w:hint="eastAsia"/>
        </w:rPr>
        <w:t>程度</w:t>
      </w:r>
      <w:r>
        <w:rPr>
          <w:rFonts w:hAnsi="宋体"/>
        </w:rPr>
        <w:t>的</w:t>
      </w:r>
      <w:r>
        <w:rPr>
          <w:rFonts w:hAnsi="宋体" w:hint="eastAsia"/>
        </w:rPr>
        <w:t>冗余</w:t>
      </w:r>
      <w:r>
        <w:rPr>
          <w:rFonts w:hAnsi="宋体"/>
        </w:rPr>
        <w:t>，导致</w:t>
      </w:r>
      <w:r>
        <w:rPr>
          <w:rFonts w:hAnsi="宋体" w:hint="eastAsia"/>
        </w:rPr>
        <w:t>程序</w:t>
      </w:r>
      <w:r>
        <w:rPr>
          <w:rFonts w:hAnsi="宋体"/>
        </w:rPr>
        <w:t>中会有多余的跳转。</w:t>
      </w:r>
      <w:r>
        <w:rPr>
          <w:rFonts w:hAnsi="宋体" w:hint="eastAsia"/>
        </w:rPr>
        <w:t>同时</w:t>
      </w:r>
      <w:r>
        <w:rPr>
          <w:rFonts w:hAnsi="宋体"/>
        </w:rPr>
        <w:t>，</w:t>
      </w:r>
      <w:r>
        <w:rPr>
          <w:rFonts w:hAnsi="宋体" w:hint="eastAsia"/>
        </w:rPr>
        <w:t>临时</w:t>
      </w:r>
      <w:r>
        <w:rPr>
          <w:rFonts w:hAnsi="宋体"/>
        </w:rPr>
        <w:t>变量的分配</w:t>
      </w:r>
      <w:r>
        <w:rPr>
          <w:rFonts w:hAnsi="宋体" w:hint="eastAsia"/>
        </w:rPr>
        <w:t>也</w:t>
      </w:r>
      <w:r>
        <w:rPr>
          <w:rFonts w:hAnsi="宋体"/>
        </w:rPr>
        <w:t>可能存在</w:t>
      </w:r>
      <w:r>
        <w:rPr>
          <w:rFonts w:hAnsi="宋体" w:hint="eastAsia"/>
        </w:rPr>
        <w:t>冗余</w:t>
      </w:r>
      <w:r>
        <w:rPr>
          <w:rFonts w:hAnsi="宋体"/>
        </w:rPr>
        <w:t>，比如</w:t>
      </w:r>
      <w:r>
        <w:rPr>
          <w:rFonts w:hAnsi="宋体" w:hint="eastAsia"/>
        </w:rPr>
        <w:t>进行</w:t>
      </w:r>
      <w:r>
        <w:rPr>
          <w:rFonts w:hAnsi="宋体"/>
        </w:rPr>
        <w:t>计算之后马上进行</w:t>
      </w:r>
      <w:r>
        <w:rPr>
          <w:rFonts w:hAnsi="宋体" w:hint="eastAsia"/>
        </w:rPr>
        <w:t>赋值</w:t>
      </w:r>
      <w:r>
        <w:rPr>
          <w:rFonts w:hAnsi="宋体"/>
        </w:rPr>
        <w:t>，本来可以直接将结果放入</w:t>
      </w:r>
      <w:r>
        <w:rPr>
          <w:rFonts w:hAnsi="宋体" w:hint="eastAsia"/>
        </w:rPr>
        <w:t>结果的</w:t>
      </w:r>
      <w:r>
        <w:rPr>
          <w:rFonts w:hAnsi="宋体"/>
        </w:rPr>
        <w:t>变量，但是中间代码中</w:t>
      </w:r>
      <w:r>
        <w:rPr>
          <w:rFonts w:hAnsi="宋体" w:hint="eastAsia"/>
        </w:rPr>
        <w:t>需要经过</w:t>
      </w:r>
      <w:r>
        <w:rPr>
          <w:rFonts w:hAnsi="宋体"/>
        </w:rPr>
        <w:t>一个</w:t>
      </w:r>
      <w:r>
        <w:rPr>
          <w:rFonts w:hAnsi="宋体" w:hint="eastAsia"/>
        </w:rPr>
        <w:t>中间</w:t>
      </w:r>
      <w:r>
        <w:rPr>
          <w:rFonts w:hAnsi="宋体"/>
        </w:rPr>
        <w:t>变量。同时</w:t>
      </w:r>
      <w:r>
        <w:rPr>
          <w:rFonts w:hAnsi="宋体" w:hint="eastAsia"/>
        </w:rPr>
        <w:t>寄存器</w:t>
      </w:r>
      <w:r>
        <w:rPr>
          <w:rFonts w:hAnsi="宋体"/>
        </w:rPr>
        <w:t>变量使用前无法</w:t>
      </w:r>
      <w:r w:rsidR="004A37B3">
        <w:rPr>
          <w:rFonts w:hAnsi="宋体" w:hint="eastAsia"/>
        </w:rPr>
        <w:t>保证</w:t>
      </w:r>
      <w:r w:rsidR="004A37B3">
        <w:rPr>
          <w:rFonts w:hAnsi="宋体"/>
        </w:rPr>
        <w:t>是否在其他地方被使用，所以每条中间代码都需要进行寄存器的</w:t>
      </w:r>
      <w:r w:rsidR="004A37B3">
        <w:rPr>
          <w:rFonts w:hAnsi="宋体" w:hint="eastAsia"/>
        </w:rPr>
        <w:t>压栈</w:t>
      </w:r>
      <w:r w:rsidR="004A37B3">
        <w:rPr>
          <w:rFonts w:hAnsi="宋体"/>
        </w:rPr>
        <w:t>和弹出操作。</w:t>
      </w:r>
    </w:p>
    <w:p w:rsidR="008E021F" w:rsidRDefault="008E021F" w:rsidP="008E021F">
      <w:pPr>
        <w:pStyle w:val="2"/>
        <w:spacing w:before="163"/>
      </w:pPr>
      <w:bookmarkStart w:id="61" w:name="_Toc364694845"/>
      <w:r>
        <w:rPr>
          <w:rFonts w:hint="eastAsia"/>
        </w:rPr>
        <w:t>课程设计心得体会</w:t>
      </w:r>
      <w:bookmarkEnd w:id="61"/>
    </w:p>
    <w:p w:rsidR="00E76CC8" w:rsidRDefault="00E76CC8" w:rsidP="007D6D0D">
      <w:pPr>
        <w:spacing w:after="81"/>
        <w:ind w:firstLine="480"/>
      </w:pPr>
    </w:p>
    <w:p w:rsidR="007D6D0D" w:rsidRDefault="007D6D0D" w:rsidP="007D6D0D">
      <w:pPr>
        <w:spacing w:after="81"/>
        <w:ind w:firstLine="480"/>
      </w:pPr>
      <w:r w:rsidRPr="0021334C">
        <w:t>3.4.5 Providing a Structured Semantic Value Type</w:t>
      </w:r>
    </w:p>
    <w:p w:rsidR="007D6D0D" w:rsidRDefault="007D6D0D" w:rsidP="007D6D0D">
      <w:pPr>
        <w:spacing w:after="81"/>
        <w:ind w:firstLine="480"/>
      </w:pPr>
      <w:r w:rsidRPr="006F1B78">
        <w:t>3.4.7 Data Types of Values in Actions</w:t>
      </w:r>
    </w:p>
    <w:p w:rsidR="007D6D0D" w:rsidRDefault="007D6D0D" w:rsidP="007D6D0D">
      <w:pPr>
        <w:spacing w:after="81"/>
        <w:ind w:firstLine="480"/>
      </w:pPr>
      <w:r w:rsidRPr="009F29A4">
        <w:t>3.5 Tracking Locations</w:t>
      </w:r>
    </w:p>
    <w:p w:rsidR="007D6D0D" w:rsidRDefault="007D6D0D" w:rsidP="007D6D0D">
      <w:pPr>
        <w:spacing w:after="81"/>
        <w:ind w:firstLine="480"/>
      </w:pPr>
      <w:r w:rsidRPr="00682D25">
        <w:t>3.6 Named References</w:t>
      </w:r>
    </w:p>
    <w:p w:rsidR="007D6D0D" w:rsidRDefault="007D6D0D" w:rsidP="007D6D0D">
      <w:pPr>
        <w:spacing w:after="81"/>
        <w:ind w:firstLine="480"/>
      </w:pPr>
      <w:r w:rsidRPr="00D917C9">
        <w:t>3.7.6 Freeing Discarded Symbols</w:t>
      </w:r>
    </w:p>
    <w:p w:rsidR="007D6D0D" w:rsidRDefault="007D6D0D" w:rsidP="007D6D0D">
      <w:pPr>
        <w:spacing w:after="81"/>
        <w:ind w:firstLine="480"/>
      </w:pPr>
      <w:r w:rsidRPr="008A7D83">
        <w:t>5.7 Mysterious Conflicts</w:t>
      </w:r>
    </w:p>
    <w:p w:rsidR="007D6D0D" w:rsidRDefault="007D6D0D" w:rsidP="007D6D0D">
      <w:pPr>
        <w:spacing w:after="81"/>
        <w:ind w:firstLine="480"/>
      </w:pPr>
    </w:p>
    <w:p w:rsidR="008E021F" w:rsidRDefault="00D917C9" w:rsidP="008E021F">
      <w:pPr>
        <w:spacing w:after="81"/>
        <w:ind w:firstLine="480"/>
      </w:pPr>
      <w:r>
        <w:t>%</w:t>
      </w:r>
      <w:r>
        <w:rPr>
          <w:rFonts w:hint="eastAsia"/>
        </w:rPr>
        <w:t>token</w:t>
      </w:r>
      <w:r>
        <w:t xml:space="preserve"> &lt;type&gt; terminal</w:t>
      </w:r>
    </w:p>
    <w:p w:rsidR="00D917C9" w:rsidRDefault="00D917C9" w:rsidP="008E021F">
      <w:pPr>
        <w:spacing w:after="81"/>
        <w:ind w:firstLine="480"/>
      </w:pPr>
      <w:r>
        <w:t>%type &lt;type&gt; non-terminal</w:t>
      </w:r>
    </w:p>
    <w:p w:rsidR="00C2764E" w:rsidRDefault="005E0C52" w:rsidP="008E021F">
      <w:pPr>
        <w:spacing w:after="81"/>
        <w:ind w:firstLine="480"/>
      </w:pPr>
      <w:r>
        <w:rPr>
          <w:rFonts w:hint="eastAsia"/>
        </w:rPr>
        <w:t>g+</w:t>
      </w:r>
      <w:r>
        <w:t>+</w:t>
      </w:r>
      <w:r>
        <w:rPr>
          <w:rFonts w:hint="eastAsia"/>
        </w:rPr>
        <w:t>的</w:t>
      </w:r>
      <w:r>
        <w:t>枚举类型</w:t>
      </w:r>
      <w:r>
        <w:rPr>
          <w:rFonts w:hint="eastAsia"/>
        </w:rPr>
        <w:t>中的</w:t>
      </w:r>
      <w:r w:rsidR="00A2692E">
        <w:rPr>
          <w:rFonts w:hint="eastAsia"/>
        </w:rPr>
        <w:t>枚举</w:t>
      </w:r>
      <w:r>
        <w:t>成员居然没有作用域的限制而是直接</w:t>
      </w:r>
      <w:r>
        <w:rPr>
          <w:rFonts w:hint="eastAsia"/>
        </w:rPr>
        <w:t>像</w:t>
      </w:r>
      <w:r>
        <w:t>宏定义一样使用，</w:t>
      </w:r>
      <w:r>
        <w:rPr>
          <w:rFonts w:hint="eastAsia"/>
        </w:rPr>
        <w:t>后来</w:t>
      </w:r>
      <w:r>
        <w:t>才知道需要添加</w:t>
      </w:r>
      <w:r>
        <w:rPr>
          <w:rFonts w:hint="eastAsia"/>
        </w:rPr>
        <w:t>-</w:t>
      </w:r>
      <w:r>
        <w:t>std=c++0x</w:t>
      </w:r>
      <w:r>
        <w:rPr>
          <w:rFonts w:hint="eastAsia"/>
        </w:rPr>
        <w:t>选项</w:t>
      </w:r>
      <w:r w:rsidRPr="005E0C52">
        <w:rPr>
          <w:rFonts w:hint="eastAsia"/>
          <w:vertAlign w:val="superscript"/>
        </w:rPr>
        <w:t>[5]</w:t>
      </w:r>
      <w:r>
        <w:rPr>
          <w:rFonts w:hint="eastAsia"/>
        </w:rPr>
        <w:t>。</w:t>
      </w:r>
    </w:p>
    <w:p w:rsidR="005E0C52" w:rsidRDefault="008A50D4" w:rsidP="008E021F">
      <w:pPr>
        <w:spacing w:after="81"/>
        <w:ind w:firstLine="480"/>
      </w:pPr>
      <w:r>
        <w:rPr>
          <w:rFonts w:hint="eastAsia"/>
        </w:rPr>
        <w:t>本来</w:t>
      </w:r>
      <w:r>
        <w:t>以为</w:t>
      </w:r>
      <w:r>
        <w:rPr>
          <w:rFonts w:hint="eastAsia"/>
        </w:rPr>
        <w:t>在</w:t>
      </w:r>
      <w:r>
        <w:t>下一次</w:t>
      </w:r>
      <w:r>
        <w:rPr>
          <w:rFonts w:hint="eastAsia"/>
        </w:rPr>
        <w:t>调用</w:t>
      </w:r>
      <w:r>
        <w:t>yylex()</w:t>
      </w:r>
      <w:r>
        <w:rPr>
          <w:rFonts w:hint="eastAsia"/>
        </w:rPr>
        <w:t>之前</w:t>
      </w:r>
      <w:r>
        <w:t>，yytext</w:t>
      </w:r>
      <w:r>
        <w:rPr>
          <w:rFonts w:hint="eastAsia"/>
        </w:rPr>
        <w:t>会一直</w:t>
      </w:r>
      <w:r>
        <w:t>保持</w:t>
      </w:r>
      <w:r>
        <w:rPr>
          <w:rFonts w:hint="eastAsia"/>
        </w:rPr>
        <w:t>当前</w:t>
      </w:r>
      <w:r>
        <w:t>的状态，</w:t>
      </w:r>
      <w:r w:rsidR="00B67306">
        <w:rPr>
          <w:rFonts w:hint="eastAsia"/>
        </w:rPr>
        <w:t>没想到</w:t>
      </w:r>
      <w:r w:rsidR="00B67306">
        <w:t>在对应规则的action结束之后，yytext会发生变化（</w:t>
      </w:r>
      <w:r w:rsidR="00B67306">
        <w:rPr>
          <w:rFonts w:hint="eastAsia"/>
        </w:rPr>
        <w:t>增加了一些</w:t>
      </w:r>
      <w:r w:rsidR="00B67306">
        <w:t>接在匹配</w:t>
      </w:r>
      <w:r w:rsidR="00B67306">
        <w:rPr>
          <w:rFonts w:hint="eastAsia"/>
        </w:rPr>
        <w:t>串</w:t>
      </w:r>
      <w:r w:rsidR="00B67306">
        <w:t>之后的字符）</w:t>
      </w:r>
      <w:r w:rsidR="00B67306">
        <w:rPr>
          <w:rFonts w:hint="eastAsia"/>
        </w:rPr>
        <w:t>，</w:t>
      </w:r>
      <w:r w:rsidR="00B67306">
        <w:t>导致直接将yytext赋值给yylval</w:t>
      </w:r>
      <w:r w:rsidR="00B67306">
        <w:rPr>
          <w:rFonts w:hint="eastAsia"/>
        </w:rPr>
        <w:t>会导致</w:t>
      </w:r>
      <w:r w:rsidR="00B67306">
        <w:t>之后引用该字符串时出现</w:t>
      </w:r>
      <w:r w:rsidR="00B67306">
        <w:rPr>
          <w:rFonts w:hint="eastAsia"/>
        </w:rPr>
        <w:t>错误</w:t>
      </w:r>
      <w:r w:rsidR="00B67306">
        <w:t>！</w:t>
      </w:r>
      <w:r w:rsidR="00B67306">
        <w:rPr>
          <w:rFonts w:hint="eastAsia"/>
        </w:rPr>
        <w:t>所以</w:t>
      </w:r>
      <w:r w:rsidR="00B67306">
        <w:t>，一般这种情况都要</w:t>
      </w:r>
      <w:r w:rsidR="00B67306">
        <w:rPr>
          <w:rFonts w:hint="eastAsia"/>
        </w:rPr>
        <w:t>将</w:t>
      </w:r>
      <w:r w:rsidR="00B67306">
        <w:t>字符串另外保存，但是又带来了内存泄露问题</w:t>
      </w:r>
      <w:r w:rsidR="00B67306" w:rsidRPr="00B67306">
        <w:rPr>
          <w:rFonts w:hint="eastAsia"/>
          <w:vertAlign w:val="superscript"/>
        </w:rPr>
        <w:t>[6]</w:t>
      </w:r>
      <w:r w:rsidR="00B67306">
        <w:t>。</w:t>
      </w:r>
    </w:p>
    <w:p w:rsidR="00E174C7" w:rsidRDefault="00E174C7" w:rsidP="008E021F">
      <w:pPr>
        <w:spacing w:after="81"/>
        <w:ind w:firstLine="480"/>
      </w:pPr>
      <w:r>
        <w:t>Yacc源文件中有很多地方使用了动态分配的内存，如果正常执行，这些内存会在不需要时被释放掉。可是</w:t>
      </w:r>
      <w:r>
        <w:rPr>
          <w:rFonts w:hint="eastAsia"/>
        </w:rPr>
        <w:t>，</w:t>
      </w:r>
      <w:r>
        <w:t>如果分析过程中</w:t>
      </w:r>
      <w:r>
        <w:rPr>
          <w:rFonts w:hint="eastAsia"/>
        </w:rPr>
        <w:t>出现了</w:t>
      </w:r>
      <w:r>
        <w:t>语法错误，将</w:t>
      </w:r>
      <w:r>
        <w:rPr>
          <w:rFonts w:hint="eastAsia"/>
        </w:rPr>
        <w:t>有可能</w:t>
      </w:r>
      <w:r>
        <w:t>会导致之后负责释放该内存的</w:t>
      </w:r>
      <w:r>
        <w:rPr>
          <w:rFonts w:hint="eastAsia"/>
        </w:rPr>
        <w:t>代码</w:t>
      </w:r>
      <w:r>
        <w:t>没有被执行</w:t>
      </w:r>
      <w:r>
        <w:rPr>
          <w:rFonts w:hint="eastAsia"/>
        </w:rPr>
        <w:t>（例如</w:t>
      </w:r>
      <w:r>
        <w:t>，</w:t>
      </w:r>
      <w:r>
        <w:rPr>
          <w:rFonts w:hint="eastAsia"/>
        </w:rPr>
        <w:t>由于</w:t>
      </w:r>
      <w:r>
        <w:t>错误恢复机制清空了</w:t>
      </w:r>
      <w:r>
        <w:rPr>
          <w:rFonts w:hint="eastAsia"/>
        </w:rPr>
        <w:t>其后</w:t>
      </w:r>
      <w:r>
        <w:t>的一段输入缓冲区</w:t>
      </w:r>
      <w:r>
        <w:rPr>
          <w:rFonts w:hint="eastAsia"/>
        </w:rPr>
        <w:t>，</w:t>
      </w:r>
      <w:r>
        <w:t>所以没有</w:t>
      </w:r>
      <w:r>
        <w:rPr>
          <w:rFonts w:hint="eastAsia"/>
        </w:rPr>
        <w:t>进入</w:t>
      </w:r>
      <w:r>
        <w:t>对应规则的action）</w:t>
      </w:r>
      <w:r>
        <w:rPr>
          <w:rFonts w:hint="eastAsia"/>
        </w:rPr>
        <w:t>。一开始</w:t>
      </w:r>
      <w:r>
        <w:t>想使</w:t>
      </w:r>
      <w:r>
        <w:lastRenderedPageBreak/>
        <w:t>用%destructor，但是由于规则之间</w:t>
      </w:r>
      <w:r>
        <w:rPr>
          <w:rFonts w:hint="eastAsia"/>
        </w:rPr>
        <w:t>传递</w:t>
      </w:r>
      <w:r>
        <w:t>数据都是直接使用指针的，并没有进行深拷贝</w:t>
      </w:r>
      <w:r>
        <w:rPr>
          <w:rFonts w:hint="eastAsia"/>
        </w:rPr>
        <w:t>（出于</w:t>
      </w:r>
      <w:r>
        <w:t>效率考虑），所以前面的规则</w:t>
      </w:r>
      <w:r>
        <w:rPr>
          <w:rFonts w:hint="eastAsia"/>
        </w:rPr>
        <w:t>用完了</w:t>
      </w:r>
      <w:r>
        <w:t>的内存区域实际上之后还在被其他规则使用，而且此方法可能会有重复</w:t>
      </w:r>
      <w:r>
        <w:rPr>
          <w:rFonts w:hint="eastAsia"/>
        </w:rPr>
        <w:t>释放</w:t>
      </w:r>
      <w:r>
        <w:t>的问题</w:t>
      </w:r>
      <w:r>
        <w:rPr>
          <w:rFonts w:hint="eastAsia"/>
        </w:rPr>
        <w:t>。暂时</w:t>
      </w:r>
      <w:r>
        <w:t>的解决方案是不做处理，遇到语法错误</w:t>
      </w:r>
      <w:r>
        <w:rPr>
          <w:rFonts w:hint="eastAsia"/>
        </w:rPr>
        <w:t>就</w:t>
      </w:r>
      <w:r>
        <w:t>终止扫描，这样</w:t>
      </w:r>
      <w:r>
        <w:rPr>
          <w:rFonts w:hint="eastAsia"/>
        </w:rPr>
        <w:t>相当于</w:t>
      </w:r>
      <w:r>
        <w:t>一发生内存泄露</w:t>
      </w:r>
      <w:r>
        <w:rPr>
          <w:rFonts w:hint="eastAsia"/>
        </w:rPr>
        <w:t>程序</w:t>
      </w:r>
      <w:r>
        <w:t>就终止了。</w:t>
      </w:r>
    </w:p>
    <w:p w:rsidR="00E174C7" w:rsidRDefault="00A2692E" w:rsidP="008E021F">
      <w:pPr>
        <w:spacing w:after="81"/>
        <w:ind w:firstLine="480"/>
      </w:pPr>
      <w:r>
        <w:rPr>
          <w:rFonts w:hint="eastAsia"/>
        </w:rPr>
        <w:t>开始</w:t>
      </w:r>
      <w:r>
        <w:t>写各种</w:t>
      </w:r>
      <w:r>
        <w:rPr>
          <w:rFonts w:hint="eastAsia"/>
        </w:rPr>
        <w:t>符号</w:t>
      </w:r>
      <w:r>
        <w:t>的析构函数</w:t>
      </w:r>
      <w:r>
        <w:rPr>
          <w:rFonts w:hint="eastAsia"/>
        </w:rPr>
        <w:t>时</w:t>
      </w:r>
      <w:r>
        <w:t>，各种各样的运行时错误就开始冒出来了，总是有各种各样的符号在还</w:t>
      </w:r>
      <w:r>
        <w:rPr>
          <w:rFonts w:hint="eastAsia"/>
        </w:rPr>
        <w:t>在</w:t>
      </w:r>
      <w:r>
        <w:t>被别的符号</w:t>
      </w:r>
      <w:r>
        <w:rPr>
          <w:rFonts w:hint="eastAsia"/>
        </w:rPr>
        <w:t>引用</w:t>
      </w:r>
      <w:r>
        <w:t>的时候就被</w:t>
      </w:r>
      <w:r>
        <w:rPr>
          <w:rFonts w:hint="eastAsia"/>
        </w:rPr>
        <w:t>析构</w:t>
      </w:r>
      <w:r>
        <w:t>了，</w:t>
      </w:r>
      <w:r>
        <w:rPr>
          <w:rFonts w:hint="eastAsia"/>
        </w:rPr>
        <w:t>导致</w:t>
      </w:r>
      <w:r>
        <w:t>引用了无效的内存空间</w:t>
      </w:r>
      <w:r>
        <w:rPr>
          <w:rFonts w:hint="eastAsia"/>
        </w:rPr>
        <w:t>，或者</w:t>
      </w:r>
      <w:r>
        <w:t>已经被</w:t>
      </w:r>
      <w:r>
        <w:rPr>
          <w:rFonts w:hint="eastAsia"/>
        </w:rPr>
        <w:t>析构过一次</w:t>
      </w:r>
      <w:r>
        <w:t>结果又被其他引用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符号重复析构</w:t>
      </w:r>
      <w:r>
        <w:t>。</w:t>
      </w:r>
      <w:r>
        <w:rPr>
          <w:rFonts w:hint="eastAsia"/>
        </w:rPr>
        <w:t>我采用了</w:t>
      </w:r>
      <w:r>
        <w:t>很多种方法解决这些问题，最后有两个方案都</w:t>
      </w:r>
      <w:r>
        <w:rPr>
          <w:rFonts w:hint="eastAsia"/>
        </w:rPr>
        <w:t>可以</w:t>
      </w:r>
      <w:r>
        <w:t>修复这个问题。</w:t>
      </w:r>
      <w:r>
        <w:rPr>
          <w:rFonts w:hint="eastAsia"/>
        </w:rPr>
        <w:t>于是</w:t>
      </w:r>
      <w:r>
        <w:t>，在这里，我第一次使用</w:t>
      </w:r>
      <w:r>
        <w:rPr>
          <w:rFonts w:hint="eastAsia"/>
        </w:rPr>
        <w:t>了</w:t>
      </w:r>
      <w:r>
        <w:t>git的分支功能。</w:t>
      </w:r>
    </w:p>
    <w:p w:rsidR="00B70E20" w:rsidRDefault="00B70E20" w:rsidP="008E021F">
      <w:pPr>
        <w:spacing w:after="81"/>
        <w:ind w:firstLine="480"/>
      </w:pPr>
      <w:r>
        <w:rPr>
          <w:rFonts w:hint="eastAsia"/>
        </w:rPr>
        <w:t>在</w:t>
      </w:r>
      <w:r>
        <w:t>暑假时</w:t>
      </w:r>
      <w:r>
        <w:rPr>
          <w:rFonts w:hint="eastAsia"/>
        </w:rPr>
        <w:t>我</w:t>
      </w:r>
      <w:r>
        <w:t>完成了本次课设的前</w:t>
      </w:r>
      <w:r>
        <w:rPr>
          <w:rFonts w:hint="eastAsia"/>
        </w:rPr>
        <w:t>三阶段</w:t>
      </w:r>
      <w:r>
        <w:t>（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_Ref370113996 \r \h</w:instrText>
      </w:r>
      <w:r>
        <w:instrText xml:space="preserve"> </w:instrText>
      </w:r>
      <w:r>
        <w:fldChar w:fldCharType="separate"/>
      </w:r>
      <w:r>
        <w:t>3.4</w:t>
      </w:r>
      <w:r>
        <w:fldChar w:fldCharType="end"/>
      </w:r>
      <w:r>
        <w:fldChar w:fldCharType="begin"/>
      </w:r>
      <w:r>
        <w:instrText xml:space="preserve"> REF _Ref370114000 \h </w:instrText>
      </w:r>
      <w:r>
        <w:fldChar w:fldCharType="separate"/>
      </w:r>
      <w:r>
        <w:rPr>
          <w:rFonts w:hint="eastAsia"/>
        </w:rPr>
        <w:t>工作计划</w:t>
      </w:r>
      <w:r>
        <w:fldChar w:fldCharType="end"/>
      </w:r>
      <w:r>
        <w:t>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开学</w:t>
      </w:r>
      <w:r>
        <w:t>之后</w:t>
      </w:r>
      <w:r>
        <w:rPr>
          <w:rFonts w:hint="eastAsia"/>
        </w:rPr>
        <w:t>因为</w:t>
      </w:r>
      <w:r>
        <w:t>忙于</w:t>
      </w:r>
      <w:r>
        <w:rPr>
          <w:rFonts w:hint="eastAsia"/>
        </w:rPr>
        <w:t>保研</w:t>
      </w:r>
      <w:r>
        <w:t>等事情，</w:t>
      </w:r>
      <w:r>
        <w:rPr>
          <w:rFonts w:hint="eastAsia"/>
        </w:rPr>
        <w:t>课设的</w:t>
      </w:r>
      <w:r>
        <w:t>进度停滞了</w:t>
      </w:r>
      <w:r>
        <w:rPr>
          <w:rFonts w:hint="eastAsia"/>
        </w:rPr>
        <w:t>7个星期</w:t>
      </w:r>
      <w:r>
        <w:t>，</w:t>
      </w:r>
      <w:r>
        <w:rPr>
          <w:rFonts w:hint="eastAsia"/>
        </w:rPr>
        <w:t>第8周</w:t>
      </w:r>
      <w:r>
        <w:t>重新回复工作进度的时候</w:t>
      </w:r>
      <w:r>
        <w:rPr>
          <w:rFonts w:hint="eastAsia"/>
        </w:rPr>
        <w:t>，</w:t>
      </w:r>
      <w:r>
        <w:t>因为对</w:t>
      </w:r>
      <w:r>
        <w:rPr>
          <w:rFonts w:hint="eastAsia"/>
        </w:rPr>
        <w:t>f</w:t>
      </w:r>
      <w:r>
        <w:t>lex和bison的</w:t>
      </w:r>
      <w:r>
        <w:rPr>
          <w:rFonts w:hint="eastAsia"/>
        </w:rPr>
        <w:t>文档</w:t>
      </w:r>
      <w:r>
        <w:t>已经遗忘了很对，所以又</w:t>
      </w:r>
      <w:r>
        <w:rPr>
          <w:rFonts w:hint="eastAsia"/>
        </w:rPr>
        <w:t>开始</w:t>
      </w:r>
      <w:r>
        <w:t>遇到了一些莫名其妙的错误</w:t>
      </w:r>
      <w:r>
        <w:rPr>
          <w:rFonts w:hint="eastAsia"/>
        </w:rPr>
        <w:t>。</w:t>
      </w:r>
    </w:p>
    <w:p w:rsidR="00690D46" w:rsidRDefault="00690D46" w:rsidP="008E021F">
      <w:pPr>
        <w:spacing w:after="81"/>
        <w:ind w:firstLine="480"/>
      </w:pPr>
      <w:r>
        <w:rPr>
          <w:rFonts w:hint="eastAsia"/>
        </w:rPr>
        <w:t>由于暑假</w:t>
      </w:r>
      <w:r>
        <w:t>结束之前最后一次修改没有在git中确认并填写相关的改动信息记录，导致我在又做了一些修改之后运行程序输出了大量出错提示。</w:t>
      </w:r>
      <w:r w:rsidR="00F40DF6">
        <w:rPr>
          <w:rFonts w:hint="eastAsia"/>
        </w:rPr>
        <w:t>通过</w:t>
      </w:r>
      <w:r w:rsidR="00F40DF6">
        <w:t>tortoise git的代码</w:t>
      </w:r>
      <w:r w:rsidR="00F40DF6">
        <w:rPr>
          <w:rFonts w:hint="eastAsia"/>
        </w:rPr>
        <w:t>对比</w:t>
      </w:r>
      <w:r w:rsidR="00F40DF6">
        <w:t>功能</w:t>
      </w:r>
      <w:r w:rsidR="00F40DF6">
        <w:rPr>
          <w:rFonts w:hint="eastAsia"/>
        </w:rPr>
        <w:t>，以及</w:t>
      </w:r>
      <w:r w:rsidR="00F40DF6">
        <w:t>我在程序中编写的</w:t>
      </w:r>
      <w:r w:rsidR="00F40DF6">
        <w:rPr>
          <w:rFonts w:hint="eastAsia"/>
        </w:rPr>
        <w:t>调试信息输出</w:t>
      </w:r>
      <w:r w:rsidR="00F40DF6">
        <w:t>，我发现是常量无法</w:t>
      </w:r>
      <w:r w:rsidR="00F40DF6">
        <w:rPr>
          <w:rFonts w:hint="eastAsia"/>
        </w:rPr>
        <w:t>被</w:t>
      </w:r>
      <w:r w:rsidR="00F40DF6">
        <w:t>识别</w:t>
      </w:r>
      <w:r w:rsidR="00F40DF6">
        <w:rPr>
          <w:rFonts w:hint="eastAsia"/>
        </w:rPr>
        <w:t>。原来，</w:t>
      </w:r>
      <w:r w:rsidR="002E36BA">
        <w:rPr>
          <w:rFonts w:hint="eastAsia"/>
        </w:rPr>
        <w:t>我</w:t>
      </w:r>
      <w:r w:rsidR="002E36BA">
        <w:t>修改了</w:t>
      </w:r>
      <w:r w:rsidR="002E36BA">
        <w:rPr>
          <w:rFonts w:hint="eastAsia"/>
        </w:rPr>
        <w:t>词法分析中</w:t>
      </w:r>
      <w:r w:rsidR="002E36BA">
        <w:t>跟常量</w:t>
      </w:r>
      <w:r w:rsidR="002E36BA">
        <w:rPr>
          <w:rFonts w:hint="eastAsia"/>
        </w:rPr>
        <w:t>相关</w:t>
      </w:r>
      <w:r w:rsidR="002E36BA">
        <w:t>的部分代码，而且忘记用花括号</w:t>
      </w:r>
      <w:r w:rsidR="002E36BA">
        <w:rPr>
          <w:rFonts w:hint="eastAsia"/>
        </w:rPr>
        <w:t>将表示常量</w:t>
      </w:r>
      <w:r w:rsidR="002E36BA">
        <w:t>的名称</w:t>
      </w:r>
      <w:r w:rsidR="002E36BA">
        <w:rPr>
          <w:rFonts w:hint="eastAsia"/>
        </w:rPr>
        <w:t>括起来。</w:t>
      </w:r>
      <w:r w:rsidR="002E36BA">
        <w:t>加上</w:t>
      </w:r>
      <w:r w:rsidR="002E36BA">
        <w:rPr>
          <w:rFonts w:hint="eastAsia"/>
        </w:rPr>
        <w:t>花括号</w:t>
      </w:r>
      <w:r w:rsidR="002E36BA">
        <w:t>马上</w:t>
      </w:r>
      <w:r w:rsidR="002E36BA">
        <w:rPr>
          <w:rFonts w:hint="eastAsia"/>
        </w:rPr>
        <w:t>恢复</w:t>
      </w:r>
      <w:r w:rsidR="002E36BA">
        <w:t>了正常。</w:t>
      </w:r>
    </w:p>
    <w:p w:rsidR="00690D46" w:rsidRPr="00690D46" w:rsidRDefault="004E33C7" w:rsidP="00690D46">
      <w:pPr>
        <w:spacing w:after="81"/>
        <w:ind w:firstLine="480"/>
        <w:rPr>
          <w:rFonts w:hAnsi="宋体"/>
        </w:rPr>
      </w:pPr>
      <w:r>
        <w:rPr>
          <w:rFonts w:hint="eastAsia"/>
        </w:rPr>
        <w:t>在开始编写将</w:t>
      </w:r>
      <w:r>
        <w:t>表达式</w:t>
      </w:r>
      <w:r>
        <w:rPr>
          <w:rFonts w:hint="eastAsia"/>
        </w:rPr>
        <w:t>翻译成</w:t>
      </w:r>
      <w:r>
        <w:t>中间代码</w:t>
      </w:r>
      <w:r>
        <w:rPr>
          <w:rFonts w:hint="eastAsia"/>
        </w:rPr>
        <w:t>的</w:t>
      </w:r>
      <w:r>
        <w:t>部分时，</w:t>
      </w:r>
      <w:r w:rsidR="00B70E20">
        <w:t>yacc文件</w:t>
      </w:r>
      <w:r w:rsidR="00B70E20">
        <w:rPr>
          <w:rFonts w:hint="eastAsia"/>
        </w:rPr>
        <w:t>在</w:t>
      </w:r>
      <w:r w:rsidR="00B70E20">
        <w:t>编译时出现了</w:t>
      </w:r>
      <w:r w:rsidR="00B70E20">
        <w:rPr>
          <w:rFonts w:hint="eastAsia"/>
        </w:rPr>
        <w:t>很多</w:t>
      </w:r>
      <w:r w:rsidR="00B70E20">
        <w:t>警告：</w:t>
      </w:r>
      <w:r w:rsidR="00B70E20">
        <w:rPr>
          <w:rFonts w:hint="eastAsia"/>
        </w:rPr>
        <w:t>“</w:t>
      </w:r>
      <w:r w:rsidR="00B70E20" w:rsidRPr="00B70E20">
        <w:t>type clash on default action</w:t>
      </w:r>
      <w:r w:rsidR="00B70E20" w:rsidRPr="00B70E20">
        <w:rPr>
          <w:rFonts w:hAnsi="宋体"/>
        </w:rPr>
        <w:t>”</w:t>
      </w:r>
      <w:r w:rsidR="00B70E20">
        <w:rPr>
          <w:rFonts w:hAnsi="宋体" w:hint="eastAsia"/>
        </w:rPr>
        <w:t>，但是</w:t>
      </w:r>
      <w:r w:rsidR="00B70E20">
        <w:rPr>
          <w:rFonts w:hAnsi="宋体"/>
        </w:rPr>
        <w:t>我</w:t>
      </w:r>
      <w:r w:rsidR="00B70E20">
        <w:rPr>
          <w:rFonts w:hAnsi="宋体" w:hint="eastAsia"/>
        </w:rPr>
        <w:t>在</w:t>
      </w:r>
      <w:r w:rsidR="00B70E20">
        <w:rPr>
          <w:rFonts w:hAnsi="宋体"/>
        </w:rPr>
        <w:t>对应</w:t>
      </w:r>
      <w:r w:rsidR="00B70E20">
        <w:rPr>
          <w:rFonts w:hAnsi="宋体" w:hint="eastAsia"/>
        </w:rPr>
        <w:t>行</w:t>
      </w:r>
      <w:r w:rsidR="00B70E20">
        <w:rPr>
          <w:rFonts w:hAnsi="宋体"/>
        </w:rPr>
        <w:t>甚至连</w:t>
      </w:r>
      <w:r w:rsidR="00B70E20">
        <w:rPr>
          <w:rFonts w:hAnsi="宋体" w:hint="eastAsia"/>
        </w:rPr>
        <w:t>规则</w:t>
      </w:r>
      <w:r w:rsidR="00B70E20">
        <w:rPr>
          <w:rFonts w:hAnsi="宋体"/>
        </w:rPr>
        <w:t>都没写，问什么会有类型冲突呢</w:t>
      </w:r>
      <w:r w:rsidR="00B70E20">
        <w:rPr>
          <w:rFonts w:hAnsi="宋体" w:hint="eastAsia"/>
        </w:rPr>
        <w:t>？</w:t>
      </w:r>
      <w:r w:rsidR="00B70E20">
        <w:rPr>
          <w:rFonts w:hAnsi="宋体"/>
        </w:rPr>
        <w:t>后来</w:t>
      </w:r>
      <w:r w:rsidR="00B70E20">
        <w:rPr>
          <w:rFonts w:hAnsi="宋体" w:hint="eastAsia"/>
        </w:rPr>
        <w:t>经过</w:t>
      </w:r>
      <w:r w:rsidR="00B70E20">
        <w:rPr>
          <w:rFonts w:hAnsi="宋体"/>
        </w:rPr>
        <w:t>一番搜索，发现出错的原因跟警告中提到的默认操作有关</w:t>
      </w:r>
      <w:r w:rsidR="00B70E20" w:rsidRPr="00B70E20">
        <w:rPr>
          <w:rFonts w:hAnsi="宋体" w:hint="eastAsia"/>
          <w:vertAlign w:val="superscript"/>
        </w:rPr>
        <w:t>[10]</w:t>
      </w:r>
      <w:r w:rsidR="00B70E20">
        <w:rPr>
          <w:rFonts w:hAnsi="宋体"/>
        </w:rPr>
        <w:t>——</w:t>
      </w:r>
      <w:r w:rsidR="00B70E20">
        <w:rPr>
          <w:rFonts w:hAnsi="宋体" w:hint="eastAsia"/>
        </w:rPr>
        <w:t>每一条</w:t>
      </w:r>
      <w:r w:rsidR="00B70E20">
        <w:rPr>
          <w:rFonts w:hAnsi="宋体"/>
        </w:rPr>
        <w:t>语法规则都会默认执行“</w:t>
      </w:r>
      <w:r w:rsidR="00B70E20">
        <w:rPr>
          <w:rFonts w:hAnsi="宋体" w:hint="eastAsia"/>
        </w:rPr>
        <w:t>$$=$1</w:t>
      </w:r>
      <w:r w:rsidR="00B70E20">
        <w:rPr>
          <w:rFonts w:hAnsi="宋体"/>
        </w:rPr>
        <w:t>”</w:t>
      </w:r>
      <w:r w:rsidR="00B70E20">
        <w:rPr>
          <w:rFonts w:hAnsi="宋体" w:hint="eastAsia"/>
        </w:rPr>
        <w:t>的</w:t>
      </w:r>
      <w:r w:rsidR="00B70E20">
        <w:rPr>
          <w:rFonts w:hAnsi="宋体"/>
        </w:rPr>
        <w:t>操作，如果</w:t>
      </w:r>
      <w:r w:rsidR="00B70E20">
        <w:rPr>
          <w:rFonts w:hAnsi="宋体" w:hint="eastAsia"/>
        </w:rPr>
        <w:t>$$或$1中</w:t>
      </w:r>
      <w:r w:rsidR="00B70E20">
        <w:rPr>
          <w:rFonts w:hAnsi="宋体"/>
        </w:rPr>
        <w:t>有</w:t>
      </w:r>
      <w:r w:rsidR="00B70E20">
        <w:rPr>
          <w:rFonts w:hAnsi="宋体" w:hint="eastAsia"/>
        </w:rPr>
        <w:t>一个在</w:t>
      </w:r>
      <w:r w:rsidR="00B70E20">
        <w:rPr>
          <w:rFonts w:hAnsi="宋体"/>
        </w:rPr>
        <w:t>之前声明的时候就规定了其类型</w:t>
      </w:r>
      <w:r w:rsidR="00B70E20">
        <w:rPr>
          <w:rFonts w:hAnsi="宋体" w:hint="eastAsia"/>
        </w:rPr>
        <w:t>或者</w:t>
      </w:r>
      <w:r w:rsidR="00B70E20">
        <w:rPr>
          <w:rFonts w:hAnsi="宋体"/>
        </w:rPr>
        <w:t>两者规定的类型不相同的话，</w:t>
      </w:r>
      <w:r w:rsidR="00B70E20">
        <w:rPr>
          <w:rFonts w:hAnsi="宋体" w:hint="eastAsia"/>
        </w:rPr>
        <w:t>就会</w:t>
      </w:r>
      <w:r w:rsidR="00B70E20">
        <w:rPr>
          <w:rFonts w:hAnsi="宋体"/>
        </w:rPr>
        <w:t>发生类型冲突</w:t>
      </w:r>
      <w:r>
        <w:rPr>
          <w:rFonts w:hAnsi="宋体" w:hint="eastAsia"/>
        </w:rPr>
        <w:t>。</w:t>
      </w:r>
    </w:p>
    <w:p w:rsidR="00A2692E" w:rsidRPr="00B70E20" w:rsidRDefault="00A2692E" w:rsidP="008E021F">
      <w:pPr>
        <w:spacing w:after="81"/>
        <w:ind w:firstLine="480"/>
      </w:pPr>
    </w:p>
    <w:p w:rsidR="008A50D4" w:rsidRPr="00E174C7" w:rsidRDefault="008A50D4" w:rsidP="008E021F">
      <w:pPr>
        <w:spacing w:after="81"/>
        <w:ind w:firstLine="480"/>
      </w:pPr>
    </w:p>
    <w:p w:rsidR="008E021F" w:rsidRDefault="008E021F" w:rsidP="008E021F">
      <w:pPr>
        <w:spacing w:after="81"/>
        <w:ind w:firstLine="480"/>
        <w:sectPr w:rsidR="008E021F" w:rsidSect="006B27BA">
          <w:headerReference w:type="default" r:id="rId26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8E021F" w:rsidRDefault="008E021F" w:rsidP="008E021F">
      <w:pPr>
        <w:pStyle w:val="ac"/>
      </w:pPr>
      <w:bookmarkStart w:id="62" w:name="_Toc364694846"/>
      <w:r>
        <w:rPr>
          <w:rFonts w:hint="eastAsia"/>
        </w:rPr>
        <w:lastRenderedPageBreak/>
        <w:t>参考文献</w:t>
      </w:r>
      <w:bookmarkEnd w:id="62"/>
    </w:p>
    <w:p w:rsidR="00C2764E" w:rsidRDefault="00825BF7" w:rsidP="00C2764E">
      <w:pPr>
        <w:pStyle w:val="a"/>
      </w:pPr>
      <w:hyperlink r:id="rId27" w:history="1">
        <w:r w:rsidR="002716F1">
          <w:rPr>
            <w:rStyle w:val="ab"/>
          </w:rPr>
          <w:t>http://stackoverflow.com/questions/14386/fopen-deprecated-warning</w:t>
        </w:r>
      </w:hyperlink>
    </w:p>
    <w:p w:rsidR="00C2764E" w:rsidRDefault="00825BF7" w:rsidP="00C2764E">
      <w:pPr>
        <w:pStyle w:val="a"/>
      </w:pPr>
      <w:hyperlink r:id="rId28" w:history="1">
        <w:r w:rsidR="002716F1">
          <w:rPr>
            <w:rStyle w:val="ab"/>
          </w:rPr>
          <w:t>http://flex.sourceforge.net/manual/Code_002dLevel-And-API-Options.html</w:t>
        </w:r>
      </w:hyperlink>
    </w:p>
    <w:p w:rsidR="005500F7" w:rsidRDefault="00825BF7" w:rsidP="005500F7">
      <w:pPr>
        <w:pStyle w:val="a"/>
      </w:pPr>
      <w:hyperlink r:id="rId29" w:history="1">
        <w:r w:rsidR="002716F1">
          <w:rPr>
            <w:rStyle w:val="ab"/>
          </w:rPr>
          <w:t>http://flex.sourceforge.net/manual/Options-Affecting-Scanner-Behavior.html</w:t>
        </w:r>
      </w:hyperlink>
    </w:p>
    <w:p w:rsidR="002F52C3" w:rsidRDefault="00825BF7" w:rsidP="005500F7">
      <w:pPr>
        <w:pStyle w:val="a"/>
      </w:pPr>
      <w:hyperlink r:id="rId30" w:history="1">
        <w:r w:rsidR="0005220E">
          <w:rPr>
            <w:rStyle w:val="ab"/>
          </w:rPr>
          <w:t>http://www.gnu.org/software/bison/manual/bison.html</w:t>
        </w:r>
      </w:hyperlink>
    </w:p>
    <w:p w:rsidR="0005220E" w:rsidRDefault="00825BF7" w:rsidP="005500F7">
      <w:pPr>
        <w:pStyle w:val="a"/>
      </w:pPr>
      <w:hyperlink r:id="rId31" w:history="1">
        <w:r w:rsidR="005E0C52">
          <w:rPr>
            <w:rStyle w:val="ab"/>
          </w:rPr>
          <w:t>http://stackoverflow.com/questions/5188554/my-enum-is-not-a-class-or-namespace</w:t>
        </w:r>
      </w:hyperlink>
    </w:p>
    <w:p w:rsidR="005E0C52" w:rsidRDefault="00825BF7" w:rsidP="005500F7">
      <w:pPr>
        <w:pStyle w:val="a"/>
      </w:pPr>
      <w:hyperlink r:id="rId32" w:history="1">
        <w:r w:rsidR="008A50D4">
          <w:rPr>
            <w:rStyle w:val="ab"/>
          </w:rPr>
          <w:t>http://flex.sourceforge.net/manual/A-Note-About-yytext-And-Memory.html</w:t>
        </w:r>
      </w:hyperlink>
    </w:p>
    <w:p w:rsidR="008A50D4" w:rsidRDefault="00825BF7" w:rsidP="005500F7">
      <w:pPr>
        <w:pStyle w:val="a"/>
      </w:pPr>
      <w:hyperlink r:id="rId33" w:history="1">
        <w:r w:rsidR="003D4358">
          <w:rPr>
            <w:rStyle w:val="ab"/>
          </w:rPr>
          <w:t>http://gnuu.org/2009/09/18/writing-your-own-toy-compiler/</w:t>
        </w:r>
      </w:hyperlink>
    </w:p>
    <w:p w:rsidR="003D4358" w:rsidRDefault="00825BF7" w:rsidP="005500F7">
      <w:pPr>
        <w:pStyle w:val="a"/>
      </w:pPr>
      <w:hyperlink r:id="rId34" w:history="1">
        <w:r w:rsidR="00A2692E">
          <w:rPr>
            <w:rStyle w:val="ab"/>
          </w:rPr>
          <w:t>http://llvm.org/docs/LangRef.html</w:t>
        </w:r>
      </w:hyperlink>
    </w:p>
    <w:p w:rsidR="00A2692E" w:rsidRDefault="00825BF7" w:rsidP="005500F7">
      <w:pPr>
        <w:pStyle w:val="a"/>
      </w:pPr>
      <w:hyperlink r:id="rId35" w:history="1">
        <w:r w:rsidR="005375F9">
          <w:rPr>
            <w:rStyle w:val="ab"/>
          </w:rPr>
          <w:t>http://www.cse.iitb.ac.in/grc/gcc-workshop-09/downloads/gccw09-gimple.pdf</w:t>
        </w:r>
      </w:hyperlink>
    </w:p>
    <w:p w:rsidR="005375F9" w:rsidRDefault="00825BF7" w:rsidP="005500F7">
      <w:pPr>
        <w:pStyle w:val="a"/>
      </w:pPr>
      <w:hyperlink r:id="rId36" w:history="1">
        <w:r w:rsidR="00B70E20">
          <w:rPr>
            <w:rStyle w:val="ab"/>
          </w:rPr>
          <w:t>http://stackoverflow.com/questions/4605990/what-is-wrong-with-this-yacc-file</w:t>
        </w:r>
      </w:hyperlink>
    </w:p>
    <w:p w:rsidR="00B70E20" w:rsidRDefault="00825BF7" w:rsidP="005500F7">
      <w:pPr>
        <w:pStyle w:val="a"/>
      </w:pPr>
      <w:hyperlink r:id="rId37" w:history="1">
        <w:r w:rsidR="00DE65F3">
          <w:rPr>
            <w:rStyle w:val="ab"/>
          </w:rPr>
          <w:t>http://gcc.gnu.org/onlinedocs/gccint/RTL.html</w:t>
        </w:r>
      </w:hyperlink>
    </w:p>
    <w:p w:rsidR="00DE65F3" w:rsidRDefault="00DE65F3" w:rsidP="005500F7">
      <w:pPr>
        <w:pStyle w:val="a"/>
      </w:pPr>
    </w:p>
    <w:p w:rsidR="002F52C3" w:rsidRDefault="002F52C3" w:rsidP="002F52C3">
      <w:pPr>
        <w:pStyle w:val="a"/>
        <w:numPr>
          <w:ilvl w:val="0"/>
          <w:numId w:val="0"/>
        </w:numPr>
        <w:ind w:left="420"/>
      </w:pPr>
    </w:p>
    <w:p w:rsidR="002F52C3" w:rsidRDefault="002F52C3" w:rsidP="005500F7">
      <w:pPr>
        <w:pStyle w:val="a"/>
        <w:sectPr w:rsidR="002F52C3" w:rsidSect="006B27BA">
          <w:headerReference w:type="default" r:id="rId38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1F2359" w:rsidRDefault="001F2359" w:rsidP="005500F7">
      <w:pPr>
        <w:pStyle w:val="ac"/>
      </w:pPr>
      <w:bookmarkStart w:id="63" w:name="_Toc364694847"/>
      <w:r>
        <w:rPr>
          <w:rFonts w:hint="eastAsia"/>
        </w:rPr>
        <w:lastRenderedPageBreak/>
        <w:t>附录1：缩略词</w:t>
      </w:r>
      <w:r>
        <w:t>对照表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2359" w:rsidTr="0076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1F2359" w:rsidRDefault="00B54C30" w:rsidP="007627E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缩写词</w:t>
            </w:r>
          </w:p>
        </w:tc>
        <w:tc>
          <w:tcPr>
            <w:tcW w:w="4148" w:type="dxa"/>
            <w:vAlign w:val="center"/>
          </w:tcPr>
          <w:p w:rsidR="001F2359" w:rsidRDefault="00B54C30" w:rsidP="007627EA">
            <w:pPr>
              <w:spacing w:afterLines="0" w:after="0" w:line="24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全称</w:t>
            </w:r>
          </w:p>
        </w:tc>
      </w:tr>
      <w:tr w:rsidR="00B54C30" w:rsidTr="007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54C30" w:rsidRDefault="00B54C30" w:rsidP="007627E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AST</w:t>
            </w:r>
          </w:p>
        </w:tc>
        <w:tc>
          <w:tcPr>
            <w:tcW w:w="4148" w:type="dxa"/>
            <w:vAlign w:val="center"/>
          </w:tcPr>
          <w:p w:rsidR="00B54C30" w:rsidRDefault="00B54C30" w:rsidP="007627EA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Abstract Syntax Tree</w:t>
            </w:r>
          </w:p>
        </w:tc>
      </w:tr>
      <w:tr w:rsidR="00B54C30" w:rsidTr="0076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54C30" w:rsidRDefault="00B54C30" w:rsidP="007627E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CIL</w:t>
            </w:r>
          </w:p>
        </w:tc>
        <w:tc>
          <w:tcPr>
            <w:tcW w:w="4148" w:type="dxa"/>
            <w:vAlign w:val="center"/>
          </w:tcPr>
          <w:p w:rsidR="00B54C30" w:rsidRDefault="00B54C30" w:rsidP="007627EA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 Intermediate</w:t>
            </w:r>
            <w:r>
              <w:rPr>
                <w:rFonts w:hint="eastAsia"/>
              </w:rPr>
              <w:t xml:space="preserve"> </w:t>
            </w:r>
            <w:r>
              <w:t>Language</w:t>
            </w:r>
          </w:p>
        </w:tc>
      </w:tr>
      <w:tr w:rsidR="001F2359" w:rsidTr="007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1F2359" w:rsidRDefault="00B54C30" w:rsidP="007627E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LLVM</w:t>
            </w:r>
          </w:p>
        </w:tc>
        <w:tc>
          <w:tcPr>
            <w:tcW w:w="4148" w:type="dxa"/>
            <w:vAlign w:val="center"/>
          </w:tcPr>
          <w:p w:rsidR="001F2359" w:rsidRDefault="00B54C30" w:rsidP="007627EA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Low Level Virtual Machine</w:t>
            </w:r>
          </w:p>
        </w:tc>
      </w:tr>
      <w:tr w:rsidR="00B54C30" w:rsidTr="0076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B54C30" w:rsidRDefault="00B54C30" w:rsidP="007627E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IR</w:t>
            </w:r>
          </w:p>
        </w:tc>
        <w:tc>
          <w:tcPr>
            <w:tcW w:w="4148" w:type="dxa"/>
            <w:vAlign w:val="center"/>
          </w:tcPr>
          <w:p w:rsidR="00B54C30" w:rsidRDefault="00B54C30" w:rsidP="007627EA">
            <w:pPr>
              <w:spacing w:afterLines="0" w:after="0" w:line="24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  <w:r>
              <w:rPr>
                <w:rFonts w:hint="eastAsia"/>
              </w:rPr>
              <w:t xml:space="preserve"> </w:t>
            </w:r>
            <w:r>
              <w:t>Representation</w:t>
            </w:r>
          </w:p>
        </w:tc>
      </w:tr>
      <w:tr w:rsidR="007627EA" w:rsidTr="0076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:rsidR="007627EA" w:rsidRDefault="007627EA" w:rsidP="007627EA">
            <w:pPr>
              <w:spacing w:afterLines="0" w:after="0" w:line="240" w:lineRule="auto"/>
              <w:ind w:firstLineChars="0" w:firstLine="0"/>
            </w:pPr>
            <w:r>
              <w:rPr>
                <w:rFonts w:hint="eastAsia"/>
              </w:rPr>
              <w:t>PC</w:t>
            </w:r>
          </w:p>
        </w:tc>
        <w:tc>
          <w:tcPr>
            <w:tcW w:w="4148" w:type="dxa"/>
            <w:vAlign w:val="center"/>
          </w:tcPr>
          <w:p w:rsidR="007627EA" w:rsidRDefault="007627EA" w:rsidP="007627EA">
            <w:pPr>
              <w:spacing w:afterLines="0" w:after="0" w:line="24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Program Counter</w:t>
            </w:r>
          </w:p>
        </w:tc>
      </w:tr>
    </w:tbl>
    <w:p w:rsidR="001F2359" w:rsidRPr="001F2359" w:rsidRDefault="001F2359" w:rsidP="001F2359">
      <w:pPr>
        <w:spacing w:after="81"/>
        <w:ind w:firstLine="480"/>
      </w:pPr>
    </w:p>
    <w:p w:rsidR="001F2359" w:rsidRPr="001F2359" w:rsidRDefault="001F2359" w:rsidP="001F2359">
      <w:pPr>
        <w:spacing w:after="81"/>
        <w:ind w:firstLine="480"/>
        <w:sectPr w:rsidR="001F2359" w:rsidRPr="001F2359" w:rsidSect="006B27BA">
          <w:headerReference w:type="default" r:id="rId39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5500F7" w:rsidRDefault="005500F7" w:rsidP="005500F7">
      <w:pPr>
        <w:pStyle w:val="ac"/>
      </w:pPr>
      <w:r>
        <w:rPr>
          <w:rFonts w:hint="eastAsia"/>
        </w:rPr>
        <w:lastRenderedPageBreak/>
        <w:t>附录</w:t>
      </w:r>
      <w:r w:rsidR="001F2359">
        <w:t>2</w:t>
      </w:r>
      <w:r>
        <w:rPr>
          <w:rFonts w:hint="eastAsia"/>
        </w:rPr>
        <w:t>：源代码</w:t>
      </w:r>
      <w:bookmarkEnd w:id="63"/>
    </w:p>
    <w:p w:rsidR="00132417" w:rsidRDefault="002F52C3" w:rsidP="001F2359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//</w:t>
      </w:r>
      <w:r>
        <w:t>F</w:t>
      </w:r>
      <w:r>
        <w:rPr>
          <w:rFonts w:hint="eastAsia"/>
        </w:rPr>
        <w:t>ilename:HuffmanCompression.c</w:t>
      </w:r>
    </w:p>
    <w:p w:rsidR="000153C0" w:rsidRPr="000153C0" w:rsidRDefault="002F52C3" w:rsidP="0021334C">
      <w:pPr>
        <w:pStyle w:val="a0"/>
        <w:ind w:left="368" w:hanging="368"/>
      </w:pPr>
      <w:r>
        <w:rPr>
          <w:rFonts w:hint="eastAsia"/>
        </w:rPr>
        <w:t>//</w:t>
      </w:r>
    </w:p>
    <w:sectPr w:rsidR="000153C0" w:rsidRPr="000153C0" w:rsidSect="006B27BA">
      <w:headerReference w:type="default" r:id="rId40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97" w:rsidRDefault="00C31C97" w:rsidP="00A26AB4">
      <w:pPr>
        <w:spacing w:after="60" w:line="240" w:lineRule="auto"/>
        <w:ind w:firstLine="480"/>
      </w:pPr>
      <w:r>
        <w:separator/>
      </w:r>
    </w:p>
  </w:endnote>
  <w:endnote w:type="continuationSeparator" w:id="0">
    <w:p w:rsidR="00C31C97" w:rsidRDefault="00C31C97" w:rsidP="00A26AB4">
      <w:pPr>
        <w:spacing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A26AB4">
    <w:pPr>
      <w:pStyle w:val="a7"/>
      <w:spacing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A26AB4">
    <w:pPr>
      <w:pStyle w:val="a7"/>
      <w:spacing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A26AB4">
    <w:pPr>
      <w:pStyle w:val="a7"/>
      <w:spacing w:after="6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97" w:rsidRDefault="00C31C97" w:rsidP="00A26AB4">
      <w:pPr>
        <w:spacing w:after="60" w:line="240" w:lineRule="auto"/>
        <w:ind w:firstLine="480"/>
      </w:pPr>
      <w:r>
        <w:separator/>
      </w:r>
    </w:p>
  </w:footnote>
  <w:footnote w:type="continuationSeparator" w:id="0">
    <w:p w:rsidR="00C31C97" w:rsidRDefault="00C31C97" w:rsidP="00A26AB4">
      <w:pPr>
        <w:spacing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8B4AB4">
    <w:pPr>
      <w:pStyle w:val="a6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992BF6">
    <w:pPr>
      <w:pStyle w:val="a6"/>
    </w:pPr>
    <w:r>
      <w:rPr>
        <w:rFonts w:hint="eastAsia"/>
      </w:rPr>
      <w:t>2012</w:t>
    </w:r>
    <w:r>
      <w:rPr>
        <w:rFonts w:hint="eastAsia"/>
      </w:rPr>
      <w:t>年数据结构课程设计报告</w:t>
    </w:r>
    <w:r>
      <w:rPr>
        <w:rFonts w:hint="eastAsia"/>
      </w:rPr>
      <w:tab/>
    </w:r>
    <w:r>
      <w:rPr>
        <w:rFonts w:hint="eastAsia"/>
      </w:rPr>
      <w:t>总体方案设计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Pr="006B27BA">
      <w:rPr>
        <w:noProof/>
        <w:lang w:val="zh-CN"/>
      </w:rPr>
      <w:t>4</w:t>
    </w:r>
    <w: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系统实现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15</w:t>
    </w:r>
    <w: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992BF6">
    <w:pPr>
      <w:pStyle w:val="a6"/>
    </w:pPr>
    <w:r>
      <w:rPr>
        <w:rFonts w:hint="eastAsia"/>
      </w:rPr>
      <w:t>2012</w:t>
    </w:r>
    <w:r>
      <w:rPr>
        <w:rFonts w:hint="eastAsia"/>
      </w:rPr>
      <w:t>年数据结构课程设计报告</w:t>
    </w:r>
    <w:r>
      <w:rPr>
        <w:rFonts w:hint="eastAsia"/>
      </w:rPr>
      <w:tab/>
    </w:r>
    <w:r>
      <w:rPr>
        <w:rFonts w:hint="eastAsia"/>
      </w:rPr>
      <w:t>具体实现方案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Pr="006B27BA">
      <w:rPr>
        <w:noProof/>
        <w:lang w:val="zh-CN"/>
      </w:rPr>
      <w:t>6</w:t>
    </w:r>
    <w: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使用说明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18</w:t>
    </w:r>
    <w: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992BF6">
    <w:pPr>
      <w:pStyle w:val="a6"/>
    </w:pPr>
    <w:r>
      <w:rPr>
        <w:rFonts w:hint="eastAsia"/>
      </w:rPr>
      <w:t>2012</w:t>
    </w:r>
    <w:r>
      <w:rPr>
        <w:rFonts w:hint="eastAsia"/>
      </w:rPr>
      <w:t>年数据结构课程设计报告</w:t>
    </w:r>
    <w:r>
      <w:rPr>
        <w:rFonts w:hint="eastAsia"/>
      </w:rPr>
      <w:tab/>
    </w:r>
    <w:r>
      <w:rPr>
        <w:rFonts w:hint="eastAsia"/>
      </w:rPr>
      <w:t>软件使用说明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Pr="006B27BA">
      <w:rPr>
        <w:noProof/>
        <w:lang w:val="zh-CN"/>
      </w:rPr>
      <w:t>8</w:t>
    </w:r>
    <w: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总结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21</w:t>
    </w:r>
    <w: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参考文献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22</w:t>
    </w:r>
    <w: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附录</w:t>
    </w:r>
    <w:r>
      <w:t>1</w:t>
    </w:r>
    <w:r>
      <w:rPr>
        <w:rFonts w:hint="eastAsia"/>
      </w:rPr>
      <w:t>：缩略词对照表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23</w:t>
    </w:r>
    <w: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附录</w:t>
    </w:r>
    <w:r>
      <w:t>2</w:t>
    </w:r>
    <w:r>
      <w:rPr>
        <w:rFonts w:hint="eastAsia"/>
      </w:rPr>
      <w:t>：源代码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24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A26AB4">
    <w:pPr>
      <w:spacing w:after="60"/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目录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2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992BF6">
    <w:pPr>
      <w:pStyle w:val="a6"/>
    </w:pPr>
    <w:r>
      <w:rPr>
        <w:rFonts w:hint="eastAsia"/>
      </w:rPr>
      <w:t>2012</w:t>
    </w:r>
    <w:r>
      <w:rPr>
        <w:rFonts w:hint="eastAsia"/>
      </w:rPr>
      <w:t>年数据结构课程设计报告</w:t>
    </w:r>
    <w:r>
      <w:rPr>
        <w:rFonts w:hint="eastAsia"/>
      </w:rPr>
      <w:tab/>
    </w:r>
    <w:r>
      <w:rPr>
        <w:rFonts w:hint="eastAsia"/>
      </w:rPr>
      <w:t>目录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Pr="006B27BA">
      <w:rPr>
        <w:noProof/>
        <w:lang w:val="zh-CN"/>
      </w:rPr>
      <w:t>1</w:t>
    </w:r>
    <w:r>
      <w:fldChar w:fldCharType="end"/>
    </w:r>
    <w:r>
      <w:fldChar w:fldCharType="begin"/>
    </w:r>
    <w:r>
      <w:instrText xml:space="preserve"> </w:instrText>
    </w:r>
    <w:r>
      <w:rPr>
        <w:rFonts w:hint="eastAsia"/>
      </w:rPr>
      <w:instrText>PAGE-1 \* MERGEFORMAT</w:instrText>
    </w:r>
    <w:r>
      <w:instrText xml:space="preserve"> </w:instrText>
    </w:r>
    <w:r>
      <w:fldChar w:fldCharType="end"/>
    </w:r>
    <w:r>
      <w:fldChar w:fldCharType="begin"/>
    </w:r>
    <w:r>
      <w:instrText xml:space="preserve"> PAGE-1  \* Arabic  \* MERGEFORMAT </w:instrText>
    </w:r>
    <w:r>
      <w:fldChar w:fldCharType="end"/>
    </w:r>
    <w:r>
      <w:fldChar w:fldCharType="begin"/>
    </w:r>
    <w:r>
      <w:instrText xml:space="preserve"> </w:instrText>
    </w:r>
    <w:r>
      <w:rPr>
        <w:rFonts w:hint="eastAsia"/>
      </w:rPr>
      <w:instrText>PAGE-1  \* Arabic  \* MERGEFORMAT</w:instrText>
    </w:r>
    <w:r>
      <w:instrText xml:space="preserve"> </w:instrText>
    </w:r>
    <w:r>
      <w:fldChar w:fldCharType="end"/>
    </w:r>
    <w:r>
      <w:fldChar w:fldCharType="begin"/>
    </w:r>
    <w:r>
      <w:instrText xml:space="preserve"> PAGE-1  \* Arabic  \* MERGEFORMAT </w:instrTex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课程设计任务书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4</w: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992BF6">
    <w:pPr>
      <w:pStyle w:val="a6"/>
    </w:pPr>
    <w:r>
      <w:rPr>
        <w:rFonts w:hint="eastAsia"/>
      </w:rPr>
      <w:t>2012</w:t>
    </w:r>
    <w:r>
      <w:rPr>
        <w:rFonts w:hint="eastAsia"/>
      </w:rPr>
      <w:t>年数据结构课程设计报告</w:t>
    </w:r>
    <w:r>
      <w:rPr>
        <w:rFonts w:hint="eastAsia"/>
      </w:rPr>
      <w:tab/>
    </w:r>
    <w:r>
      <w:rPr>
        <w:rFonts w:hint="eastAsia"/>
      </w:rPr>
      <w:t>课程设计任务书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Pr="006B27BA">
      <w:rPr>
        <w:noProof/>
        <w:lang w:val="zh-CN"/>
      </w:rPr>
      <w:t>2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fldChar w:fldCharType="begin"/>
    </w:r>
    <w:r>
      <w:instrText xml:space="preserve"> TC  \l 1 </w:instrText>
    </w:r>
    <w:r>
      <w:fldChar w:fldCharType="end"/>
    </w:r>
    <w:r>
      <w:fldChar w:fldCharType="begin"/>
    </w:r>
    <w:r>
      <w:instrText xml:space="preserve"> TC  </w:instrText>
    </w:r>
    <w:r>
      <w:instrText>问题描述</w:instrText>
    </w:r>
    <w:r>
      <w:instrText xml:space="preserve"> \l 1 </w:instrText>
    </w:r>
    <w:r>
      <w:fldChar w:fldCharType="end"/>
    </w:r>
    <w:bookmarkStart w:id="10" w:name="_Toc364409388"/>
    <w:r>
      <w:fldChar w:fldCharType="begin"/>
    </w:r>
    <w:r>
      <w:instrText xml:space="preserve"> XE </w:instrText>
    </w:r>
    <w:r>
      <w:fldChar w:fldCharType="end"/>
    </w:r>
    <w:r>
      <w:rPr>
        <w:rFonts w:hint="eastAsia"/>
      </w:rPr>
      <w:t>问题描述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5</w:t>
    </w:r>
    <w:r>
      <w:fldChar w:fldCharType="end"/>
    </w:r>
    <w:bookmarkEnd w:id="10"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Default="00825BF7" w:rsidP="00992BF6">
    <w:pPr>
      <w:pStyle w:val="a6"/>
    </w:pPr>
    <w:r>
      <w:rPr>
        <w:rFonts w:hint="eastAsia"/>
      </w:rPr>
      <w:t>2012</w:t>
    </w:r>
    <w:r>
      <w:rPr>
        <w:rFonts w:hint="eastAsia"/>
      </w:rPr>
      <w:t>年数据结构课程设计报告</w:t>
    </w:r>
    <w:r>
      <w:rPr>
        <w:rFonts w:hint="eastAsia"/>
      </w:rPr>
      <w:tab/>
    </w:r>
    <w:r>
      <w:rPr>
        <w:rFonts w:hint="eastAsia"/>
      </w:rPr>
      <w:t>课题背景与意义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Pr="006B27BA">
      <w:rPr>
        <w:noProof/>
        <w:lang w:val="zh-CN"/>
      </w:rPr>
      <w:t>3</w: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BF7" w:rsidRPr="00927927" w:rsidRDefault="00825BF7" w:rsidP="00927927">
    <w:pPr>
      <w:pStyle w:val="a6"/>
    </w:pPr>
    <w:r>
      <w:rPr>
        <w:rFonts w:hint="eastAsia"/>
      </w:rPr>
      <w:t>201</w:t>
    </w:r>
    <w:r>
      <w:t>3</w:t>
    </w:r>
    <w:r>
      <w:rPr>
        <w:rFonts w:hint="eastAsia"/>
      </w:rPr>
      <w:t>年编译原理课程设计报告</w:t>
    </w:r>
    <w:r>
      <w:rPr>
        <w:rFonts w:hint="eastAsia"/>
      </w:rPr>
      <w:tab/>
    </w:r>
    <w:r>
      <w:rPr>
        <w:rFonts w:hint="eastAsia"/>
      </w:rPr>
      <w:t>系统设计</w:t>
    </w:r>
    <w:r>
      <w:rPr>
        <w:rFonts w:hint="eastAsia"/>
      </w:rPr>
      <w:tab/>
    </w:r>
    <w:r>
      <w:fldChar w:fldCharType="begin"/>
    </w:r>
    <w:r>
      <w:instrText>PAGE   \* MERGEFORMAT</w:instrText>
    </w:r>
    <w:r>
      <w:fldChar w:fldCharType="separate"/>
    </w:r>
    <w:r w:rsidR="00756236" w:rsidRPr="00756236">
      <w:rPr>
        <w:noProof/>
        <w:lang w:val="zh-CN"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030"/>
    <w:multiLevelType w:val="hybridMultilevel"/>
    <w:tmpl w:val="090A0D3A"/>
    <w:lvl w:ilvl="0" w:tplc="D818AA76">
      <w:start w:val="1"/>
      <w:numFmt w:val="decimal"/>
      <w:pStyle w:val="a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624A6"/>
    <w:multiLevelType w:val="multilevel"/>
    <w:tmpl w:val="5D1A08A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679341F"/>
    <w:multiLevelType w:val="multilevel"/>
    <w:tmpl w:val="53FC42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4219F0"/>
    <w:multiLevelType w:val="hybridMultilevel"/>
    <w:tmpl w:val="746CF094"/>
    <w:lvl w:ilvl="0" w:tplc="058AF89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a0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A37EE6"/>
    <w:multiLevelType w:val="hybridMultilevel"/>
    <w:tmpl w:val="125CD264"/>
    <w:lvl w:ilvl="0" w:tplc="0752110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0A121BC"/>
    <w:multiLevelType w:val="multilevel"/>
    <w:tmpl w:val="8084CA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F455ECD"/>
    <w:multiLevelType w:val="hybridMultilevel"/>
    <w:tmpl w:val="54887DC4"/>
    <w:lvl w:ilvl="0" w:tplc="F8741B94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EC170B"/>
    <w:multiLevelType w:val="hybridMultilevel"/>
    <w:tmpl w:val="E25A2E1A"/>
    <w:lvl w:ilvl="0" w:tplc="452ACE16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3227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EEB75D8"/>
    <w:multiLevelType w:val="multilevel"/>
    <w:tmpl w:val="0409001F"/>
    <w:styleLink w:val="20120331"/>
    <w:lvl w:ilvl="0">
      <w:start w:val="1"/>
      <w:numFmt w:val="decimal"/>
      <w:lvlText w:val="%1."/>
      <w:lvlJc w:val="left"/>
      <w:pPr>
        <w:ind w:left="780" w:hanging="425"/>
      </w:pPr>
      <w:rPr>
        <w:rFonts w:eastAsia="宋体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922" w:hanging="567"/>
      </w:pPr>
      <w:rPr>
        <w:rFonts w:eastAsiaTheme="minorEastAsia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1064" w:hanging="709"/>
      </w:pPr>
      <w:rPr>
        <w:rFonts w:eastAsiaTheme="minorEastAsia"/>
        <w:b/>
        <w:sz w:val="28"/>
      </w:rPr>
    </w:lvl>
    <w:lvl w:ilvl="3">
      <w:start w:val="1"/>
      <w:numFmt w:val="decimal"/>
      <w:lvlText w:val="%1.%2.%3.%4."/>
      <w:lvlJc w:val="left"/>
      <w:pPr>
        <w:ind w:left="1206" w:hanging="851"/>
      </w:pPr>
    </w:lvl>
    <w:lvl w:ilvl="4">
      <w:start w:val="1"/>
      <w:numFmt w:val="decimal"/>
      <w:lvlText w:val="%1.%2.%3.%4.%5."/>
      <w:lvlJc w:val="left"/>
      <w:pPr>
        <w:ind w:left="1347" w:hanging="992"/>
      </w:pPr>
    </w:lvl>
    <w:lvl w:ilvl="5">
      <w:start w:val="1"/>
      <w:numFmt w:val="decimal"/>
      <w:lvlText w:val="%1.%2.%3.%4.%5.%6."/>
      <w:lvlJc w:val="left"/>
      <w:pPr>
        <w:ind w:left="1489" w:hanging="1134"/>
      </w:pPr>
    </w:lvl>
    <w:lvl w:ilvl="6">
      <w:start w:val="1"/>
      <w:numFmt w:val="decimal"/>
      <w:lvlText w:val="%1.%2.%3.%4.%5.%6.%7."/>
      <w:lvlJc w:val="left"/>
      <w:pPr>
        <w:ind w:left="1631" w:hanging="1276"/>
      </w:pPr>
    </w:lvl>
    <w:lvl w:ilvl="7">
      <w:start w:val="1"/>
      <w:numFmt w:val="decimal"/>
      <w:lvlText w:val="%1.%2.%3.%4.%5.%6.%7.%8."/>
      <w:lvlJc w:val="left"/>
      <w:pPr>
        <w:ind w:left="1773" w:hanging="1418"/>
      </w:pPr>
    </w:lvl>
    <w:lvl w:ilvl="8">
      <w:start w:val="1"/>
      <w:numFmt w:val="decimal"/>
      <w:lvlText w:val="%1.%2.%3.%4.%5.%6.%7.%8.%9."/>
      <w:lvlJc w:val="left"/>
      <w:pPr>
        <w:ind w:left="1914" w:hanging="1559"/>
      </w:pPr>
    </w:lvl>
  </w:abstractNum>
  <w:abstractNum w:abstractNumId="10">
    <w:nsid w:val="71A3480E"/>
    <w:multiLevelType w:val="hybridMultilevel"/>
    <w:tmpl w:val="167E51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7E1F3FE8"/>
    <w:multiLevelType w:val="hybridMultilevel"/>
    <w:tmpl w:val="AD32D0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0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60"/>
    <w:rsid w:val="00004760"/>
    <w:rsid w:val="000153C0"/>
    <w:rsid w:val="000227D6"/>
    <w:rsid w:val="0005220E"/>
    <w:rsid w:val="00055369"/>
    <w:rsid w:val="00057AED"/>
    <w:rsid w:val="000631B2"/>
    <w:rsid w:val="000700EE"/>
    <w:rsid w:val="000813DD"/>
    <w:rsid w:val="00083BBE"/>
    <w:rsid w:val="000A1477"/>
    <w:rsid w:val="000B0FCD"/>
    <w:rsid w:val="000C6D9D"/>
    <w:rsid w:val="000C7187"/>
    <w:rsid w:val="000D2085"/>
    <w:rsid w:val="000E5C70"/>
    <w:rsid w:val="000E6F0A"/>
    <w:rsid w:val="000F0EE0"/>
    <w:rsid w:val="001168CE"/>
    <w:rsid w:val="00132417"/>
    <w:rsid w:val="0014409E"/>
    <w:rsid w:val="0017796F"/>
    <w:rsid w:val="001A1192"/>
    <w:rsid w:val="001C5096"/>
    <w:rsid w:val="001D1FE5"/>
    <w:rsid w:val="001E12E7"/>
    <w:rsid w:val="001E360F"/>
    <w:rsid w:val="001F2359"/>
    <w:rsid w:val="001F2D69"/>
    <w:rsid w:val="001F665A"/>
    <w:rsid w:val="0021334C"/>
    <w:rsid w:val="00213E58"/>
    <w:rsid w:val="00214B58"/>
    <w:rsid w:val="002154A5"/>
    <w:rsid w:val="002220D0"/>
    <w:rsid w:val="002273E4"/>
    <w:rsid w:val="00246334"/>
    <w:rsid w:val="00247EF9"/>
    <w:rsid w:val="002716F1"/>
    <w:rsid w:val="0027775E"/>
    <w:rsid w:val="00286B40"/>
    <w:rsid w:val="002C24D8"/>
    <w:rsid w:val="002C6BD7"/>
    <w:rsid w:val="002E36BA"/>
    <w:rsid w:val="002F52C3"/>
    <w:rsid w:val="0032609B"/>
    <w:rsid w:val="00334AA1"/>
    <w:rsid w:val="003548F5"/>
    <w:rsid w:val="00371A26"/>
    <w:rsid w:val="00376C49"/>
    <w:rsid w:val="00387340"/>
    <w:rsid w:val="003903BE"/>
    <w:rsid w:val="003A1E37"/>
    <w:rsid w:val="003A6471"/>
    <w:rsid w:val="003B1933"/>
    <w:rsid w:val="003D4358"/>
    <w:rsid w:val="003F0CCD"/>
    <w:rsid w:val="003F2C8F"/>
    <w:rsid w:val="00410C74"/>
    <w:rsid w:val="004202A5"/>
    <w:rsid w:val="004349D3"/>
    <w:rsid w:val="00447497"/>
    <w:rsid w:val="00477AA3"/>
    <w:rsid w:val="004801E9"/>
    <w:rsid w:val="0049003E"/>
    <w:rsid w:val="004902A8"/>
    <w:rsid w:val="004903E4"/>
    <w:rsid w:val="00493605"/>
    <w:rsid w:val="004A1D36"/>
    <w:rsid w:val="004A20C8"/>
    <w:rsid w:val="004A2BAA"/>
    <w:rsid w:val="004A37B3"/>
    <w:rsid w:val="004D21B2"/>
    <w:rsid w:val="004E33C7"/>
    <w:rsid w:val="00510ED6"/>
    <w:rsid w:val="005122FA"/>
    <w:rsid w:val="00513CEF"/>
    <w:rsid w:val="00527797"/>
    <w:rsid w:val="005375F9"/>
    <w:rsid w:val="005500F7"/>
    <w:rsid w:val="00550E32"/>
    <w:rsid w:val="00574F5A"/>
    <w:rsid w:val="0057563D"/>
    <w:rsid w:val="00584E4A"/>
    <w:rsid w:val="005E0C52"/>
    <w:rsid w:val="005F34E4"/>
    <w:rsid w:val="005F5F55"/>
    <w:rsid w:val="0060795F"/>
    <w:rsid w:val="00614BE0"/>
    <w:rsid w:val="00630328"/>
    <w:rsid w:val="00641A90"/>
    <w:rsid w:val="0064371E"/>
    <w:rsid w:val="00652E5B"/>
    <w:rsid w:val="00657198"/>
    <w:rsid w:val="00664CC0"/>
    <w:rsid w:val="00673BE0"/>
    <w:rsid w:val="00676735"/>
    <w:rsid w:val="00682D25"/>
    <w:rsid w:val="006844DE"/>
    <w:rsid w:val="00690D46"/>
    <w:rsid w:val="0069634C"/>
    <w:rsid w:val="006A195B"/>
    <w:rsid w:val="006A5B5D"/>
    <w:rsid w:val="006A7603"/>
    <w:rsid w:val="006B27BA"/>
    <w:rsid w:val="006D320E"/>
    <w:rsid w:val="006F0995"/>
    <w:rsid w:val="006F1B78"/>
    <w:rsid w:val="00716157"/>
    <w:rsid w:val="0071742F"/>
    <w:rsid w:val="00724488"/>
    <w:rsid w:val="0074227A"/>
    <w:rsid w:val="00756236"/>
    <w:rsid w:val="007627EA"/>
    <w:rsid w:val="007764D8"/>
    <w:rsid w:val="00781421"/>
    <w:rsid w:val="007C111C"/>
    <w:rsid w:val="007C43A2"/>
    <w:rsid w:val="007D6D0D"/>
    <w:rsid w:val="007F2FC1"/>
    <w:rsid w:val="00803458"/>
    <w:rsid w:val="00820652"/>
    <w:rsid w:val="00825BF7"/>
    <w:rsid w:val="00835FE1"/>
    <w:rsid w:val="00842275"/>
    <w:rsid w:val="00850C6A"/>
    <w:rsid w:val="00860D2F"/>
    <w:rsid w:val="00891562"/>
    <w:rsid w:val="008A50D4"/>
    <w:rsid w:val="008A67AD"/>
    <w:rsid w:val="008A7D83"/>
    <w:rsid w:val="008B4AB4"/>
    <w:rsid w:val="008B5BE2"/>
    <w:rsid w:val="008C3C44"/>
    <w:rsid w:val="008C7B10"/>
    <w:rsid w:val="008E021F"/>
    <w:rsid w:val="008E24FF"/>
    <w:rsid w:val="008F767D"/>
    <w:rsid w:val="00927927"/>
    <w:rsid w:val="00934B6B"/>
    <w:rsid w:val="009421DB"/>
    <w:rsid w:val="0095661B"/>
    <w:rsid w:val="009717C9"/>
    <w:rsid w:val="00982286"/>
    <w:rsid w:val="00990C0C"/>
    <w:rsid w:val="00992BF6"/>
    <w:rsid w:val="009A7D36"/>
    <w:rsid w:val="009D68A4"/>
    <w:rsid w:val="009F29A4"/>
    <w:rsid w:val="00A1742C"/>
    <w:rsid w:val="00A20BBB"/>
    <w:rsid w:val="00A2269C"/>
    <w:rsid w:val="00A2392E"/>
    <w:rsid w:val="00A2692E"/>
    <w:rsid w:val="00A26AB4"/>
    <w:rsid w:val="00A509C6"/>
    <w:rsid w:val="00AA393D"/>
    <w:rsid w:val="00AC28F3"/>
    <w:rsid w:val="00AC48D4"/>
    <w:rsid w:val="00AE6761"/>
    <w:rsid w:val="00AF48BC"/>
    <w:rsid w:val="00AF5CC4"/>
    <w:rsid w:val="00B5368D"/>
    <w:rsid w:val="00B54C30"/>
    <w:rsid w:val="00B67306"/>
    <w:rsid w:val="00B70E20"/>
    <w:rsid w:val="00B773E5"/>
    <w:rsid w:val="00B97A2C"/>
    <w:rsid w:val="00BC2230"/>
    <w:rsid w:val="00BC6560"/>
    <w:rsid w:val="00BD6DC5"/>
    <w:rsid w:val="00C04D7A"/>
    <w:rsid w:val="00C0786C"/>
    <w:rsid w:val="00C2764E"/>
    <w:rsid w:val="00C31C97"/>
    <w:rsid w:val="00C33CAB"/>
    <w:rsid w:val="00C33FB0"/>
    <w:rsid w:val="00C50449"/>
    <w:rsid w:val="00C52A9D"/>
    <w:rsid w:val="00C631E4"/>
    <w:rsid w:val="00C76BCF"/>
    <w:rsid w:val="00C80BFD"/>
    <w:rsid w:val="00C91996"/>
    <w:rsid w:val="00C95A00"/>
    <w:rsid w:val="00CD4659"/>
    <w:rsid w:val="00CD610B"/>
    <w:rsid w:val="00CF33D5"/>
    <w:rsid w:val="00CF530A"/>
    <w:rsid w:val="00CF669C"/>
    <w:rsid w:val="00CF6B1F"/>
    <w:rsid w:val="00D26364"/>
    <w:rsid w:val="00D360E1"/>
    <w:rsid w:val="00D4082A"/>
    <w:rsid w:val="00D45AEA"/>
    <w:rsid w:val="00D670FA"/>
    <w:rsid w:val="00D67F8A"/>
    <w:rsid w:val="00D824EA"/>
    <w:rsid w:val="00D917C9"/>
    <w:rsid w:val="00D97A70"/>
    <w:rsid w:val="00DA4538"/>
    <w:rsid w:val="00DB40F7"/>
    <w:rsid w:val="00DB5ED2"/>
    <w:rsid w:val="00DB6063"/>
    <w:rsid w:val="00DB75FF"/>
    <w:rsid w:val="00DC1A93"/>
    <w:rsid w:val="00DD3B57"/>
    <w:rsid w:val="00DD55A0"/>
    <w:rsid w:val="00DE65F3"/>
    <w:rsid w:val="00DF288B"/>
    <w:rsid w:val="00E0341D"/>
    <w:rsid w:val="00E05056"/>
    <w:rsid w:val="00E174C7"/>
    <w:rsid w:val="00E376BF"/>
    <w:rsid w:val="00E4468D"/>
    <w:rsid w:val="00E76CC8"/>
    <w:rsid w:val="00E82EFD"/>
    <w:rsid w:val="00E9793B"/>
    <w:rsid w:val="00F05B28"/>
    <w:rsid w:val="00F31053"/>
    <w:rsid w:val="00F31080"/>
    <w:rsid w:val="00F40DF6"/>
    <w:rsid w:val="00F41506"/>
    <w:rsid w:val="00F42456"/>
    <w:rsid w:val="00F4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5D8A2-A51F-4FA3-8BA9-9DC0390A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5" w:unhideWhenUsed="1"/>
    <w:lsdException w:name="toc 5" w:semiHidden="1" w:uiPriority="5" w:unhideWhenUsed="1"/>
    <w:lsdException w:name="toc 6" w:semiHidden="1" w:uiPriority="5" w:unhideWhenUsed="1"/>
    <w:lsdException w:name="toc 7" w:semiHidden="1" w:uiPriority="5" w:unhideWhenUsed="1"/>
    <w:lsdException w:name="toc 8" w:semiHidden="1" w:uiPriority="5" w:unhideWhenUsed="1"/>
    <w:lsdException w:name="toc 9" w:semiHidden="1" w:uiPriority="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4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C24D8"/>
    <w:pPr>
      <w:widowControl w:val="0"/>
      <w:snapToGrid w:val="0"/>
      <w:spacing w:afterLines="25" w:after="25" w:line="300" w:lineRule="auto"/>
      <w:ind w:firstLineChars="200" w:firstLine="200"/>
    </w:pPr>
    <w:rPr>
      <w:rFonts w:ascii="宋体" w:eastAsia="宋体" w:hAnsi="Times New Roman"/>
      <w:sz w:val="24"/>
    </w:rPr>
  </w:style>
  <w:style w:type="paragraph" w:styleId="1">
    <w:name w:val="heading 1"/>
    <w:next w:val="a1"/>
    <w:link w:val="1Char"/>
    <w:autoRedefine/>
    <w:uiPriority w:val="2"/>
    <w:qFormat/>
    <w:rsid w:val="002C24D8"/>
    <w:pPr>
      <w:keepNext/>
      <w:keepLines/>
      <w:numPr>
        <w:numId w:val="5"/>
      </w:numPr>
      <w:spacing w:before="480" w:after="240"/>
      <w:jc w:val="center"/>
      <w:outlineLvl w:val="0"/>
    </w:pPr>
    <w:rPr>
      <w:rFonts w:ascii="微软雅黑" w:eastAsia="微软雅黑"/>
      <w:b/>
      <w:bCs/>
      <w:kern w:val="44"/>
      <w:sz w:val="30"/>
      <w:szCs w:val="30"/>
    </w:rPr>
  </w:style>
  <w:style w:type="paragraph" w:styleId="2">
    <w:name w:val="heading 2"/>
    <w:next w:val="a1"/>
    <w:link w:val="2Char"/>
    <w:autoRedefine/>
    <w:uiPriority w:val="2"/>
    <w:unhideWhenUsed/>
    <w:qFormat/>
    <w:rsid w:val="00DA4538"/>
    <w:pPr>
      <w:keepNext/>
      <w:keepLines/>
      <w:numPr>
        <w:ilvl w:val="1"/>
        <w:numId w:val="5"/>
      </w:numPr>
      <w:spacing w:beforeLines="50" w:before="50" w:line="415" w:lineRule="auto"/>
      <w:outlineLvl w:val="1"/>
    </w:pPr>
    <w:rPr>
      <w:rFonts w:asciiTheme="majorEastAsia" w:eastAsiaTheme="majorEastAsia" w:hAnsiTheme="majorHAnsi" w:cstheme="majorBidi"/>
      <w:b/>
      <w:bCs/>
      <w:sz w:val="28"/>
      <w:szCs w:val="32"/>
    </w:rPr>
  </w:style>
  <w:style w:type="paragraph" w:styleId="3">
    <w:name w:val="heading 3"/>
    <w:next w:val="a1"/>
    <w:link w:val="3Char"/>
    <w:uiPriority w:val="2"/>
    <w:unhideWhenUsed/>
    <w:qFormat/>
    <w:rsid w:val="00DA4538"/>
    <w:pPr>
      <w:keepNext/>
      <w:keepLines/>
      <w:numPr>
        <w:ilvl w:val="2"/>
        <w:numId w:val="5"/>
      </w:numPr>
      <w:spacing w:beforeLines="50" w:before="50" w:line="415" w:lineRule="auto"/>
      <w:outlineLvl w:val="2"/>
    </w:pPr>
    <w:rPr>
      <w:rFonts w:asciiTheme="minorEastAsia"/>
      <w:b/>
      <w:bCs/>
      <w:sz w:val="24"/>
      <w:szCs w:val="32"/>
    </w:rPr>
  </w:style>
  <w:style w:type="paragraph" w:styleId="4">
    <w:name w:val="heading 4"/>
    <w:basedOn w:val="a1"/>
    <w:next w:val="a1"/>
    <w:link w:val="4Char"/>
    <w:uiPriority w:val="2"/>
    <w:semiHidden/>
    <w:unhideWhenUsed/>
    <w:qFormat/>
    <w:rsid w:val="004801E9"/>
    <w:pPr>
      <w:keepNext/>
      <w:keepLines/>
      <w:numPr>
        <w:ilvl w:val="3"/>
        <w:numId w:val="5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2"/>
    <w:semiHidden/>
    <w:unhideWhenUsed/>
    <w:qFormat/>
    <w:rsid w:val="004801E9"/>
    <w:pPr>
      <w:keepNext/>
      <w:keepLines/>
      <w:numPr>
        <w:ilvl w:val="4"/>
        <w:numId w:val="5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20120331">
    <w:name w:val="多级标题20120331"/>
    <w:rsid w:val="00DB5ED2"/>
    <w:pPr>
      <w:numPr>
        <w:numId w:val="1"/>
      </w:numPr>
    </w:pPr>
  </w:style>
  <w:style w:type="character" w:customStyle="1" w:styleId="1Char">
    <w:name w:val="标题 1 Char"/>
    <w:basedOn w:val="a2"/>
    <w:link w:val="1"/>
    <w:uiPriority w:val="2"/>
    <w:rsid w:val="002C24D8"/>
    <w:rPr>
      <w:rFonts w:ascii="微软雅黑" w:eastAsia="微软雅黑"/>
      <w:b/>
      <w:bCs/>
      <w:kern w:val="44"/>
      <w:sz w:val="30"/>
      <w:szCs w:val="30"/>
    </w:rPr>
  </w:style>
  <w:style w:type="paragraph" w:styleId="a5">
    <w:name w:val="Balloon Text"/>
    <w:basedOn w:val="a1"/>
    <w:link w:val="Char"/>
    <w:uiPriority w:val="99"/>
    <w:semiHidden/>
    <w:unhideWhenUsed/>
    <w:rsid w:val="0044749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sid w:val="00447497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header"/>
    <w:link w:val="Char0"/>
    <w:uiPriority w:val="99"/>
    <w:unhideWhenUsed/>
    <w:rsid w:val="00992B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6"/>
    <w:uiPriority w:val="99"/>
    <w:rsid w:val="00992BF6"/>
    <w:rPr>
      <w:sz w:val="18"/>
      <w:szCs w:val="18"/>
    </w:rPr>
  </w:style>
  <w:style w:type="paragraph" w:styleId="a7">
    <w:name w:val="footer"/>
    <w:basedOn w:val="a1"/>
    <w:link w:val="Char1"/>
    <w:uiPriority w:val="99"/>
    <w:unhideWhenUsed/>
    <w:rsid w:val="00B5368D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7"/>
    <w:uiPriority w:val="99"/>
    <w:rsid w:val="00B5368D"/>
    <w:rPr>
      <w:sz w:val="18"/>
      <w:szCs w:val="18"/>
    </w:rPr>
  </w:style>
  <w:style w:type="paragraph" w:styleId="10">
    <w:name w:val="index 1"/>
    <w:basedOn w:val="a1"/>
    <w:next w:val="a1"/>
    <w:autoRedefine/>
    <w:uiPriority w:val="99"/>
    <w:unhideWhenUsed/>
    <w:rsid w:val="00132417"/>
    <w:pPr>
      <w:spacing w:after="81"/>
      <w:ind w:firstLine="480"/>
    </w:pPr>
  </w:style>
  <w:style w:type="paragraph" w:styleId="a8">
    <w:name w:val="index heading"/>
    <w:next w:val="10"/>
    <w:autoRedefine/>
    <w:uiPriority w:val="4"/>
    <w:rsid w:val="00716157"/>
    <w:pPr>
      <w:jc w:val="center"/>
    </w:pPr>
    <w:rPr>
      <w:rFonts w:asciiTheme="majorHAnsi" w:eastAsia="微软雅黑" w:hAnsiTheme="majorHAnsi" w:cstheme="majorBidi"/>
      <w:b/>
      <w:bCs/>
      <w:sz w:val="32"/>
    </w:rPr>
  </w:style>
  <w:style w:type="character" w:styleId="a9">
    <w:name w:val="Strong"/>
    <w:uiPriority w:val="3"/>
    <w:qFormat/>
    <w:rsid w:val="003F0CCD"/>
    <w:rPr>
      <w:b/>
      <w:bCs/>
    </w:rPr>
  </w:style>
  <w:style w:type="character" w:customStyle="1" w:styleId="2Char">
    <w:name w:val="标题 2 Char"/>
    <w:basedOn w:val="a2"/>
    <w:link w:val="2"/>
    <w:uiPriority w:val="2"/>
    <w:rsid w:val="00DA4538"/>
    <w:rPr>
      <w:rFonts w:asciiTheme="majorEastAsia" w:eastAsiaTheme="majorEastAsia" w:hAnsiTheme="majorHAnsi" w:cstheme="majorBidi"/>
      <w:b/>
      <w:bCs/>
      <w:sz w:val="28"/>
      <w:szCs w:val="32"/>
    </w:rPr>
  </w:style>
  <w:style w:type="paragraph" w:styleId="11">
    <w:name w:val="toc 1"/>
    <w:next w:val="a1"/>
    <w:autoRedefine/>
    <w:uiPriority w:val="39"/>
    <w:rsid w:val="00716157"/>
    <w:pPr>
      <w:tabs>
        <w:tab w:val="right" w:leader="middleDot" w:pos="8296"/>
      </w:tabs>
      <w:spacing w:beforeLines="50" w:before="50"/>
    </w:pPr>
    <w:rPr>
      <w:b/>
      <w:sz w:val="24"/>
    </w:rPr>
  </w:style>
  <w:style w:type="character" w:customStyle="1" w:styleId="3Char">
    <w:name w:val="标题 3 Char"/>
    <w:basedOn w:val="a2"/>
    <w:link w:val="3"/>
    <w:uiPriority w:val="2"/>
    <w:rsid w:val="00DA4538"/>
    <w:rPr>
      <w:rFonts w:asciiTheme="minorEastAsia"/>
      <w:b/>
      <w:bCs/>
      <w:sz w:val="24"/>
      <w:szCs w:val="32"/>
    </w:rPr>
  </w:style>
  <w:style w:type="character" w:customStyle="1" w:styleId="4Char">
    <w:name w:val="标题 4 Char"/>
    <w:basedOn w:val="a2"/>
    <w:link w:val="4"/>
    <w:uiPriority w:val="2"/>
    <w:semiHidden/>
    <w:rsid w:val="004801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2"/>
    <w:semiHidden/>
    <w:rsid w:val="004801E9"/>
    <w:rPr>
      <w:b/>
      <w:bCs/>
      <w:sz w:val="28"/>
      <w:szCs w:val="28"/>
    </w:rPr>
  </w:style>
  <w:style w:type="paragraph" w:styleId="aa">
    <w:name w:val="List Paragraph"/>
    <w:basedOn w:val="a1"/>
    <w:uiPriority w:val="34"/>
    <w:unhideWhenUsed/>
    <w:qFormat/>
    <w:rsid w:val="00AC48D4"/>
    <w:pPr>
      <w:ind w:firstLine="420"/>
    </w:pPr>
  </w:style>
  <w:style w:type="character" w:styleId="ab">
    <w:name w:val="Hyperlink"/>
    <w:basedOn w:val="a2"/>
    <w:uiPriority w:val="99"/>
    <w:unhideWhenUsed/>
    <w:rsid w:val="00E376BF"/>
    <w:rPr>
      <w:color w:val="0000FF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0153C0"/>
    <w:pPr>
      <w:tabs>
        <w:tab w:val="right" w:leader="middleDot" w:pos="8296"/>
      </w:tabs>
      <w:spacing w:beforeLines="25" w:before="25" w:line="240" w:lineRule="auto"/>
      <w:ind w:leftChars="100" w:left="100" w:firstLineChars="0" w:firstLine="0"/>
    </w:pPr>
    <w:rPr>
      <w:noProof/>
    </w:rPr>
  </w:style>
  <w:style w:type="paragraph" w:customStyle="1" w:styleId="ac">
    <w:name w:val="附录标题"/>
    <w:basedOn w:val="1"/>
    <w:next w:val="a1"/>
    <w:link w:val="Char2"/>
    <w:autoRedefine/>
    <w:uiPriority w:val="2"/>
    <w:qFormat/>
    <w:rsid w:val="005500F7"/>
    <w:pPr>
      <w:numPr>
        <w:numId w:val="0"/>
      </w:numPr>
      <w:jc w:val="left"/>
    </w:pPr>
    <w:rPr>
      <w:bCs w:val="0"/>
    </w:rPr>
  </w:style>
  <w:style w:type="character" w:customStyle="1" w:styleId="Char2">
    <w:name w:val="附录标题 Char"/>
    <w:basedOn w:val="1Char"/>
    <w:link w:val="ac"/>
    <w:uiPriority w:val="2"/>
    <w:rsid w:val="005500F7"/>
    <w:rPr>
      <w:rFonts w:ascii="微软雅黑" w:eastAsia="微软雅黑"/>
      <w:b/>
      <w:bCs w:val="0"/>
      <w:kern w:val="44"/>
      <w:sz w:val="30"/>
      <w:szCs w:val="30"/>
    </w:rPr>
  </w:style>
  <w:style w:type="paragraph" w:customStyle="1" w:styleId="a">
    <w:name w:val="参考文献正文"/>
    <w:link w:val="Char3"/>
    <w:autoRedefine/>
    <w:uiPriority w:val="2"/>
    <w:qFormat/>
    <w:rsid w:val="00C2764E"/>
    <w:pPr>
      <w:numPr>
        <w:numId w:val="8"/>
      </w:numPr>
      <w:spacing w:afterLines="25" w:after="81" w:line="300" w:lineRule="auto"/>
    </w:pPr>
    <w:rPr>
      <w:rFonts w:ascii="Times New Roman" w:eastAsia="宋体" w:hAnsi="Times New Roman"/>
      <w:sz w:val="24"/>
    </w:rPr>
  </w:style>
  <w:style w:type="character" w:customStyle="1" w:styleId="Char3">
    <w:name w:val="参考文献正文 Char"/>
    <w:basedOn w:val="a2"/>
    <w:link w:val="a"/>
    <w:uiPriority w:val="2"/>
    <w:rsid w:val="00C2764E"/>
    <w:rPr>
      <w:rFonts w:ascii="Times New Roman" w:eastAsia="宋体" w:hAnsi="Times New Roman"/>
      <w:sz w:val="24"/>
    </w:rPr>
  </w:style>
  <w:style w:type="paragraph" w:styleId="30">
    <w:name w:val="toc 3"/>
    <w:basedOn w:val="a1"/>
    <w:next w:val="a1"/>
    <w:autoRedefine/>
    <w:uiPriority w:val="39"/>
    <w:unhideWhenUsed/>
    <w:rsid w:val="000153C0"/>
    <w:pPr>
      <w:tabs>
        <w:tab w:val="right" w:leader="middleDot" w:pos="8296"/>
      </w:tabs>
      <w:spacing w:afterLines="0" w:after="0" w:line="0" w:lineRule="atLeast"/>
      <w:ind w:leftChars="200" w:left="480" w:firstLineChars="0" w:firstLine="0"/>
    </w:pPr>
    <w:rPr>
      <w:noProof/>
    </w:rPr>
  </w:style>
  <w:style w:type="paragraph" w:customStyle="1" w:styleId="a0">
    <w:name w:val="源代码"/>
    <w:uiPriority w:val="2"/>
    <w:qFormat/>
    <w:rsid w:val="00C0786C"/>
    <w:pPr>
      <w:numPr>
        <w:numId w:val="10"/>
      </w:num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pacing w:line="0" w:lineRule="atLeast"/>
      <w:ind w:left="0" w:hangingChars="175" w:hanging="175"/>
    </w:pPr>
    <w:rPr>
      <w:rFonts w:ascii="Consolas" w:eastAsia="宋体" w:hAnsi="Consolas"/>
      <w:noProof/>
    </w:rPr>
  </w:style>
  <w:style w:type="character" w:styleId="ad">
    <w:name w:val="Placeholder Text"/>
    <w:basedOn w:val="a2"/>
    <w:uiPriority w:val="99"/>
    <w:semiHidden/>
    <w:rsid w:val="00C91996"/>
    <w:rPr>
      <w:color w:val="808080"/>
    </w:rPr>
  </w:style>
  <w:style w:type="character" w:styleId="ae">
    <w:name w:val="FollowedHyperlink"/>
    <w:basedOn w:val="a2"/>
    <w:uiPriority w:val="99"/>
    <w:semiHidden/>
    <w:unhideWhenUsed/>
    <w:rsid w:val="001F2D69"/>
    <w:rPr>
      <w:color w:val="800080" w:themeColor="followedHyperlink"/>
      <w:u w:val="single"/>
    </w:rPr>
  </w:style>
  <w:style w:type="table" w:styleId="af">
    <w:name w:val="Table Grid"/>
    <w:basedOn w:val="a3"/>
    <w:uiPriority w:val="59"/>
    <w:rsid w:val="00022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4">
    <w:name w:val="Grid Table 4 Accent 4"/>
    <w:basedOn w:val="a3"/>
    <w:uiPriority w:val="49"/>
    <w:rsid w:val="000227D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1">
    <w:name w:val="Grid Table 6 Colorful Accent 1"/>
    <w:basedOn w:val="a3"/>
    <w:uiPriority w:val="51"/>
    <w:rsid w:val="00B54C3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4">
    <w:name w:val="Grid Table 6 Colorful Accent 4"/>
    <w:basedOn w:val="a3"/>
    <w:uiPriority w:val="51"/>
    <w:rsid w:val="00B54C3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">
    <w:name w:val="Grid Table 6 Colorful"/>
    <w:basedOn w:val="a3"/>
    <w:uiPriority w:val="51"/>
    <w:rsid w:val="00B54C3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0">
    <w:name w:val="caption"/>
    <w:basedOn w:val="a1"/>
    <w:next w:val="a1"/>
    <w:uiPriority w:val="35"/>
    <w:unhideWhenUsed/>
    <w:qFormat/>
    <w:rsid w:val="006A7603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17.xml"/><Relationship Id="rId21" Type="http://schemas.openxmlformats.org/officeDocument/2006/relationships/header" Target="header10.xml"/><Relationship Id="rId34" Type="http://schemas.openxmlformats.org/officeDocument/2006/relationships/hyperlink" Target="http://llvm.org/docs/LangRef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yperlink" Target="http://flex.sourceforge.net/manual/Options-Affecting-Scanner-Behavior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yperlink" Target="http://flex.sourceforge.net/manual/A-Note-About-yytext-And-Memory.html" TargetMode="External"/><Relationship Id="rId37" Type="http://schemas.openxmlformats.org/officeDocument/2006/relationships/hyperlink" Target="http://gcc.gnu.org/onlinedocs/gccint/RTL.html" TargetMode="External"/><Relationship Id="rId40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yperlink" Target="http://flex.sourceforge.net/manual/Code_002dLevel-And-API-Options.html" TargetMode="External"/><Relationship Id="rId36" Type="http://schemas.openxmlformats.org/officeDocument/2006/relationships/hyperlink" Target="http://stackoverflow.com/questions/4605990/what-is-wrong-with-this-yacc-file" TargetMode="Externa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yperlink" Target="http://stackoverflow.com/questions/5188554/my-enum-is-not-a-class-or-namespac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yperlink" Target="http://stackoverflow.com/questions/14386/fopen-deprecated-warning" TargetMode="External"/><Relationship Id="rId30" Type="http://schemas.openxmlformats.org/officeDocument/2006/relationships/hyperlink" Target="http://www.gnu.org/software/bison/manual/bison.html" TargetMode="External"/><Relationship Id="rId35" Type="http://schemas.openxmlformats.org/officeDocument/2006/relationships/hyperlink" Target="http://www.cse.iitb.ac.in/grc/gcc-workshop-09/downloads/gccw09-gimple.pdf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yperlink" Target="http://gnuu.org/2009/09/18/writing-your-own-toy-compiler/" TargetMode="External"/><Relationship Id="rId38" Type="http://schemas.openxmlformats.org/officeDocument/2006/relationships/header" Target="header1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\&#35843;&#26597;&#12289;&#25253;&#21578;&#12289;&#35770;&#25991;&#27169;&#26495;\&#25253;&#21578;&#35268;&#33539;&#19982;&#27169;&#26495;\&#25968;&#25454;&#32467;&#26500;&#35838;&#31243;&#35774;&#35745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502DB8A-C401-40D1-9554-E7FDEE6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数据结构课程设计报告.dotx</Template>
  <TotalTime>22745</TotalTime>
  <Pages>1</Pages>
  <Words>2339</Words>
  <Characters>13338</Characters>
  <Application>Microsoft Office Word</Application>
  <DocSecurity>0</DocSecurity>
  <Lines>111</Lines>
  <Paragraphs>31</Paragraphs>
  <ScaleCrop>false</ScaleCrop>
  <Company>PhoeniXtudio</Company>
  <LinksUpToDate>false</LinksUpToDate>
  <CharactersWithSpaces>15646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Kirk</cp:lastModifiedBy>
  <cp:revision>48</cp:revision>
  <dcterms:created xsi:type="dcterms:W3CDTF">2013-08-16T01:18:00Z</dcterms:created>
  <dcterms:modified xsi:type="dcterms:W3CDTF">2013-11-13T05:43:00Z</dcterms:modified>
</cp:coreProperties>
</file>